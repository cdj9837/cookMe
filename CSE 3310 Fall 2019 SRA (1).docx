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4F843029" w14:textId="77777777">
        <w:trPr>
          <w:cantSplit/>
        </w:trPr>
        <w:tc>
          <w:tcPr>
            <w:tcW w:w="1278" w:type="dxa"/>
            <w:tcBorders>
              <w:top w:val="nil"/>
              <w:left w:val="nil"/>
              <w:bottom w:val="nil"/>
              <w:right w:val="nil"/>
            </w:tcBorders>
          </w:tcPr>
          <w:p w14:paraId="773C856C" w14:textId="77777777" w:rsidR="00797251" w:rsidRDefault="00797251"/>
        </w:tc>
        <w:tc>
          <w:tcPr>
            <w:tcW w:w="7561" w:type="dxa"/>
            <w:gridSpan w:val="4"/>
            <w:tcBorders>
              <w:top w:val="nil"/>
              <w:left w:val="nil"/>
              <w:bottom w:val="nil"/>
              <w:right w:val="nil"/>
            </w:tcBorders>
          </w:tcPr>
          <w:p w14:paraId="67D773D9" w14:textId="77777777" w:rsidR="00797251" w:rsidRDefault="00797251">
            <w:pPr>
              <w:pStyle w:val="Department"/>
            </w:pPr>
          </w:p>
        </w:tc>
      </w:tr>
      <w:tr w:rsidR="00797251" w14:paraId="0BB0345A"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1D38770E" w14:textId="77777777" w:rsidR="00797251" w:rsidRDefault="00797251">
            <w:pPr>
              <w:spacing w:before="3520"/>
            </w:pPr>
          </w:p>
        </w:tc>
        <w:tc>
          <w:tcPr>
            <w:tcW w:w="6211" w:type="dxa"/>
            <w:gridSpan w:val="3"/>
            <w:tcBorders>
              <w:top w:val="nil"/>
              <w:left w:val="nil"/>
              <w:bottom w:val="nil"/>
              <w:right w:val="nil"/>
            </w:tcBorders>
          </w:tcPr>
          <w:p w14:paraId="1A3C059E" w14:textId="77777777" w:rsidR="00797251" w:rsidRDefault="00797251">
            <w:pPr>
              <w:pStyle w:val="TOCBase"/>
              <w:tabs>
                <w:tab w:val="clear" w:pos="8640"/>
              </w:tabs>
              <w:spacing w:before="3520"/>
              <w:rPr>
                <w:caps w:val="0"/>
              </w:rPr>
            </w:pPr>
          </w:p>
        </w:tc>
      </w:tr>
      <w:tr w:rsidR="00797251" w14:paraId="400B8BA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01D50BC9"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6531BC24" w14:textId="51E23B6E" w:rsidR="00E23F2A" w:rsidRPr="001E6259" w:rsidRDefault="00CB2F7E" w:rsidP="008835C5">
            <w:pPr>
              <w:pStyle w:val="FSDMTitleCover"/>
              <w:rPr>
                <w:b w:val="0"/>
                <w:bCs/>
                <w:sz w:val="34"/>
                <w:szCs w:val="34"/>
              </w:rPr>
            </w:pPr>
            <w:r>
              <w:rPr>
                <w:b w:val="0"/>
                <w:bCs/>
                <w:sz w:val="34"/>
                <w:szCs w:val="34"/>
              </w:rPr>
              <w:t>cookMe</w:t>
            </w:r>
          </w:p>
        </w:tc>
      </w:tr>
      <w:tr w:rsidR="00797251" w14:paraId="7E0BA8A6"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5FA00C1"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32FBB997" w14:textId="5236FE57" w:rsidR="00797251" w:rsidRPr="001E6259" w:rsidRDefault="00CB2F7E">
            <w:pPr>
              <w:pStyle w:val="FSDMTitleCover"/>
              <w:rPr>
                <w:b w:val="0"/>
                <w:bCs/>
                <w:sz w:val="34"/>
                <w:szCs w:val="34"/>
              </w:rPr>
            </w:pPr>
            <w:r>
              <w:rPr>
                <w:b w:val="0"/>
                <w:bCs/>
                <w:sz w:val="34"/>
                <w:szCs w:val="34"/>
              </w:rPr>
              <w:t>Team 8</w:t>
            </w:r>
          </w:p>
        </w:tc>
      </w:tr>
      <w:tr w:rsidR="00797251" w14:paraId="5F5B470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2051DD7F"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7FAB07E8"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764DA2">
              <w:rPr>
                <w:szCs w:val="34"/>
              </w:rPr>
              <w:t>Fall</w:t>
            </w:r>
            <w:r w:rsidR="00E12721">
              <w:rPr>
                <w:szCs w:val="34"/>
              </w:rPr>
              <w:t xml:space="preserve"> </w:t>
            </w:r>
            <w:r w:rsidR="002958F7">
              <w:rPr>
                <w:szCs w:val="34"/>
              </w:rPr>
              <w:t>2019</w:t>
            </w:r>
          </w:p>
        </w:tc>
      </w:tr>
      <w:tr w:rsidR="00797251" w14:paraId="442015E4"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4BC0487B"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AA98355"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04623FB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1DF4A6A5"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4DA9C11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56703161" w14:textId="77777777" w:rsidTr="00E23F2A">
        <w:tc>
          <w:tcPr>
            <w:tcW w:w="2628" w:type="dxa"/>
            <w:gridSpan w:val="2"/>
            <w:tcBorders>
              <w:top w:val="nil"/>
              <w:left w:val="nil"/>
              <w:bottom w:val="nil"/>
              <w:right w:val="nil"/>
            </w:tcBorders>
          </w:tcPr>
          <w:p w14:paraId="48332293" w14:textId="77777777" w:rsidR="00797251" w:rsidRDefault="00797251">
            <w:pPr>
              <w:pStyle w:val="Date"/>
              <w:jc w:val="right"/>
            </w:pPr>
            <w:bookmarkStart w:id="0" w:name="_Toc316285597"/>
            <w:bookmarkStart w:id="1" w:name="_Toc316286030"/>
            <w:bookmarkStart w:id="2" w:name="_Toc316288961"/>
            <w:r>
              <w:t>Version:</w:t>
            </w:r>
          </w:p>
        </w:tc>
        <w:tc>
          <w:tcPr>
            <w:tcW w:w="2160" w:type="dxa"/>
            <w:tcBorders>
              <w:top w:val="nil"/>
              <w:left w:val="nil"/>
              <w:bottom w:val="nil"/>
              <w:right w:val="nil"/>
            </w:tcBorders>
          </w:tcPr>
          <w:p w14:paraId="6CC24C19" w14:textId="77777777" w:rsidR="00797251" w:rsidRDefault="00797251">
            <w:pPr>
              <w:pStyle w:val="Date"/>
              <w:jc w:val="left"/>
            </w:pPr>
            <w:bookmarkStart w:id="3" w:name="version"/>
            <w:r>
              <w:t>[</w:t>
            </w:r>
            <w:bookmarkEnd w:id="3"/>
            <w:r>
              <w:t>1.0]</w:t>
            </w:r>
          </w:p>
        </w:tc>
        <w:tc>
          <w:tcPr>
            <w:tcW w:w="900" w:type="dxa"/>
            <w:tcBorders>
              <w:top w:val="nil"/>
              <w:left w:val="nil"/>
              <w:bottom w:val="nil"/>
              <w:right w:val="nil"/>
            </w:tcBorders>
          </w:tcPr>
          <w:p w14:paraId="74EE4E18" w14:textId="77777777" w:rsidR="00797251" w:rsidRDefault="00797251">
            <w:pPr>
              <w:pStyle w:val="Date"/>
              <w:jc w:val="right"/>
            </w:pPr>
            <w:r>
              <w:t>Date:</w:t>
            </w:r>
          </w:p>
        </w:tc>
        <w:tc>
          <w:tcPr>
            <w:tcW w:w="3151" w:type="dxa"/>
            <w:tcBorders>
              <w:top w:val="nil"/>
              <w:left w:val="nil"/>
              <w:bottom w:val="nil"/>
              <w:right w:val="nil"/>
            </w:tcBorders>
          </w:tcPr>
          <w:p w14:paraId="7536E806" w14:textId="77777777" w:rsidR="00797251" w:rsidRDefault="00797251" w:rsidP="008835C5">
            <w:pPr>
              <w:pStyle w:val="Date"/>
              <w:jc w:val="left"/>
            </w:pPr>
            <w:bookmarkStart w:id="4" w:name="v_date"/>
            <w:r>
              <w:t>[</w:t>
            </w:r>
            <w:r w:rsidR="008835C5">
              <w:t>10</w:t>
            </w:r>
            <w:r>
              <w:t>/</w:t>
            </w:r>
            <w:r w:rsidR="008835C5">
              <w:t>24</w:t>
            </w:r>
            <w:r>
              <w:t>/</w:t>
            </w:r>
            <w:r w:rsidR="008835C5">
              <w:t>2019</w:t>
            </w:r>
            <w:r>
              <w:t>]</w:t>
            </w:r>
            <w:bookmarkEnd w:id="0"/>
            <w:bookmarkEnd w:id="1"/>
            <w:bookmarkEnd w:id="2"/>
            <w:bookmarkEnd w:id="4"/>
          </w:p>
        </w:tc>
      </w:tr>
    </w:tbl>
    <w:p w14:paraId="2923322D" w14:textId="77777777" w:rsidR="00797251" w:rsidRDefault="00797251">
      <w:pPr>
        <w:pStyle w:val="Names"/>
      </w:pPr>
    </w:p>
    <w:p w14:paraId="4648BD51" w14:textId="77777777" w:rsidR="00797251" w:rsidRDefault="00797251">
      <w:pPr>
        <w:pStyle w:val="Names"/>
      </w:pPr>
    </w:p>
    <w:p w14:paraId="7C1668D1" w14:textId="77777777" w:rsidR="00CB2F7E" w:rsidRDefault="00CB2F7E" w:rsidP="00CB2F7E">
      <w:pPr>
        <w:pStyle w:val="ContributorHeading"/>
      </w:pPr>
      <w:r>
        <w:t>Contributors:</w:t>
      </w:r>
    </w:p>
    <w:p w14:paraId="130AA0ED" w14:textId="24FB1AFF" w:rsidR="0024056F" w:rsidRDefault="00CB2F7E" w:rsidP="00CB2F7E">
      <w:pPr>
        <w:widowControl w:val="0"/>
        <w:tabs>
          <w:tab w:val="left" w:pos="720"/>
          <w:tab w:val="left" w:pos="1080"/>
          <w:tab w:val="left" w:pos="1440"/>
          <w:tab w:val="left" w:pos="1800"/>
        </w:tabs>
        <w:spacing w:after="360"/>
        <w:ind w:left="360"/>
        <w:jc w:val="center"/>
      </w:pPr>
      <w:r>
        <w:t>Garret Goldsmith</w:t>
      </w:r>
      <w:bookmarkStart w:id="5" w:name="_GoBack"/>
      <w:bookmarkEnd w:id="5"/>
    </w:p>
    <w:p w14:paraId="52FD17C3" w14:textId="2DAAABAD" w:rsidR="0024056F" w:rsidRDefault="00CB2F7E" w:rsidP="00CB2F7E">
      <w:pPr>
        <w:widowControl w:val="0"/>
        <w:tabs>
          <w:tab w:val="left" w:pos="720"/>
          <w:tab w:val="left" w:pos="1080"/>
          <w:tab w:val="left" w:pos="1440"/>
          <w:tab w:val="left" w:pos="1800"/>
        </w:tabs>
        <w:spacing w:after="360"/>
        <w:ind w:left="360"/>
        <w:jc w:val="center"/>
      </w:pPr>
      <w:r>
        <w:t>Tuyen Vo</w:t>
      </w:r>
    </w:p>
    <w:p w14:paraId="675BFCEF" w14:textId="1F25441D" w:rsidR="0024056F" w:rsidRDefault="00CB2F7E" w:rsidP="00CB2F7E">
      <w:pPr>
        <w:widowControl w:val="0"/>
        <w:tabs>
          <w:tab w:val="left" w:pos="720"/>
          <w:tab w:val="left" w:pos="1080"/>
          <w:tab w:val="left" w:pos="1440"/>
          <w:tab w:val="left" w:pos="1800"/>
        </w:tabs>
        <w:spacing w:after="360"/>
        <w:ind w:left="360"/>
        <w:jc w:val="center"/>
      </w:pPr>
      <w:r>
        <w:t>Brandon Zimlich-Vining</w:t>
      </w:r>
    </w:p>
    <w:p w14:paraId="4F2026B2" w14:textId="0FE1C58D" w:rsidR="0024056F" w:rsidRDefault="00CB2F7E" w:rsidP="00CB2F7E">
      <w:pPr>
        <w:widowControl w:val="0"/>
        <w:tabs>
          <w:tab w:val="left" w:pos="720"/>
          <w:tab w:val="left" w:pos="1080"/>
          <w:tab w:val="left" w:pos="1440"/>
          <w:tab w:val="left" w:pos="1800"/>
        </w:tabs>
        <w:spacing w:after="360"/>
        <w:ind w:left="360"/>
        <w:jc w:val="center"/>
      </w:pPr>
      <w:r>
        <w:t>Mapu Pham</w:t>
      </w:r>
    </w:p>
    <w:p w14:paraId="02C00D9E" w14:textId="4F035D53" w:rsidR="00CB2F7E" w:rsidRDefault="00CB2F7E" w:rsidP="00CB2F7E">
      <w:pPr>
        <w:widowControl w:val="0"/>
        <w:tabs>
          <w:tab w:val="left" w:pos="720"/>
          <w:tab w:val="left" w:pos="1080"/>
          <w:tab w:val="left" w:pos="1440"/>
          <w:tab w:val="left" w:pos="1800"/>
        </w:tabs>
        <w:spacing w:after="360"/>
        <w:ind w:left="360"/>
        <w:jc w:val="center"/>
      </w:pPr>
      <w:r>
        <w:t>Carolyn Johnson</w:t>
      </w:r>
    </w:p>
    <w:p w14:paraId="6F93A583" w14:textId="77777777" w:rsidR="00797251" w:rsidRDefault="00797251">
      <w:pPr>
        <w:pStyle w:val="Names"/>
      </w:pPr>
    </w:p>
    <w:p w14:paraId="0E4191AC" w14:textId="77777777" w:rsidR="00797251" w:rsidRDefault="00797251">
      <w:pPr>
        <w:pStyle w:val="Names"/>
      </w:pPr>
    </w:p>
    <w:p w14:paraId="047E295D" w14:textId="77777777" w:rsidR="00797251" w:rsidRDefault="00797251">
      <w:pPr>
        <w:pStyle w:val="Names"/>
      </w:pPr>
    </w:p>
    <w:p w14:paraId="770578E6" w14:textId="77777777" w:rsidR="00797251" w:rsidRDefault="00797251">
      <w:pPr>
        <w:pStyle w:val="Names"/>
      </w:pPr>
    </w:p>
    <w:p w14:paraId="27FBFE86" w14:textId="77777777" w:rsidR="00797251" w:rsidRDefault="00797251">
      <w:pPr>
        <w:pStyle w:val="Names"/>
      </w:pPr>
    </w:p>
    <w:p w14:paraId="4ADCE336" w14:textId="77777777" w:rsidR="00797251" w:rsidRDefault="00797251">
      <w:pPr>
        <w:pStyle w:val="RevisionHistory"/>
        <w:sectPr w:rsidR="00797251">
          <w:footerReference w:type="default" r:id="rId7"/>
          <w:footerReference w:type="first" r:id="rId8"/>
          <w:type w:val="continuous"/>
          <w:pgSz w:w="12240" w:h="15840"/>
          <w:pgMar w:top="965" w:right="1800" w:bottom="965" w:left="1800" w:header="720" w:footer="720" w:gutter="0"/>
          <w:pgNumType w:fmt="lowerRoman" w:start="1"/>
          <w:cols w:space="720"/>
          <w:titlePg/>
        </w:sectPr>
      </w:pPr>
    </w:p>
    <w:p w14:paraId="6FE5BE7E" w14:textId="77777777" w:rsidR="00797251" w:rsidRDefault="00797251">
      <w:pPr>
        <w:pStyle w:val="ContributorList"/>
      </w:pPr>
    </w:p>
    <w:p w14:paraId="5BC9D192" w14:textId="77777777" w:rsidR="00EA279C" w:rsidRDefault="00EA279C" w:rsidP="00EA279C">
      <w:pPr>
        <w:pStyle w:val="RevisionHistory"/>
      </w:pPr>
    </w:p>
    <w:p w14:paraId="4C4A540F" w14:textId="77777777" w:rsidR="00C37096" w:rsidRDefault="00C37096" w:rsidP="00C37096">
      <w:pPr>
        <w:widowControl w:val="0"/>
        <w:pBdr>
          <w:top w:val="nil"/>
          <w:left w:val="nil"/>
          <w:bottom w:val="nil"/>
          <w:right w:val="nil"/>
          <w:between w:val="nil"/>
        </w:pBdr>
        <w:rPr>
          <w:b/>
          <w:color w:val="000000"/>
          <w:sz w:val="28"/>
          <w:szCs w:val="28"/>
        </w:rPr>
      </w:pPr>
      <w:r>
        <w:rPr>
          <w:rFonts w:ascii="Arial Narrow" w:eastAsia="Arial Narrow" w:hAnsi="Arial Narrow" w:cs="Arial Narrow"/>
          <w:b/>
          <w:color w:val="000000"/>
          <w:sz w:val="28"/>
          <w:szCs w:val="28"/>
        </w:rPr>
        <w:t>Revision History</w:t>
      </w:r>
    </w:p>
    <w:tbl>
      <w:tblPr>
        <w:tblW w:w="828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90"/>
        <w:gridCol w:w="1170"/>
        <w:gridCol w:w="1620"/>
        <w:gridCol w:w="1805"/>
        <w:gridCol w:w="2695"/>
      </w:tblGrid>
      <w:tr w:rsidR="00C37096" w14:paraId="6EAE98F9" w14:textId="77777777" w:rsidTr="00C37096">
        <w:tc>
          <w:tcPr>
            <w:tcW w:w="990" w:type="dxa"/>
            <w:tcBorders>
              <w:top w:val="single" w:sz="12" w:space="0" w:color="000000"/>
              <w:left w:val="single" w:sz="12" w:space="0" w:color="000000"/>
              <w:bottom w:val="single" w:sz="6" w:space="0" w:color="000000"/>
              <w:right w:val="single" w:sz="6" w:space="0" w:color="000000"/>
            </w:tcBorders>
            <w:shd w:val="clear" w:color="auto" w:fill="F2F2F2"/>
          </w:tcPr>
          <w:p w14:paraId="5A87A1C8"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Version number</w:t>
            </w:r>
          </w:p>
        </w:tc>
        <w:tc>
          <w:tcPr>
            <w:tcW w:w="1170" w:type="dxa"/>
            <w:tcBorders>
              <w:top w:val="single" w:sz="12" w:space="0" w:color="000000"/>
              <w:left w:val="single" w:sz="6" w:space="0" w:color="000000"/>
              <w:bottom w:val="single" w:sz="6" w:space="0" w:color="000000"/>
              <w:right w:val="single" w:sz="6" w:space="0" w:color="000000"/>
            </w:tcBorders>
            <w:shd w:val="clear" w:color="auto" w:fill="F2F2F2"/>
          </w:tcPr>
          <w:p w14:paraId="205669CC"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Date</w:t>
            </w:r>
          </w:p>
        </w:tc>
        <w:tc>
          <w:tcPr>
            <w:tcW w:w="1620" w:type="dxa"/>
            <w:tcBorders>
              <w:top w:val="single" w:sz="12" w:space="0" w:color="000000"/>
              <w:left w:val="single" w:sz="6" w:space="0" w:color="000000"/>
              <w:bottom w:val="single" w:sz="6" w:space="0" w:color="000000"/>
              <w:right w:val="single" w:sz="6" w:space="0" w:color="000000"/>
            </w:tcBorders>
            <w:shd w:val="clear" w:color="auto" w:fill="F2F2F2"/>
          </w:tcPr>
          <w:p w14:paraId="2E257F6B"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Originator</w:t>
            </w:r>
          </w:p>
        </w:tc>
        <w:tc>
          <w:tcPr>
            <w:tcW w:w="1805" w:type="dxa"/>
            <w:tcBorders>
              <w:top w:val="single" w:sz="12" w:space="0" w:color="000000"/>
              <w:left w:val="single" w:sz="6" w:space="0" w:color="000000"/>
              <w:bottom w:val="single" w:sz="6" w:space="0" w:color="000000"/>
              <w:right w:val="nil"/>
            </w:tcBorders>
            <w:shd w:val="clear" w:color="auto" w:fill="F2F2F2"/>
          </w:tcPr>
          <w:p w14:paraId="6F95EA35"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Reason for change</w:t>
            </w:r>
          </w:p>
        </w:tc>
        <w:tc>
          <w:tcPr>
            <w:tcW w:w="2695" w:type="dxa"/>
            <w:tcBorders>
              <w:top w:val="single" w:sz="12" w:space="0" w:color="000000"/>
              <w:left w:val="single" w:sz="12" w:space="0" w:color="000000"/>
              <w:bottom w:val="single" w:sz="6" w:space="0" w:color="000000"/>
              <w:right w:val="single" w:sz="6" w:space="0" w:color="000000"/>
            </w:tcBorders>
            <w:shd w:val="clear" w:color="auto" w:fill="F2F2F2"/>
          </w:tcPr>
          <w:p w14:paraId="6546F840" w14:textId="77777777" w:rsidR="00C37096" w:rsidRDefault="00C37096" w:rsidP="00C37096">
            <w:pPr>
              <w:widowControl w:val="0"/>
              <w:pBdr>
                <w:top w:val="nil"/>
                <w:left w:val="nil"/>
                <w:bottom w:val="nil"/>
                <w:right w:val="nil"/>
                <w:between w:val="nil"/>
              </w:pBdr>
              <w:jc w:val="center"/>
              <w:rPr>
                <w:rFonts w:ascii="Arial Narrow" w:eastAsia="Arial Narrow" w:hAnsi="Arial Narrow" w:cs="Arial Narrow"/>
                <w:b/>
                <w:i/>
                <w:color w:val="000000"/>
                <w:sz w:val="20"/>
              </w:rPr>
            </w:pPr>
            <w:r>
              <w:rPr>
                <w:rFonts w:ascii="Arial Narrow" w:eastAsia="Arial Narrow" w:hAnsi="Arial Narrow" w:cs="Arial Narrow"/>
                <w:b/>
                <w:i/>
                <w:color w:val="000000"/>
                <w:sz w:val="20"/>
              </w:rPr>
              <w:t>High level description of changes</w:t>
            </w:r>
          </w:p>
        </w:tc>
      </w:tr>
      <w:tr w:rsidR="00C37096" w14:paraId="51A4EAF9" w14:textId="77777777" w:rsidTr="00C37096">
        <w:tc>
          <w:tcPr>
            <w:tcW w:w="990" w:type="dxa"/>
            <w:tcBorders>
              <w:top w:val="single" w:sz="6" w:space="0" w:color="000000"/>
              <w:left w:val="single" w:sz="12" w:space="0" w:color="000000"/>
              <w:bottom w:val="single" w:sz="6" w:space="0" w:color="000000"/>
              <w:right w:val="single" w:sz="6" w:space="0" w:color="000000"/>
            </w:tcBorders>
          </w:tcPr>
          <w:p w14:paraId="3B2F6D9C"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w:t>
            </w:r>
          </w:p>
        </w:tc>
        <w:tc>
          <w:tcPr>
            <w:tcW w:w="1170" w:type="dxa"/>
            <w:tcBorders>
              <w:top w:val="single" w:sz="6" w:space="0" w:color="000000"/>
              <w:left w:val="single" w:sz="6" w:space="0" w:color="000000"/>
              <w:bottom w:val="single" w:sz="6" w:space="0" w:color="000000"/>
              <w:right w:val="single" w:sz="6" w:space="0" w:color="000000"/>
            </w:tcBorders>
          </w:tcPr>
          <w:p w14:paraId="258CDBE8"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10/18/2019</w:t>
            </w:r>
          </w:p>
        </w:tc>
        <w:tc>
          <w:tcPr>
            <w:tcW w:w="1620" w:type="dxa"/>
            <w:tcBorders>
              <w:top w:val="single" w:sz="6" w:space="0" w:color="000000"/>
              <w:left w:val="single" w:sz="6" w:space="0" w:color="000000"/>
              <w:bottom w:val="single" w:sz="6" w:space="0" w:color="000000"/>
              <w:right w:val="single" w:sz="6" w:space="0" w:color="000000"/>
            </w:tcBorders>
          </w:tcPr>
          <w:p w14:paraId="27DD0BC7"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Carolyn</w:t>
            </w:r>
          </w:p>
        </w:tc>
        <w:tc>
          <w:tcPr>
            <w:tcW w:w="1805" w:type="dxa"/>
            <w:tcBorders>
              <w:top w:val="single" w:sz="6" w:space="0" w:color="000000"/>
              <w:left w:val="single" w:sz="6" w:space="0" w:color="000000"/>
              <w:bottom w:val="single" w:sz="6" w:space="0" w:color="000000"/>
              <w:right w:val="nil"/>
            </w:tcBorders>
          </w:tcPr>
          <w:p w14:paraId="6619A97B"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Initial draft</w:t>
            </w:r>
          </w:p>
        </w:tc>
        <w:tc>
          <w:tcPr>
            <w:tcW w:w="2695" w:type="dxa"/>
            <w:tcBorders>
              <w:top w:val="single" w:sz="6" w:space="0" w:color="000000"/>
              <w:left w:val="single" w:sz="12" w:space="0" w:color="000000"/>
              <w:bottom w:val="single" w:sz="6" w:space="0" w:color="000000"/>
              <w:right w:val="single" w:sz="6" w:space="0" w:color="000000"/>
            </w:tcBorders>
          </w:tcPr>
          <w:p w14:paraId="0187CBDF"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Copy UML diagrams over</w:t>
            </w:r>
          </w:p>
        </w:tc>
      </w:tr>
      <w:tr w:rsidR="00C37096" w14:paraId="478B0CB6" w14:textId="77777777" w:rsidTr="00C37096">
        <w:tc>
          <w:tcPr>
            <w:tcW w:w="990" w:type="dxa"/>
            <w:tcBorders>
              <w:top w:val="single" w:sz="6" w:space="0" w:color="000000"/>
              <w:left w:val="single" w:sz="12" w:space="0" w:color="000000"/>
              <w:bottom w:val="single" w:sz="6" w:space="0" w:color="000000"/>
              <w:right w:val="single" w:sz="6" w:space="0" w:color="000000"/>
            </w:tcBorders>
          </w:tcPr>
          <w:p w14:paraId="3ED73ECE" w14:textId="77777777" w:rsidR="00C37096" w:rsidRDefault="00C37096" w:rsidP="00C37096">
            <w:pPr>
              <w:pBdr>
                <w:top w:val="nil"/>
                <w:left w:val="nil"/>
                <w:bottom w:val="nil"/>
                <w:right w:val="nil"/>
                <w:between w:val="nil"/>
              </w:pBdr>
              <w:rPr>
                <w:rFonts w:ascii="Arial Narrow" w:eastAsia="Arial Narrow" w:hAnsi="Arial Narrow" w:cs="Arial Narrow"/>
                <w:color w:val="000000"/>
                <w:sz w:val="20"/>
              </w:rPr>
            </w:pPr>
            <w:r>
              <w:rPr>
                <w:rFonts w:ascii="Arial Narrow" w:eastAsia="Arial Narrow" w:hAnsi="Arial Narrow" w:cs="Arial Narrow"/>
                <w:color w:val="000000"/>
                <w:sz w:val="20"/>
              </w:rPr>
              <w:t>2.0</w:t>
            </w:r>
          </w:p>
        </w:tc>
        <w:tc>
          <w:tcPr>
            <w:tcW w:w="1170" w:type="dxa"/>
            <w:tcBorders>
              <w:top w:val="single" w:sz="6" w:space="0" w:color="000000"/>
              <w:left w:val="single" w:sz="6" w:space="0" w:color="000000"/>
              <w:bottom w:val="single" w:sz="6" w:space="0" w:color="000000"/>
              <w:right w:val="single" w:sz="6" w:space="0" w:color="000000"/>
            </w:tcBorders>
          </w:tcPr>
          <w:p w14:paraId="62913CCD"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10/20/2019</w:t>
            </w:r>
          </w:p>
        </w:tc>
        <w:tc>
          <w:tcPr>
            <w:tcW w:w="1620" w:type="dxa"/>
            <w:tcBorders>
              <w:top w:val="single" w:sz="6" w:space="0" w:color="000000"/>
              <w:left w:val="single" w:sz="6" w:space="0" w:color="000000"/>
              <w:bottom w:val="single" w:sz="6" w:space="0" w:color="000000"/>
              <w:right w:val="single" w:sz="6" w:space="0" w:color="000000"/>
            </w:tcBorders>
          </w:tcPr>
          <w:p w14:paraId="78D667C0" w14:textId="77777777" w:rsidR="00C37096" w:rsidRDefault="00C37096" w:rsidP="00C37096">
            <w:pPr>
              <w:pBdr>
                <w:top w:val="nil"/>
                <w:left w:val="nil"/>
                <w:bottom w:val="nil"/>
                <w:right w:val="nil"/>
                <w:between w:val="nil"/>
              </w:pBdr>
              <w:rPr>
                <w:rFonts w:ascii="Arial Narrow" w:eastAsia="Arial Narrow" w:hAnsi="Arial Narrow" w:cs="Arial Narrow"/>
                <w:color w:val="000000"/>
                <w:sz w:val="20"/>
              </w:rPr>
            </w:pPr>
            <w:r>
              <w:rPr>
                <w:rFonts w:ascii="Arial Narrow" w:eastAsia="Arial Narrow" w:hAnsi="Arial Narrow" w:cs="Arial Narrow"/>
                <w:color w:val="000000"/>
                <w:sz w:val="20"/>
              </w:rPr>
              <w:t>Brandon, Tony</w:t>
            </w:r>
          </w:p>
        </w:tc>
        <w:tc>
          <w:tcPr>
            <w:tcW w:w="1805" w:type="dxa"/>
            <w:tcBorders>
              <w:top w:val="single" w:sz="6" w:space="0" w:color="000000"/>
              <w:left w:val="single" w:sz="6" w:space="0" w:color="000000"/>
              <w:bottom w:val="single" w:sz="6" w:space="0" w:color="000000"/>
              <w:right w:val="nil"/>
            </w:tcBorders>
          </w:tcPr>
          <w:p w14:paraId="54572470"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Adding information</w:t>
            </w:r>
          </w:p>
        </w:tc>
        <w:tc>
          <w:tcPr>
            <w:tcW w:w="2695" w:type="dxa"/>
            <w:tcBorders>
              <w:top w:val="single" w:sz="6" w:space="0" w:color="000000"/>
              <w:left w:val="single" w:sz="12" w:space="0" w:color="000000"/>
              <w:bottom w:val="single" w:sz="6" w:space="0" w:color="000000"/>
              <w:right w:val="single" w:sz="6" w:space="0" w:color="000000"/>
            </w:tcBorders>
          </w:tcPr>
          <w:p w14:paraId="2E1DC7E9"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 xml:space="preserve">Out of scope material </w:t>
            </w:r>
          </w:p>
        </w:tc>
      </w:tr>
      <w:tr w:rsidR="00C37096" w14:paraId="366E4562" w14:textId="77777777" w:rsidTr="00C37096">
        <w:tc>
          <w:tcPr>
            <w:tcW w:w="990" w:type="dxa"/>
            <w:tcBorders>
              <w:top w:val="single" w:sz="6" w:space="0" w:color="000000"/>
              <w:left w:val="single" w:sz="12" w:space="0" w:color="000000"/>
              <w:bottom w:val="single" w:sz="6" w:space="0" w:color="000000"/>
              <w:right w:val="single" w:sz="6" w:space="0" w:color="000000"/>
            </w:tcBorders>
          </w:tcPr>
          <w:p w14:paraId="3C737E81"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3.0</w:t>
            </w:r>
          </w:p>
        </w:tc>
        <w:tc>
          <w:tcPr>
            <w:tcW w:w="1170" w:type="dxa"/>
            <w:tcBorders>
              <w:top w:val="single" w:sz="6" w:space="0" w:color="000000"/>
              <w:left w:val="single" w:sz="6" w:space="0" w:color="000000"/>
              <w:bottom w:val="single" w:sz="6" w:space="0" w:color="000000"/>
              <w:right w:val="single" w:sz="6" w:space="0" w:color="000000"/>
            </w:tcBorders>
          </w:tcPr>
          <w:p w14:paraId="35C8F348"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10/21/2019</w:t>
            </w:r>
          </w:p>
        </w:tc>
        <w:tc>
          <w:tcPr>
            <w:tcW w:w="1620" w:type="dxa"/>
            <w:tcBorders>
              <w:top w:val="single" w:sz="6" w:space="0" w:color="000000"/>
              <w:left w:val="single" w:sz="6" w:space="0" w:color="000000"/>
              <w:bottom w:val="single" w:sz="6" w:space="0" w:color="000000"/>
              <w:right w:val="single" w:sz="6" w:space="0" w:color="000000"/>
            </w:tcBorders>
          </w:tcPr>
          <w:p w14:paraId="7929D184"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Carolyn</w:t>
            </w:r>
          </w:p>
        </w:tc>
        <w:tc>
          <w:tcPr>
            <w:tcW w:w="1805" w:type="dxa"/>
            <w:tcBorders>
              <w:top w:val="single" w:sz="6" w:space="0" w:color="000000"/>
              <w:left w:val="single" w:sz="6" w:space="0" w:color="000000"/>
              <w:bottom w:val="single" w:sz="6" w:space="0" w:color="000000"/>
              <w:right w:val="nil"/>
            </w:tcBorders>
          </w:tcPr>
          <w:p w14:paraId="5457B647"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Requirements</w:t>
            </w:r>
          </w:p>
        </w:tc>
        <w:tc>
          <w:tcPr>
            <w:tcW w:w="2695" w:type="dxa"/>
            <w:tcBorders>
              <w:top w:val="single" w:sz="6" w:space="0" w:color="000000"/>
              <w:left w:val="single" w:sz="12" w:space="0" w:color="000000"/>
              <w:bottom w:val="single" w:sz="6" w:space="0" w:color="000000"/>
              <w:right w:val="single" w:sz="6" w:space="0" w:color="000000"/>
            </w:tcBorders>
          </w:tcPr>
          <w:p w14:paraId="43F8AF6A"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Adding Requirements</w:t>
            </w:r>
          </w:p>
        </w:tc>
      </w:tr>
      <w:tr w:rsidR="00C37096" w14:paraId="508C0336" w14:textId="77777777" w:rsidTr="00C37096">
        <w:tc>
          <w:tcPr>
            <w:tcW w:w="990" w:type="dxa"/>
            <w:tcBorders>
              <w:top w:val="single" w:sz="6" w:space="0" w:color="000000"/>
              <w:left w:val="single" w:sz="12" w:space="0" w:color="000000"/>
              <w:bottom w:val="single" w:sz="12" w:space="0" w:color="000000"/>
              <w:right w:val="single" w:sz="6" w:space="0" w:color="000000"/>
            </w:tcBorders>
          </w:tcPr>
          <w:p w14:paraId="3F688C34"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4.0</w:t>
            </w:r>
          </w:p>
        </w:tc>
        <w:tc>
          <w:tcPr>
            <w:tcW w:w="1170" w:type="dxa"/>
            <w:tcBorders>
              <w:top w:val="single" w:sz="6" w:space="0" w:color="000000"/>
              <w:left w:val="single" w:sz="6" w:space="0" w:color="000000"/>
              <w:bottom w:val="single" w:sz="12" w:space="0" w:color="000000"/>
              <w:right w:val="single" w:sz="6" w:space="0" w:color="000000"/>
            </w:tcBorders>
          </w:tcPr>
          <w:p w14:paraId="28D78B4C"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10/24/19</w:t>
            </w:r>
          </w:p>
        </w:tc>
        <w:tc>
          <w:tcPr>
            <w:tcW w:w="1620" w:type="dxa"/>
            <w:tcBorders>
              <w:top w:val="single" w:sz="6" w:space="0" w:color="000000"/>
              <w:left w:val="single" w:sz="6" w:space="0" w:color="000000"/>
              <w:bottom w:val="single" w:sz="12" w:space="0" w:color="000000"/>
              <w:right w:val="single" w:sz="6" w:space="0" w:color="000000"/>
            </w:tcBorders>
          </w:tcPr>
          <w:p w14:paraId="7007A55E"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Carolyn</w:t>
            </w:r>
          </w:p>
        </w:tc>
        <w:tc>
          <w:tcPr>
            <w:tcW w:w="1805" w:type="dxa"/>
            <w:tcBorders>
              <w:top w:val="single" w:sz="6" w:space="0" w:color="000000"/>
              <w:left w:val="single" w:sz="6" w:space="0" w:color="000000"/>
              <w:bottom w:val="single" w:sz="12" w:space="0" w:color="000000"/>
              <w:right w:val="nil"/>
            </w:tcBorders>
          </w:tcPr>
          <w:p w14:paraId="70600147"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Final Draft</w:t>
            </w:r>
          </w:p>
        </w:tc>
        <w:tc>
          <w:tcPr>
            <w:tcW w:w="2695" w:type="dxa"/>
            <w:tcBorders>
              <w:top w:val="single" w:sz="6" w:space="0" w:color="000000"/>
              <w:left w:val="single" w:sz="12" w:space="0" w:color="000000"/>
              <w:bottom w:val="single" w:sz="12" w:space="0" w:color="000000"/>
              <w:right w:val="single" w:sz="6" w:space="0" w:color="000000"/>
            </w:tcBorders>
          </w:tcPr>
          <w:p w14:paraId="2E1E03FE" w14:textId="77777777" w:rsidR="00C37096" w:rsidRDefault="00C37096" w:rsidP="00C37096">
            <w:pPr>
              <w:pBdr>
                <w:top w:val="nil"/>
                <w:left w:val="nil"/>
                <w:bottom w:val="nil"/>
                <w:right w:val="nil"/>
                <w:between w:val="nil"/>
              </w:pBdr>
              <w:jc w:val="center"/>
              <w:rPr>
                <w:rFonts w:ascii="Arial Narrow" w:eastAsia="Arial Narrow" w:hAnsi="Arial Narrow" w:cs="Arial Narrow"/>
                <w:color w:val="000000"/>
                <w:sz w:val="20"/>
              </w:rPr>
            </w:pPr>
            <w:r>
              <w:rPr>
                <w:rFonts w:ascii="Arial Narrow" w:eastAsia="Arial Narrow" w:hAnsi="Arial Narrow" w:cs="Arial Narrow"/>
                <w:color w:val="000000"/>
                <w:sz w:val="20"/>
              </w:rPr>
              <w:t>Polish material</w:t>
            </w:r>
          </w:p>
        </w:tc>
      </w:tr>
    </w:tbl>
    <w:p w14:paraId="26640396" w14:textId="77777777" w:rsidR="00C37096" w:rsidRDefault="00C37096" w:rsidP="00C37096">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p>
    <w:p w14:paraId="5191BCFF" w14:textId="77777777" w:rsidR="00797251" w:rsidRDefault="00797251">
      <w:pPr>
        <w:pStyle w:val="BodyText2"/>
      </w:pPr>
    </w:p>
    <w:p w14:paraId="79E1FDC9" w14:textId="38D4A757" w:rsidR="00797251" w:rsidRDefault="00797251">
      <w:pPr>
        <w:pStyle w:val="TCLVL1"/>
        <w:rPr>
          <w:sz w:val="22"/>
        </w:rPr>
      </w:pPr>
    </w:p>
    <w:p w14:paraId="512496D6" w14:textId="03BB6E9B" w:rsidR="00C37096" w:rsidRDefault="00C37096">
      <w:pPr>
        <w:pStyle w:val="TCLVL1"/>
        <w:rPr>
          <w:sz w:val="22"/>
        </w:rPr>
      </w:pPr>
    </w:p>
    <w:p w14:paraId="488EE223" w14:textId="2C862A8A" w:rsidR="00C37096" w:rsidRDefault="00C37096">
      <w:pPr>
        <w:pStyle w:val="TCLVL1"/>
        <w:rPr>
          <w:sz w:val="22"/>
        </w:rPr>
      </w:pPr>
    </w:p>
    <w:p w14:paraId="321AB119" w14:textId="4508D211" w:rsidR="00C37096" w:rsidRDefault="00C37096">
      <w:pPr>
        <w:pStyle w:val="TCLVL1"/>
        <w:rPr>
          <w:sz w:val="22"/>
        </w:rPr>
      </w:pPr>
    </w:p>
    <w:p w14:paraId="7E6FA2AD" w14:textId="1BC0B226" w:rsidR="00C37096" w:rsidRDefault="00C37096">
      <w:pPr>
        <w:pStyle w:val="TCLVL1"/>
        <w:rPr>
          <w:sz w:val="22"/>
        </w:rPr>
      </w:pPr>
    </w:p>
    <w:p w14:paraId="4A7F137A" w14:textId="081B0797" w:rsidR="00C37096" w:rsidRDefault="00C37096">
      <w:pPr>
        <w:pStyle w:val="TCLVL1"/>
        <w:rPr>
          <w:sz w:val="22"/>
        </w:rPr>
      </w:pPr>
    </w:p>
    <w:p w14:paraId="0FFEDE49" w14:textId="3FA2535D" w:rsidR="00C37096" w:rsidRDefault="00C37096">
      <w:pPr>
        <w:pStyle w:val="TCLVL1"/>
        <w:rPr>
          <w:sz w:val="22"/>
        </w:rPr>
      </w:pPr>
    </w:p>
    <w:p w14:paraId="5164DD24" w14:textId="25849D6C" w:rsidR="00C37096" w:rsidRDefault="00C37096">
      <w:pPr>
        <w:pStyle w:val="TCLVL1"/>
        <w:rPr>
          <w:sz w:val="22"/>
        </w:rPr>
      </w:pPr>
    </w:p>
    <w:p w14:paraId="6B980EED" w14:textId="43817A02" w:rsidR="00C37096" w:rsidRDefault="00C37096">
      <w:pPr>
        <w:pStyle w:val="TCLVL1"/>
        <w:rPr>
          <w:sz w:val="22"/>
        </w:rPr>
      </w:pPr>
    </w:p>
    <w:p w14:paraId="59326562" w14:textId="7D684574" w:rsidR="00C37096" w:rsidRDefault="00C37096">
      <w:pPr>
        <w:pStyle w:val="TCLVL1"/>
        <w:rPr>
          <w:sz w:val="22"/>
        </w:rPr>
      </w:pPr>
    </w:p>
    <w:p w14:paraId="243D5FB7" w14:textId="618DAA99" w:rsidR="00C37096" w:rsidRDefault="00C37096">
      <w:pPr>
        <w:pStyle w:val="TCLVL1"/>
        <w:rPr>
          <w:sz w:val="22"/>
        </w:rPr>
      </w:pPr>
    </w:p>
    <w:p w14:paraId="12D6957D" w14:textId="4D319116" w:rsidR="00C37096" w:rsidRDefault="00C37096">
      <w:pPr>
        <w:pStyle w:val="TCLVL1"/>
        <w:rPr>
          <w:sz w:val="22"/>
        </w:rPr>
      </w:pPr>
    </w:p>
    <w:p w14:paraId="0197C712" w14:textId="36BCBB5B" w:rsidR="00C37096" w:rsidRDefault="00C37096">
      <w:pPr>
        <w:pStyle w:val="TCLVL1"/>
        <w:rPr>
          <w:sz w:val="22"/>
        </w:rPr>
      </w:pPr>
    </w:p>
    <w:p w14:paraId="016C6649" w14:textId="369C9D64" w:rsidR="00C37096" w:rsidRDefault="00C37096">
      <w:pPr>
        <w:pStyle w:val="TCLVL1"/>
        <w:rPr>
          <w:sz w:val="22"/>
        </w:rPr>
      </w:pPr>
    </w:p>
    <w:p w14:paraId="314ED8E0" w14:textId="38E2DC9F" w:rsidR="00C37096" w:rsidRDefault="00C37096">
      <w:pPr>
        <w:pStyle w:val="TCLVL1"/>
        <w:rPr>
          <w:sz w:val="22"/>
        </w:rPr>
      </w:pPr>
    </w:p>
    <w:p w14:paraId="72369208" w14:textId="328D27AE" w:rsidR="00C37096" w:rsidRDefault="00C37096">
      <w:pPr>
        <w:pStyle w:val="TCLVL1"/>
        <w:rPr>
          <w:sz w:val="22"/>
        </w:rPr>
      </w:pPr>
    </w:p>
    <w:p w14:paraId="6C3811E7" w14:textId="3E13C700" w:rsidR="00C37096" w:rsidRDefault="00C37096">
      <w:pPr>
        <w:pStyle w:val="TCLVL1"/>
        <w:rPr>
          <w:sz w:val="22"/>
        </w:rPr>
      </w:pPr>
    </w:p>
    <w:p w14:paraId="17C61D0D" w14:textId="26552B3B" w:rsidR="00C37096" w:rsidRDefault="00C37096">
      <w:pPr>
        <w:pStyle w:val="TCLVL1"/>
        <w:rPr>
          <w:sz w:val="22"/>
        </w:rPr>
      </w:pPr>
    </w:p>
    <w:p w14:paraId="2C68300E" w14:textId="340856B6" w:rsidR="00C37096" w:rsidRDefault="00C37096">
      <w:pPr>
        <w:pStyle w:val="TCLVL1"/>
        <w:rPr>
          <w:sz w:val="22"/>
        </w:rPr>
      </w:pPr>
    </w:p>
    <w:p w14:paraId="3EF364DA" w14:textId="1A70C5C8" w:rsidR="00C37096" w:rsidRDefault="00C37096">
      <w:pPr>
        <w:pStyle w:val="TCLVL1"/>
        <w:rPr>
          <w:sz w:val="22"/>
        </w:rPr>
      </w:pPr>
    </w:p>
    <w:p w14:paraId="05A35A0D" w14:textId="66C24B62" w:rsidR="00C37096" w:rsidRPr="00CB2F7E" w:rsidRDefault="00CB2F7E" w:rsidP="00CB2F7E">
      <w:pPr>
        <w:rPr>
          <w:rFonts w:ascii="NewCenturySchlbk" w:hAnsi="NewCenturySchlbk"/>
          <w:b/>
          <w:sz w:val="22"/>
        </w:rPr>
      </w:pPr>
      <w:r>
        <w:rPr>
          <w:sz w:val="22"/>
        </w:rPr>
        <w:br w:type="page"/>
      </w:r>
    </w:p>
    <w:p w14:paraId="02BEFCAB" w14:textId="77777777" w:rsidR="00C37096" w:rsidRDefault="00C37096">
      <w:pPr>
        <w:pStyle w:val="TCLVL1"/>
        <w:rPr>
          <w:sz w:val="22"/>
        </w:rPr>
      </w:pPr>
    </w:p>
    <w:p w14:paraId="531848A4" w14:textId="77777777" w:rsidR="00C37096" w:rsidRPr="00C37096" w:rsidRDefault="00C37096" w:rsidP="00C37096">
      <w:pPr>
        <w:pBdr>
          <w:top w:val="nil"/>
          <w:left w:val="nil"/>
          <w:bottom w:val="nil"/>
          <w:right w:val="nil"/>
          <w:between w:val="nil"/>
        </w:pBdr>
        <w:tabs>
          <w:tab w:val="right" w:pos="8640"/>
        </w:tabs>
        <w:spacing w:before="360"/>
        <w:jc w:val="center"/>
        <w:rPr>
          <w:rFonts w:eastAsia="Arial" w:cs="Arial"/>
          <w:smallCaps/>
          <w:color w:val="000000"/>
          <w:sz w:val="32"/>
          <w:szCs w:val="32"/>
        </w:rPr>
      </w:pPr>
      <w:r w:rsidRPr="00C37096">
        <w:rPr>
          <w:rFonts w:eastAsia="Arial" w:cs="Arial"/>
          <w:smallCaps/>
          <w:color w:val="000000"/>
          <w:sz w:val="32"/>
          <w:szCs w:val="32"/>
        </w:rPr>
        <w:t>TABLE OF CONTENTS</w:t>
      </w:r>
    </w:p>
    <w:sdt>
      <w:sdtPr>
        <w:rPr>
          <w:rFonts w:eastAsia="Arial" w:cs="Arial"/>
          <w:szCs w:val="24"/>
        </w:rPr>
        <w:id w:val="-1278016446"/>
        <w:docPartObj>
          <w:docPartGallery w:val="Table of Contents"/>
          <w:docPartUnique/>
        </w:docPartObj>
      </w:sdtPr>
      <w:sdtEndPr/>
      <w:sdtContent>
        <w:p w14:paraId="65A7A633" w14:textId="77777777" w:rsidR="00C37096" w:rsidRPr="00C37096" w:rsidRDefault="00C37096"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r w:rsidRPr="00C37096">
            <w:rPr>
              <w:rFonts w:eastAsia="Arial" w:cs="Arial"/>
              <w:szCs w:val="24"/>
            </w:rPr>
            <w:fldChar w:fldCharType="begin"/>
          </w:r>
          <w:r w:rsidRPr="00C37096">
            <w:rPr>
              <w:rFonts w:eastAsia="Arial" w:cs="Arial"/>
              <w:szCs w:val="24"/>
            </w:rPr>
            <w:instrText xml:space="preserve"> TOC \h \u \z </w:instrText>
          </w:r>
          <w:r w:rsidRPr="00C37096">
            <w:rPr>
              <w:rFonts w:eastAsia="Arial" w:cs="Arial"/>
              <w:szCs w:val="24"/>
            </w:rPr>
            <w:fldChar w:fldCharType="separate"/>
          </w:r>
          <w:hyperlink w:anchor="_heading=h.2et92p0">
            <w:r w:rsidRPr="00C37096">
              <w:rPr>
                <w:rFonts w:eastAsia="Arial" w:cs="Arial"/>
                <w:b/>
                <w:smallCaps/>
                <w:color w:val="000000"/>
                <w:szCs w:val="24"/>
              </w:rPr>
              <w:t>1.  Introduction and Project Overview</w:t>
            </w:r>
            <w:r w:rsidRPr="00C37096">
              <w:rPr>
                <w:rFonts w:eastAsia="Arial" w:cs="Arial"/>
                <w:b/>
                <w:smallCaps/>
                <w:color w:val="000000"/>
                <w:szCs w:val="24"/>
              </w:rPr>
              <w:tab/>
              <w:t>3</w:t>
            </w:r>
          </w:hyperlink>
        </w:p>
        <w:p w14:paraId="6B9FDE92" w14:textId="77777777" w:rsidR="00C37096" w:rsidRPr="00C37096" w:rsidRDefault="00E96859"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hyperlink w:anchor="_heading=h.tyjcwt">
            <w:r w:rsidR="00C37096" w:rsidRPr="00C37096">
              <w:rPr>
                <w:rFonts w:eastAsia="Arial" w:cs="Arial"/>
                <w:b/>
                <w:smallCaps/>
                <w:color w:val="000000"/>
                <w:szCs w:val="24"/>
              </w:rPr>
              <w:t>2.  Objectives</w:t>
            </w:r>
            <w:r w:rsidR="00C37096" w:rsidRPr="00C37096">
              <w:rPr>
                <w:rFonts w:eastAsia="Arial" w:cs="Arial"/>
                <w:b/>
                <w:smallCaps/>
                <w:color w:val="000000"/>
                <w:szCs w:val="24"/>
              </w:rPr>
              <w:tab/>
              <w:t>4</w:t>
            </w:r>
          </w:hyperlink>
        </w:p>
        <w:p w14:paraId="6F2A8464" w14:textId="77777777"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3dy6vkm">
            <w:r w:rsidR="00C37096" w:rsidRPr="00C37096">
              <w:rPr>
                <w:rFonts w:eastAsia="Arial" w:cs="Arial"/>
                <w:color w:val="000000"/>
                <w:sz w:val="20"/>
              </w:rPr>
              <w:t>2.1 BUSINESS Objectives</w:t>
            </w:r>
            <w:r w:rsidR="00C37096" w:rsidRPr="00C37096">
              <w:rPr>
                <w:rFonts w:eastAsia="Arial" w:cs="Arial"/>
                <w:color w:val="000000"/>
                <w:sz w:val="20"/>
              </w:rPr>
              <w:tab/>
              <w:t>4</w:t>
            </w:r>
          </w:hyperlink>
        </w:p>
        <w:p w14:paraId="4D25EC2F" w14:textId="77777777"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1t3h5sf">
            <w:r w:rsidR="00C37096" w:rsidRPr="00C37096">
              <w:rPr>
                <w:rFonts w:eastAsia="Arial" w:cs="Arial"/>
                <w:color w:val="000000"/>
                <w:sz w:val="20"/>
              </w:rPr>
              <w:t>2.2 SYSTEM Objectives</w:t>
            </w:r>
            <w:r w:rsidR="00C37096" w:rsidRPr="00C37096">
              <w:rPr>
                <w:rFonts w:eastAsia="Arial" w:cs="Arial"/>
                <w:color w:val="000000"/>
                <w:sz w:val="20"/>
              </w:rPr>
              <w:tab/>
              <w:t>5</w:t>
            </w:r>
          </w:hyperlink>
        </w:p>
        <w:p w14:paraId="42E2AAA7" w14:textId="77777777" w:rsidR="00C37096" w:rsidRPr="00C37096" w:rsidRDefault="00E96859"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hyperlink w:anchor="_heading=h.4d34og8">
            <w:r w:rsidR="00C37096" w:rsidRPr="00C37096">
              <w:rPr>
                <w:rFonts w:eastAsia="Arial" w:cs="Arial"/>
                <w:b/>
                <w:smallCaps/>
                <w:color w:val="000000"/>
                <w:szCs w:val="24"/>
              </w:rPr>
              <w:t>3. Project Context Diagram</w:t>
            </w:r>
            <w:r w:rsidR="00C37096" w:rsidRPr="00C37096">
              <w:rPr>
                <w:rFonts w:eastAsia="Arial" w:cs="Arial"/>
                <w:b/>
                <w:smallCaps/>
                <w:color w:val="000000"/>
                <w:szCs w:val="24"/>
              </w:rPr>
              <w:tab/>
              <w:t>6</w:t>
            </w:r>
          </w:hyperlink>
        </w:p>
        <w:p w14:paraId="0CB9B1DF" w14:textId="77777777" w:rsidR="00C37096" w:rsidRPr="00C37096" w:rsidRDefault="00E96859"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hyperlink w:anchor="_heading=h.17dp8vu">
            <w:r w:rsidR="00C37096" w:rsidRPr="00C37096">
              <w:rPr>
                <w:rFonts w:eastAsia="Arial" w:cs="Arial"/>
                <w:b/>
                <w:smallCaps/>
                <w:color w:val="000000"/>
                <w:szCs w:val="24"/>
              </w:rPr>
              <w:t>4.  Systems Requirements</w:t>
            </w:r>
            <w:r w:rsidR="00C37096" w:rsidRPr="00C37096">
              <w:rPr>
                <w:rFonts w:eastAsia="Arial" w:cs="Arial"/>
                <w:b/>
                <w:smallCaps/>
                <w:color w:val="000000"/>
                <w:szCs w:val="24"/>
              </w:rPr>
              <w:tab/>
              <w:t>7</w:t>
            </w:r>
          </w:hyperlink>
        </w:p>
        <w:bookmarkStart w:id="6" w:name="_heading=h.3znysh7" w:colFirst="0" w:colLast="0"/>
        <w:bookmarkEnd w:id="6"/>
        <w:p w14:paraId="4AE96C63" w14:textId="77777777" w:rsidR="00C37096" w:rsidRPr="00C37096" w:rsidRDefault="00C37096"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r w:rsidRPr="00C37096">
            <w:rPr>
              <w:rFonts w:eastAsia="Arial" w:cs="Arial"/>
              <w:szCs w:val="24"/>
            </w:rPr>
            <w:fldChar w:fldCharType="begin"/>
          </w:r>
          <w:r w:rsidRPr="00C37096">
            <w:rPr>
              <w:rFonts w:eastAsia="Arial" w:cs="Arial"/>
              <w:szCs w:val="24"/>
            </w:rPr>
            <w:instrText xml:space="preserve"> HYPERLINK \l "_heading=h.3rdcrjn" \h </w:instrText>
          </w:r>
          <w:r w:rsidRPr="00C37096">
            <w:rPr>
              <w:rFonts w:eastAsia="Arial" w:cs="Arial"/>
              <w:szCs w:val="24"/>
            </w:rPr>
            <w:fldChar w:fldCharType="separate"/>
          </w:r>
          <w:r w:rsidRPr="00C37096">
            <w:rPr>
              <w:rFonts w:eastAsia="Arial" w:cs="Arial"/>
              <w:color w:val="000000"/>
              <w:sz w:val="20"/>
            </w:rPr>
            <w:t>4.1 “Login and Registration” Requirements</w:t>
          </w:r>
          <w:r w:rsidRPr="00C37096">
            <w:rPr>
              <w:rFonts w:eastAsia="Arial" w:cs="Arial"/>
              <w:color w:val="000000"/>
              <w:sz w:val="20"/>
            </w:rPr>
            <w:tab/>
            <w:t>7</w:t>
          </w:r>
          <w:r w:rsidRPr="00C37096">
            <w:rPr>
              <w:rFonts w:eastAsia="Arial" w:cs="Arial"/>
              <w:color w:val="000000"/>
              <w:sz w:val="20"/>
            </w:rPr>
            <w:fldChar w:fldCharType="end"/>
          </w:r>
        </w:p>
        <w:p w14:paraId="77EFEA87" w14:textId="69034190"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lnxbz9">
            <w:r w:rsidR="00C37096" w:rsidRPr="00C37096">
              <w:rPr>
                <w:rFonts w:eastAsia="Arial" w:cs="Arial"/>
                <w:color w:val="000000"/>
                <w:sz w:val="20"/>
              </w:rPr>
              <w:t>4.2 “Service Categories” Requirements</w:t>
            </w:r>
            <w:r w:rsidR="00C37096" w:rsidRPr="00C37096">
              <w:rPr>
                <w:rFonts w:eastAsia="Arial" w:cs="Arial"/>
                <w:color w:val="000000"/>
                <w:sz w:val="20"/>
              </w:rPr>
              <w:tab/>
            </w:r>
          </w:hyperlink>
          <w:r w:rsidR="00203AC0">
            <w:rPr>
              <w:rFonts w:eastAsia="Arial" w:cs="Arial"/>
              <w:color w:val="000000"/>
              <w:sz w:val="20"/>
            </w:rPr>
            <w:t>10</w:t>
          </w:r>
        </w:p>
        <w:p w14:paraId="4A0531B5" w14:textId="6E21A3D7"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35nkun2">
            <w:r w:rsidR="00C37096" w:rsidRPr="00C37096">
              <w:rPr>
                <w:rFonts w:eastAsia="Arial" w:cs="Arial"/>
                <w:color w:val="000000"/>
                <w:sz w:val="20"/>
              </w:rPr>
              <w:t>4.3 “Service request” Requirements</w:t>
            </w:r>
            <w:r w:rsidR="00C37096" w:rsidRPr="00C37096">
              <w:rPr>
                <w:rFonts w:eastAsia="Arial" w:cs="Arial"/>
                <w:color w:val="000000"/>
                <w:sz w:val="20"/>
              </w:rPr>
              <w:tab/>
            </w:r>
          </w:hyperlink>
          <w:r w:rsidR="00203AC0">
            <w:rPr>
              <w:rFonts w:eastAsia="Arial" w:cs="Arial"/>
              <w:color w:val="000000"/>
              <w:sz w:val="20"/>
            </w:rPr>
            <w:t>12</w:t>
          </w:r>
        </w:p>
        <w:p w14:paraId="4450BF8D" w14:textId="1FC24C00"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1ksv4uv">
            <w:r w:rsidR="00C37096" w:rsidRPr="00C37096">
              <w:rPr>
                <w:rFonts w:eastAsia="Arial" w:cs="Arial"/>
                <w:color w:val="000000"/>
                <w:sz w:val="20"/>
              </w:rPr>
              <w:t>4.4 “Appointments” Requirements</w:t>
            </w:r>
            <w:r w:rsidR="00C37096" w:rsidRPr="00C37096">
              <w:rPr>
                <w:rFonts w:eastAsia="Arial" w:cs="Arial"/>
                <w:color w:val="000000"/>
                <w:sz w:val="20"/>
              </w:rPr>
              <w:tab/>
            </w:r>
            <w:r w:rsidR="00203AC0">
              <w:rPr>
                <w:rFonts w:eastAsia="Arial" w:cs="Arial"/>
                <w:color w:val="000000"/>
                <w:sz w:val="20"/>
              </w:rPr>
              <w:t>1</w:t>
            </w:r>
            <w:r w:rsidR="00C37096" w:rsidRPr="00C37096">
              <w:rPr>
                <w:rFonts w:eastAsia="Arial" w:cs="Arial"/>
                <w:color w:val="000000"/>
                <w:sz w:val="20"/>
              </w:rPr>
              <w:t>7</w:t>
            </w:r>
          </w:hyperlink>
        </w:p>
        <w:p w14:paraId="68D1530C" w14:textId="5765D29F"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2grqrue">
            <w:r w:rsidR="00C37096" w:rsidRPr="00C37096">
              <w:rPr>
                <w:rFonts w:eastAsia="Arial" w:cs="Arial"/>
                <w:color w:val="000000"/>
                <w:sz w:val="20"/>
              </w:rPr>
              <w:t>4.5 “Accept Service Request” Requirements</w:t>
            </w:r>
            <w:r w:rsidR="00C37096" w:rsidRPr="00C37096">
              <w:rPr>
                <w:rFonts w:eastAsia="Arial" w:cs="Arial"/>
                <w:color w:val="000000"/>
                <w:sz w:val="20"/>
              </w:rPr>
              <w:tab/>
            </w:r>
            <w:r w:rsidR="00203AC0">
              <w:rPr>
                <w:rFonts w:eastAsia="Arial" w:cs="Arial"/>
                <w:color w:val="000000"/>
                <w:sz w:val="20"/>
              </w:rPr>
              <w:t>22</w:t>
            </w:r>
          </w:hyperlink>
        </w:p>
        <w:p w14:paraId="6BBEDE84" w14:textId="0E5D72FA" w:rsidR="00C37096" w:rsidRPr="00C37096" w:rsidRDefault="00E96859" w:rsidP="00203AC0">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44sinio">
            <w:r w:rsidR="00C37096" w:rsidRPr="00C37096">
              <w:rPr>
                <w:rFonts w:eastAsia="Arial" w:cs="Arial"/>
                <w:color w:val="000000"/>
                <w:sz w:val="20"/>
              </w:rPr>
              <w:t>4.6 “review and rating” Requirements</w:t>
            </w:r>
            <w:r w:rsidR="00C37096" w:rsidRPr="00C37096">
              <w:rPr>
                <w:rFonts w:eastAsia="Arial" w:cs="Arial"/>
                <w:color w:val="000000"/>
                <w:sz w:val="20"/>
              </w:rPr>
              <w:tab/>
            </w:r>
          </w:hyperlink>
          <w:r w:rsidR="00203AC0">
            <w:rPr>
              <w:rFonts w:eastAsia="Arial" w:cs="Arial"/>
              <w:color w:val="000000"/>
              <w:sz w:val="20"/>
            </w:rPr>
            <w:t>28</w:t>
          </w:r>
        </w:p>
        <w:p w14:paraId="146B5E93" w14:textId="716E9F8A" w:rsidR="00C37096" w:rsidRPr="00C37096" w:rsidRDefault="00E96859"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hyperlink w:anchor="_heading=h.z337ya">
            <w:r w:rsidR="00C37096" w:rsidRPr="00C37096">
              <w:rPr>
                <w:rFonts w:eastAsia="Arial" w:cs="Arial"/>
                <w:b/>
                <w:smallCaps/>
                <w:color w:val="000000"/>
                <w:szCs w:val="24"/>
              </w:rPr>
              <w:t>5.  Software Processes and UML Diagrams</w:t>
            </w:r>
            <w:r w:rsidR="00C37096" w:rsidRPr="00C37096">
              <w:rPr>
                <w:rFonts w:eastAsia="Arial" w:cs="Arial"/>
                <w:b/>
                <w:smallCaps/>
                <w:color w:val="000000"/>
                <w:szCs w:val="24"/>
              </w:rPr>
              <w:tab/>
            </w:r>
            <w:r w:rsidR="00203AC0">
              <w:rPr>
                <w:rFonts w:eastAsia="Arial" w:cs="Arial"/>
                <w:b/>
                <w:smallCaps/>
                <w:color w:val="000000"/>
                <w:szCs w:val="24"/>
              </w:rPr>
              <w:t>29</w:t>
            </w:r>
          </w:hyperlink>
        </w:p>
        <w:p w14:paraId="7617E12D" w14:textId="61B4555A"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1v1yuxt">
            <w:r w:rsidR="00C37096" w:rsidRPr="00C37096">
              <w:rPr>
                <w:rFonts w:eastAsia="Arial" w:cs="Arial"/>
                <w:color w:val="000000"/>
                <w:sz w:val="20"/>
              </w:rPr>
              <w:t>5.1 Hardware and Infrastructure</w:t>
            </w:r>
            <w:r w:rsidR="00C37096" w:rsidRPr="00C37096">
              <w:rPr>
                <w:rFonts w:eastAsia="Arial" w:cs="Arial"/>
                <w:color w:val="000000"/>
                <w:sz w:val="20"/>
              </w:rPr>
              <w:tab/>
            </w:r>
            <w:r w:rsidR="00203AC0">
              <w:rPr>
                <w:rFonts w:eastAsia="Arial" w:cs="Arial"/>
                <w:color w:val="000000"/>
                <w:sz w:val="20"/>
              </w:rPr>
              <w:t>29</w:t>
            </w:r>
          </w:hyperlink>
        </w:p>
        <w:p w14:paraId="0D2668E5" w14:textId="12CAB52A"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1y810tw">
            <w:r w:rsidR="00C37096" w:rsidRPr="00C37096">
              <w:rPr>
                <w:rFonts w:eastAsia="Arial" w:cs="Arial"/>
                <w:color w:val="000000"/>
                <w:sz w:val="20"/>
              </w:rPr>
              <w:t>5.2 UML Diagrams</w:t>
            </w:r>
            <w:r w:rsidR="00C37096" w:rsidRPr="00C37096">
              <w:rPr>
                <w:rFonts w:eastAsia="Arial" w:cs="Arial"/>
                <w:color w:val="000000"/>
                <w:sz w:val="20"/>
              </w:rPr>
              <w:tab/>
            </w:r>
            <w:r w:rsidR="00203AC0">
              <w:rPr>
                <w:rFonts w:eastAsia="Arial" w:cs="Arial"/>
                <w:color w:val="000000"/>
                <w:sz w:val="20"/>
              </w:rPr>
              <w:t>30</w:t>
            </w:r>
          </w:hyperlink>
        </w:p>
        <w:p w14:paraId="1592E240" w14:textId="1B10D208"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4f1mdlm">
            <w:r w:rsidR="00C37096" w:rsidRPr="00C37096">
              <w:rPr>
                <w:rFonts w:eastAsia="Arial" w:cs="Arial"/>
                <w:color w:val="000000"/>
                <w:sz w:val="20"/>
              </w:rPr>
              <w:t>5.3 Test Plan</w:t>
            </w:r>
            <w:r w:rsidR="00C37096" w:rsidRPr="00C37096">
              <w:rPr>
                <w:rFonts w:eastAsia="Arial" w:cs="Arial"/>
                <w:color w:val="000000"/>
                <w:sz w:val="20"/>
              </w:rPr>
              <w:tab/>
            </w:r>
          </w:hyperlink>
          <w:r w:rsidR="00203AC0">
            <w:rPr>
              <w:rFonts w:eastAsia="Arial" w:cs="Arial"/>
              <w:color w:val="000000"/>
              <w:sz w:val="20"/>
            </w:rPr>
            <w:t>36</w:t>
          </w:r>
        </w:p>
        <w:p w14:paraId="3EFE688C" w14:textId="68A837AB"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2u6wntf">
            <w:r w:rsidR="00C37096" w:rsidRPr="00C37096">
              <w:rPr>
                <w:rFonts w:eastAsia="Arial" w:cs="Arial"/>
                <w:color w:val="000000"/>
                <w:sz w:val="20"/>
              </w:rPr>
              <w:t>5.4 Screen Shots</w:t>
            </w:r>
            <w:r w:rsidR="00C37096" w:rsidRPr="00C37096">
              <w:rPr>
                <w:rFonts w:eastAsia="Arial" w:cs="Arial"/>
                <w:color w:val="000000"/>
                <w:sz w:val="20"/>
              </w:rPr>
              <w:tab/>
            </w:r>
            <w:r w:rsidR="00203AC0">
              <w:rPr>
                <w:rFonts w:eastAsia="Arial" w:cs="Arial"/>
                <w:color w:val="000000"/>
                <w:sz w:val="20"/>
              </w:rPr>
              <w:t>36</w:t>
            </w:r>
          </w:hyperlink>
        </w:p>
        <w:p w14:paraId="40FD9EA6" w14:textId="61112BCD" w:rsidR="00C37096" w:rsidRPr="00C37096" w:rsidRDefault="00E96859"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hyperlink w:anchor="_heading=h.147n2zr">
            <w:r w:rsidR="00C37096" w:rsidRPr="00C37096">
              <w:rPr>
                <w:rFonts w:eastAsia="Arial" w:cs="Arial"/>
                <w:b/>
                <w:smallCaps/>
                <w:color w:val="000000"/>
                <w:szCs w:val="24"/>
              </w:rPr>
              <w:t>6.  Assumptions and Constraints</w:t>
            </w:r>
            <w:r w:rsidR="00C37096" w:rsidRPr="00C37096">
              <w:rPr>
                <w:rFonts w:eastAsia="Arial" w:cs="Arial"/>
                <w:b/>
                <w:smallCaps/>
                <w:color w:val="000000"/>
                <w:szCs w:val="24"/>
              </w:rPr>
              <w:tab/>
            </w:r>
            <w:r w:rsidR="00203AC0">
              <w:rPr>
                <w:rFonts w:eastAsia="Arial" w:cs="Arial"/>
                <w:b/>
                <w:smallCaps/>
                <w:color w:val="000000"/>
                <w:szCs w:val="24"/>
              </w:rPr>
              <w:t>37</w:t>
            </w:r>
          </w:hyperlink>
        </w:p>
        <w:p w14:paraId="5CBC0D56" w14:textId="17FE1CEA"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3o7alnk">
            <w:r w:rsidR="00C37096" w:rsidRPr="00C37096">
              <w:rPr>
                <w:rFonts w:eastAsia="Arial" w:cs="Arial"/>
                <w:color w:val="000000"/>
                <w:sz w:val="20"/>
              </w:rPr>
              <w:t>6.1 ASSUMPTIONS</w:t>
            </w:r>
            <w:r w:rsidR="00C37096" w:rsidRPr="00C37096">
              <w:rPr>
                <w:rFonts w:eastAsia="Arial" w:cs="Arial"/>
                <w:color w:val="000000"/>
                <w:sz w:val="20"/>
              </w:rPr>
              <w:tab/>
            </w:r>
            <w:r w:rsidR="00203AC0">
              <w:rPr>
                <w:rFonts w:eastAsia="Arial" w:cs="Arial"/>
                <w:color w:val="000000"/>
                <w:sz w:val="20"/>
              </w:rPr>
              <w:t>37</w:t>
            </w:r>
          </w:hyperlink>
        </w:p>
        <w:p w14:paraId="35587D93" w14:textId="14A5B70C"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23ckvvd">
            <w:r w:rsidR="00C37096" w:rsidRPr="00C37096">
              <w:rPr>
                <w:rFonts w:eastAsia="Arial" w:cs="Arial"/>
                <w:color w:val="000000"/>
                <w:sz w:val="20"/>
              </w:rPr>
              <w:t>6.2 CONSTRAINTS</w:t>
            </w:r>
            <w:r w:rsidR="00C37096" w:rsidRPr="00C37096">
              <w:rPr>
                <w:rFonts w:eastAsia="Arial" w:cs="Arial"/>
                <w:color w:val="000000"/>
                <w:sz w:val="20"/>
              </w:rPr>
              <w:tab/>
            </w:r>
            <w:r w:rsidR="00203AC0">
              <w:rPr>
                <w:rFonts w:eastAsia="Arial" w:cs="Arial"/>
                <w:color w:val="000000"/>
                <w:sz w:val="20"/>
              </w:rPr>
              <w:t>37</w:t>
            </w:r>
          </w:hyperlink>
        </w:p>
        <w:p w14:paraId="1ED6485F" w14:textId="0E2527EC" w:rsidR="00C37096" w:rsidRPr="00C37096" w:rsidRDefault="00E96859" w:rsidP="00C37096">
          <w:pPr>
            <w:pBdr>
              <w:top w:val="nil"/>
              <w:left w:val="nil"/>
              <w:bottom w:val="nil"/>
              <w:right w:val="nil"/>
              <w:between w:val="nil"/>
            </w:pBdr>
            <w:tabs>
              <w:tab w:val="right" w:pos="8640"/>
            </w:tabs>
            <w:spacing w:before="120"/>
            <w:ind w:left="245" w:hanging="245"/>
            <w:rPr>
              <w:rFonts w:ascii="Calibri" w:eastAsia="Calibri" w:hAnsi="Calibri" w:cs="Calibri"/>
              <w:color w:val="000000"/>
              <w:sz w:val="22"/>
              <w:szCs w:val="22"/>
            </w:rPr>
          </w:pPr>
          <w:hyperlink w:anchor="_heading=h.ihv636">
            <w:r w:rsidR="00C37096" w:rsidRPr="00C37096">
              <w:rPr>
                <w:rFonts w:eastAsia="Arial" w:cs="Arial"/>
                <w:color w:val="000000"/>
                <w:sz w:val="20"/>
              </w:rPr>
              <w:t>6.3 Out of Scope material</w:t>
            </w:r>
            <w:r w:rsidR="00C37096" w:rsidRPr="00C37096">
              <w:rPr>
                <w:rFonts w:eastAsia="Arial" w:cs="Arial"/>
                <w:color w:val="000000"/>
                <w:sz w:val="20"/>
              </w:rPr>
              <w:tab/>
            </w:r>
            <w:r w:rsidR="00203AC0">
              <w:rPr>
                <w:rFonts w:eastAsia="Arial" w:cs="Arial"/>
                <w:color w:val="000000"/>
                <w:sz w:val="20"/>
              </w:rPr>
              <w:t>37</w:t>
            </w:r>
          </w:hyperlink>
        </w:p>
        <w:p w14:paraId="1DA3216E" w14:textId="3D753C4E" w:rsidR="00C37096" w:rsidRPr="00C37096" w:rsidRDefault="00E96859"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hyperlink w:anchor="_heading=h.19c6y18">
            <w:r w:rsidR="00C37096" w:rsidRPr="00C37096">
              <w:rPr>
                <w:rFonts w:eastAsia="Arial" w:cs="Arial"/>
                <w:b/>
                <w:smallCaps/>
                <w:color w:val="000000"/>
                <w:szCs w:val="24"/>
              </w:rPr>
              <w:t>7.  Delivery and Schedule</w:t>
            </w:r>
            <w:r w:rsidR="00C37096" w:rsidRPr="00C37096">
              <w:rPr>
                <w:rFonts w:eastAsia="Arial" w:cs="Arial"/>
                <w:b/>
                <w:smallCaps/>
                <w:color w:val="000000"/>
                <w:szCs w:val="24"/>
              </w:rPr>
              <w:tab/>
            </w:r>
            <w:r w:rsidR="00203AC0">
              <w:rPr>
                <w:rFonts w:eastAsia="Arial" w:cs="Arial"/>
                <w:b/>
                <w:smallCaps/>
                <w:color w:val="000000"/>
                <w:szCs w:val="24"/>
              </w:rPr>
              <w:t>38</w:t>
            </w:r>
          </w:hyperlink>
        </w:p>
        <w:p w14:paraId="1646464A" w14:textId="3F90F074" w:rsidR="00C37096" w:rsidRPr="00C37096" w:rsidRDefault="00E96859"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hyperlink w:anchor="_heading=h.3tbugp1">
            <w:r w:rsidR="00C37096" w:rsidRPr="00C37096">
              <w:rPr>
                <w:rFonts w:eastAsia="Arial" w:cs="Arial"/>
                <w:b/>
                <w:smallCaps/>
                <w:color w:val="000000"/>
                <w:szCs w:val="24"/>
              </w:rPr>
              <w:t>8.  Stakeholder Approval Form</w:t>
            </w:r>
            <w:r w:rsidR="00C37096" w:rsidRPr="00C37096">
              <w:rPr>
                <w:rFonts w:eastAsia="Arial" w:cs="Arial"/>
                <w:b/>
                <w:smallCaps/>
                <w:color w:val="000000"/>
                <w:szCs w:val="24"/>
              </w:rPr>
              <w:tab/>
            </w:r>
            <w:r w:rsidR="00203AC0">
              <w:rPr>
                <w:rFonts w:eastAsia="Arial" w:cs="Arial"/>
                <w:b/>
                <w:smallCaps/>
                <w:color w:val="000000"/>
                <w:szCs w:val="24"/>
              </w:rPr>
              <w:t>39</w:t>
            </w:r>
          </w:hyperlink>
        </w:p>
        <w:p w14:paraId="210349BE" w14:textId="6FD560DD" w:rsidR="00C37096" w:rsidRPr="00C37096" w:rsidRDefault="00E96859" w:rsidP="00C37096">
          <w:pPr>
            <w:pBdr>
              <w:top w:val="nil"/>
              <w:left w:val="nil"/>
              <w:bottom w:val="nil"/>
              <w:right w:val="nil"/>
              <w:between w:val="nil"/>
            </w:pBdr>
            <w:tabs>
              <w:tab w:val="right" w:pos="8640"/>
            </w:tabs>
            <w:spacing w:before="360"/>
            <w:rPr>
              <w:rFonts w:ascii="Calibri" w:eastAsia="Calibri" w:hAnsi="Calibri" w:cs="Calibri"/>
              <w:color w:val="000000"/>
              <w:sz w:val="22"/>
              <w:szCs w:val="22"/>
            </w:rPr>
          </w:pPr>
          <w:hyperlink w:anchor="_heading=h.41mghml">
            <w:r w:rsidR="00C37096" w:rsidRPr="00C37096">
              <w:rPr>
                <w:rFonts w:eastAsia="Arial" w:cs="Arial"/>
                <w:b/>
                <w:smallCaps/>
                <w:color w:val="000000"/>
                <w:szCs w:val="24"/>
              </w:rPr>
              <w:t>Appendix:</w:t>
            </w:r>
            <w:r w:rsidR="00C37096" w:rsidRPr="00C37096">
              <w:rPr>
                <w:rFonts w:eastAsia="Arial" w:cs="Arial"/>
                <w:b/>
                <w:smallCaps/>
                <w:color w:val="000000"/>
                <w:szCs w:val="24"/>
              </w:rPr>
              <w:tab/>
            </w:r>
            <w:r w:rsidR="00203AC0">
              <w:rPr>
                <w:rFonts w:eastAsia="Arial" w:cs="Arial"/>
                <w:b/>
                <w:smallCaps/>
                <w:color w:val="000000"/>
                <w:szCs w:val="24"/>
              </w:rPr>
              <w:t>40</w:t>
            </w:r>
          </w:hyperlink>
        </w:p>
        <w:p w14:paraId="1630D518" w14:textId="77777777" w:rsidR="00C37096" w:rsidRPr="00C37096" w:rsidRDefault="00C37096" w:rsidP="00C37096">
          <w:pPr>
            <w:pBdr>
              <w:top w:val="nil"/>
              <w:left w:val="nil"/>
              <w:bottom w:val="nil"/>
              <w:right w:val="nil"/>
              <w:between w:val="nil"/>
            </w:pBdr>
            <w:rPr>
              <w:rFonts w:ascii="Century" w:eastAsia="Century" w:hAnsi="Century" w:cs="Century"/>
              <w:b/>
              <w:color w:val="000000"/>
              <w:sz w:val="22"/>
              <w:szCs w:val="22"/>
            </w:rPr>
          </w:pPr>
          <w:r w:rsidRPr="00C37096">
            <w:rPr>
              <w:rFonts w:eastAsia="Arial" w:cs="Arial"/>
              <w:szCs w:val="24"/>
            </w:rPr>
            <w:fldChar w:fldCharType="end"/>
          </w:r>
        </w:p>
      </w:sdtContent>
    </w:sdt>
    <w:p w14:paraId="2FE02CD2" w14:textId="00272C7A" w:rsidR="00C37096" w:rsidRDefault="00C37096">
      <w:pPr>
        <w:pStyle w:val="TCLVL1"/>
        <w:rPr>
          <w:sz w:val="22"/>
        </w:rPr>
        <w:sectPr w:rsidR="00C37096">
          <w:footerReference w:type="first" r:id="rId9"/>
          <w:pgSz w:w="12240" w:h="15840"/>
          <w:pgMar w:top="965" w:right="1800" w:bottom="965" w:left="1800" w:header="720" w:footer="720" w:gutter="0"/>
          <w:pgNumType w:fmt="lowerRoman" w:start="1"/>
          <w:cols w:space="720"/>
          <w:titlePg/>
        </w:sectPr>
      </w:pPr>
    </w:p>
    <w:p w14:paraId="46244630" w14:textId="77777777" w:rsidR="00797251" w:rsidRDefault="00797251">
      <w:pPr>
        <w:pStyle w:val="Heading1"/>
      </w:pPr>
      <w:bookmarkStart w:id="7" w:name="_Toc20261252"/>
      <w:r>
        <w:lastRenderedPageBreak/>
        <w:t>1.  Introduction and Project Overview</w:t>
      </w:r>
      <w:bookmarkEnd w:id="7"/>
    </w:p>
    <w:p w14:paraId="78A5675E" w14:textId="77777777" w:rsidR="00797251" w:rsidRDefault="00797251">
      <w:pPr>
        <w:pStyle w:val="heading1underline"/>
      </w:pPr>
    </w:p>
    <w:p w14:paraId="40656F28" w14:textId="77777777" w:rsidR="0071378C" w:rsidRDefault="0071378C" w:rsidP="0071378C">
      <w:pPr>
        <w:pStyle w:val="NormalWeb"/>
        <w:spacing w:before="0" w:beforeAutospacing="0" w:after="0" w:afterAutospacing="0" w:line="480" w:lineRule="auto"/>
        <w:ind w:left="-360" w:right="-360"/>
      </w:pPr>
      <w:bookmarkStart w:id="8" w:name="_Toc20261253"/>
      <w:r>
        <w:rPr>
          <w:rFonts w:ascii="Arial" w:hAnsi="Arial" w:cs="Arial"/>
          <w:color w:val="000000"/>
          <w:shd w:val="clear" w:color="auto" w:fill="FFFFFF"/>
        </w:rPr>
        <w:t>Develop an android (may include iOS also) application to help family members to keep an inventory of the ingredients in their pantry (the input of the inventory in the file). The system should minimally include:</w:t>
      </w:r>
    </w:p>
    <w:p w14:paraId="0E663A49"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Users must register before they can use the system. Email can be used as a member ID. </w:t>
      </w:r>
    </w:p>
    <w:p w14:paraId="02D6B374"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Users must log in to use the system after initial registration.</w:t>
      </w:r>
    </w:p>
    <w:p w14:paraId="01AF0DB6"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have an appealing entry screen.</w:t>
      </w:r>
    </w:p>
    <w:p w14:paraId="33ADA4CF"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specify macronutrients of the ingredients and the total nutrients of the recipes. </w:t>
      </w:r>
    </w:p>
    <w:p w14:paraId="279871B0"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allow members to add/invite family members. This would allow each family member to edit the inventory list of available food.</w:t>
      </w:r>
    </w:p>
    <w:p w14:paraId="1E4E2CA1"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allow members to add/remove/change the reference of the ingredients in their food. </w:t>
      </w:r>
    </w:p>
    <w:p w14:paraId="3812DF1A"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allow members to add their own recipes to be kept on file with the other recipes.</w:t>
      </w:r>
    </w:p>
    <w:p w14:paraId="4705AE47" w14:textId="77777777" w:rsidR="0071378C" w:rsidRDefault="0071378C" w:rsidP="0071378C">
      <w:pPr>
        <w:pStyle w:val="NormalWeb"/>
        <w:numPr>
          <w:ilvl w:val="0"/>
          <w:numId w:val="23"/>
        </w:numPr>
        <w:spacing w:before="0" w:beforeAutospacing="0" w:after="0" w:afterAutospacing="0"/>
        <w:ind w:left="360" w:right="-360"/>
        <w:textAlignment w:val="baseline"/>
        <w:rPr>
          <w:rFonts w:ascii="Arial" w:hAnsi="Arial" w:cs="Arial"/>
          <w:color w:val="000000"/>
          <w:sz w:val="22"/>
          <w:szCs w:val="22"/>
        </w:rPr>
      </w:pPr>
      <w:r>
        <w:rPr>
          <w:rFonts w:ascii="Arial" w:hAnsi="Arial" w:cs="Arial"/>
          <w:color w:val="000000"/>
          <w:sz w:val="22"/>
          <w:szCs w:val="22"/>
          <w:shd w:val="clear" w:color="auto" w:fill="FFFFFF"/>
        </w:rPr>
        <w:t>The System should be able to send out notifications: </w:t>
      </w:r>
    </w:p>
    <w:p w14:paraId="3FFBBEB9" w14:textId="77777777" w:rsidR="0071378C" w:rsidRDefault="0071378C" w:rsidP="0071378C">
      <w:pPr>
        <w:pStyle w:val="NormalWeb"/>
        <w:numPr>
          <w:ilvl w:val="1"/>
          <w:numId w:val="24"/>
        </w:numPr>
        <w:spacing w:before="0" w:beforeAutospacing="0" w:after="0" w:afterAutospacing="0"/>
        <w:ind w:left="1080" w:right="-360"/>
        <w:textAlignment w:val="baseline"/>
        <w:rPr>
          <w:rFonts w:ascii="Arial" w:hAnsi="Arial" w:cs="Arial"/>
          <w:color w:val="000000"/>
          <w:sz w:val="22"/>
          <w:szCs w:val="22"/>
        </w:rPr>
      </w:pPr>
      <w:r>
        <w:rPr>
          <w:rFonts w:ascii="Arial" w:hAnsi="Arial" w:cs="Arial"/>
          <w:color w:val="000000"/>
          <w:sz w:val="22"/>
          <w:szCs w:val="22"/>
          <w:shd w:val="clear" w:color="auto" w:fill="FFFFFF"/>
        </w:rPr>
        <w:t>the update of the inventory; </w:t>
      </w:r>
    </w:p>
    <w:p w14:paraId="37D08C62" w14:textId="77777777" w:rsidR="0071378C" w:rsidRDefault="0071378C" w:rsidP="0071378C">
      <w:pPr>
        <w:pStyle w:val="NormalWeb"/>
        <w:numPr>
          <w:ilvl w:val="1"/>
          <w:numId w:val="24"/>
        </w:numPr>
        <w:spacing w:before="0" w:beforeAutospacing="0" w:after="0" w:afterAutospacing="0"/>
        <w:ind w:left="1080" w:right="-360"/>
        <w:textAlignment w:val="baseline"/>
        <w:rPr>
          <w:rFonts w:ascii="Arial" w:hAnsi="Arial" w:cs="Arial"/>
          <w:color w:val="000000"/>
          <w:sz w:val="22"/>
          <w:szCs w:val="22"/>
        </w:rPr>
      </w:pPr>
      <w:r>
        <w:rPr>
          <w:rFonts w:ascii="Arial" w:hAnsi="Arial" w:cs="Arial"/>
          <w:color w:val="000000"/>
          <w:sz w:val="22"/>
          <w:szCs w:val="22"/>
          <w:shd w:val="clear" w:color="auto" w:fill="FFFFFF"/>
        </w:rPr>
        <w:t>recipes can be done by the remaining ingredients; </w:t>
      </w:r>
    </w:p>
    <w:p w14:paraId="56A668E3" w14:textId="77777777" w:rsidR="0071378C" w:rsidRDefault="0071378C" w:rsidP="0071378C">
      <w:pPr>
        <w:pStyle w:val="NormalWeb"/>
        <w:numPr>
          <w:ilvl w:val="1"/>
          <w:numId w:val="24"/>
        </w:numPr>
        <w:spacing w:before="0" w:beforeAutospacing="0" w:after="0" w:afterAutospacing="0"/>
        <w:ind w:left="1080" w:right="-360"/>
        <w:textAlignment w:val="baseline"/>
        <w:rPr>
          <w:rFonts w:ascii="Arial" w:hAnsi="Arial" w:cs="Arial"/>
          <w:color w:val="000000"/>
          <w:sz w:val="22"/>
          <w:szCs w:val="22"/>
        </w:rPr>
      </w:pPr>
      <w:r>
        <w:rPr>
          <w:rFonts w:ascii="Arial" w:hAnsi="Arial" w:cs="Arial"/>
          <w:color w:val="000000"/>
          <w:sz w:val="22"/>
          <w:szCs w:val="22"/>
          <w:shd w:val="clear" w:color="auto" w:fill="FFFFFF"/>
        </w:rPr>
        <w:t>what groceries are running low and need to be purchased(the system will ask for the quantity of the item when entered in the inventory list(Ex: Eggs 12, Milk 2/4 imagine 4 is full bottle)). (AI?)</w:t>
      </w:r>
    </w:p>
    <w:p w14:paraId="4912ABC6" w14:textId="77777777" w:rsidR="0071378C" w:rsidRDefault="0071378C" w:rsidP="0071378C">
      <w:pPr>
        <w:pStyle w:val="NormalWeb"/>
        <w:numPr>
          <w:ilvl w:val="1"/>
          <w:numId w:val="24"/>
        </w:numPr>
        <w:spacing w:before="0" w:beforeAutospacing="0" w:after="0" w:afterAutospacing="0"/>
        <w:ind w:left="1080" w:right="-360"/>
        <w:textAlignment w:val="baseline"/>
        <w:rPr>
          <w:rFonts w:ascii="Arial" w:hAnsi="Arial" w:cs="Arial"/>
          <w:color w:val="000000"/>
          <w:sz w:val="22"/>
          <w:szCs w:val="22"/>
        </w:rPr>
      </w:pPr>
      <w:r>
        <w:rPr>
          <w:rFonts w:ascii="Arial" w:hAnsi="Arial" w:cs="Arial"/>
          <w:color w:val="000000"/>
          <w:sz w:val="22"/>
          <w:szCs w:val="22"/>
          <w:shd w:val="clear" w:color="auto" w:fill="FFFFFF"/>
        </w:rPr>
        <w:t>Users can send a notification to all users in the group.</w:t>
      </w:r>
    </w:p>
    <w:p w14:paraId="6C54A691" w14:textId="77777777" w:rsidR="0071378C" w:rsidRDefault="0071378C" w:rsidP="0071378C">
      <w:pPr>
        <w:pStyle w:val="NormalWeb"/>
        <w:numPr>
          <w:ilvl w:val="0"/>
          <w:numId w:val="25"/>
        </w:numPr>
        <w:spacing w:before="0" w:beforeAutospacing="0" w:after="0" w:afterAutospacing="0"/>
        <w:ind w:right="-360"/>
        <w:textAlignment w:val="baseline"/>
        <w:rPr>
          <w:rFonts w:ascii="Arial" w:hAnsi="Arial" w:cs="Arial"/>
          <w:color w:val="000000"/>
          <w:sz w:val="22"/>
          <w:szCs w:val="22"/>
        </w:rPr>
      </w:pPr>
      <w:r>
        <w:rPr>
          <w:rFonts w:ascii="Arial" w:hAnsi="Arial" w:cs="Arial"/>
          <w:color w:val="000000"/>
          <w:sz w:val="22"/>
          <w:szCs w:val="22"/>
          <w:shd w:val="clear" w:color="auto" w:fill="FFFFFF"/>
        </w:rPr>
        <w:t>(Optional) The system should provide advertising space (e.g. Local subway store offers specials or coupons to members; Grocery store discounts). This could be a source of revenue from the app. </w:t>
      </w:r>
    </w:p>
    <w:p w14:paraId="0686E823" w14:textId="77777777" w:rsidR="0071378C" w:rsidRDefault="0071378C" w:rsidP="0071378C">
      <w:pPr>
        <w:pStyle w:val="NormalWeb"/>
        <w:numPr>
          <w:ilvl w:val="0"/>
          <w:numId w:val="26"/>
        </w:numPr>
        <w:spacing w:before="0" w:beforeAutospacing="0" w:after="0" w:afterAutospacing="0"/>
        <w:ind w:right="-360"/>
        <w:textAlignment w:val="baseline"/>
        <w:rPr>
          <w:rFonts w:ascii="Arial" w:hAnsi="Arial" w:cs="Arial"/>
          <w:color w:val="000000"/>
          <w:sz w:val="22"/>
          <w:szCs w:val="22"/>
        </w:rPr>
      </w:pPr>
      <w:r>
        <w:rPr>
          <w:rFonts w:ascii="Arial" w:hAnsi="Arial" w:cs="Arial"/>
          <w:color w:val="000000"/>
          <w:sz w:val="22"/>
          <w:szCs w:val="22"/>
          <w:shd w:val="clear" w:color="auto" w:fill="FFFFFF"/>
        </w:rPr>
        <w:t>(Optional) The system should allow members to customize the text font size.</w:t>
      </w:r>
    </w:p>
    <w:p w14:paraId="2D711179" w14:textId="77777777" w:rsidR="00797251" w:rsidRDefault="00797251">
      <w:pPr>
        <w:pStyle w:val="Heading1"/>
      </w:pPr>
      <w:r>
        <w:lastRenderedPageBreak/>
        <w:t>2.  Objectives</w:t>
      </w:r>
      <w:bookmarkEnd w:id="8"/>
    </w:p>
    <w:p w14:paraId="65B81B3B" w14:textId="77777777" w:rsidR="00797251" w:rsidRDefault="00797251">
      <w:pPr>
        <w:pStyle w:val="heading1underline"/>
      </w:pPr>
    </w:p>
    <w:p w14:paraId="62F9A330" w14:textId="77777777" w:rsidR="00797251" w:rsidRDefault="00797251">
      <w:pPr>
        <w:pStyle w:val="Heading2"/>
      </w:pPr>
      <w:bookmarkStart w:id="9" w:name="_Toc20261254"/>
      <w:r>
        <w:t>2.1 BUSINESS Objectives</w:t>
      </w:r>
      <w:bookmarkEnd w:id="9"/>
    </w:p>
    <w:p w14:paraId="1DF652D7" w14:textId="77777777" w:rsidR="00797251" w:rsidRPr="00E12721" w:rsidRDefault="00797251" w:rsidP="009D3D99">
      <w:pPr>
        <w:pStyle w:val="BodyText2"/>
        <w:ind w:left="0"/>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684E314B"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1</w:t>
      </w:r>
      <w:r w:rsidRPr="009D3D99">
        <w:rPr>
          <w:rFonts w:cs="Arial"/>
          <w:color w:val="000000"/>
          <w:sz w:val="22"/>
          <w:szCs w:val="22"/>
        </w:rPr>
        <w:t>: Login and Registration - If user already registered, login. If password is forgotten, reset and e-mail new password. If User ID forgotten, request a new registration. If new user, Register the user by collecting the following personal information:</w:t>
      </w:r>
    </w:p>
    <w:p w14:paraId="1AC5EE5A" w14:textId="04289C26" w:rsidR="009D3D99" w:rsidRPr="009D3D99" w:rsidRDefault="009D3D99" w:rsidP="009D3D99">
      <w:pPr>
        <w:spacing w:after="160"/>
        <w:ind w:left="720" w:hanging="360"/>
        <w:rPr>
          <w:rFonts w:ascii="Times New Roman" w:hAnsi="Times New Roman"/>
          <w:szCs w:val="24"/>
        </w:rPr>
      </w:pPr>
      <w:r w:rsidRPr="009D3D99">
        <w:rPr>
          <w:rFonts w:cs="Arial"/>
          <w:color w:val="000000"/>
          <w:sz w:val="22"/>
          <w:szCs w:val="22"/>
        </w:rPr>
        <w:tab/>
        <w:t>Last name, middle name {optional}, first name</w:t>
      </w:r>
    </w:p>
    <w:p w14:paraId="3655BFF3" w14:textId="24FB08E4" w:rsidR="009D3D99" w:rsidRPr="009D3D99" w:rsidRDefault="009D3D99" w:rsidP="009D3D99">
      <w:pPr>
        <w:spacing w:after="160"/>
        <w:ind w:left="720" w:hanging="360"/>
        <w:rPr>
          <w:rFonts w:ascii="Times New Roman" w:hAnsi="Times New Roman"/>
          <w:szCs w:val="24"/>
        </w:rPr>
      </w:pPr>
      <w:r w:rsidRPr="009D3D99">
        <w:rPr>
          <w:rFonts w:cs="Arial"/>
          <w:color w:val="000000"/>
          <w:sz w:val="22"/>
          <w:szCs w:val="22"/>
        </w:rPr>
        <w:tab/>
        <w:t>Phone number; E-mail address</w:t>
      </w:r>
    </w:p>
    <w:p w14:paraId="12B18B2C" w14:textId="2C97C21B" w:rsidR="009D3D99" w:rsidRPr="009D3D99" w:rsidRDefault="009D3D99" w:rsidP="009D3D99">
      <w:pPr>
        <w:spacing w:after="160"/>
        <w:ind w:left="720" w:hanging="360"/>
        <w:rPr>
          <w:rFonts w:ascii="Times New Roman" w:hAnsi="Times New Roman"/>
          <w:szCs w:val="24"/>
        </w:rPr>
      </w:pPr>
      <w:r w:rsidRPr="009D3D99">
        <w:rPr>
          <w:rFonts w:cs="Arial"/>
          <w:color w:val="000000"/>
          <w:sz w:val="22"/>
          <w:szCs w:val="22"/>
        </w:rPr>
        <w:t>      Select a “User Id” &amp; “Password”</w:t>
      </w:r>
    </w:p>
    <w:p w14:paraId="4034CBCF"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2</w:t>
      </w:r>
      <w:r w:rsidRPr="009D3D99">
        <w:rPr>
          <w:rFonts w:cs="Arial"/>
          <w:color w:val="000000"/>
          <w:sz w:val="22"/>
          <w:szCs w:val="22"/>
        </w:rPr>
        <w:t>: Invite/Add Users- This component will allow users to invite other users to their inventory database.</w:t>
      </w:r>
    </w:p>
    <w:p w14:paraId="447BA036"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3</w:t>
      </w:r>
      <w:r w:rsidRPr="009D3D99">
        <w:rPr>
          <w:rFonts w:cs="Arial"/>
          <w:color w:val="000000"/>
          <w:sz w:val="22"/>
          <w:szCs w:val="22"/>
        </w:rPr>
        <w:t>: Modify/Search Inventory: This component will allow users to add and remove items from their inventory. It will also allow users to search for items in their inventory.</w:t>
      </w:r>
    </w:p>
    <w:p w14:paraId="55BE138E"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4</w:t>
      </w:r>
      <w:r w:rsidRPr="009D3D99">
        <w:rPr>
          <w:rFonts w:cs="Arial"/>
          <w:color w:val="000000"/>
          <w:sz w:val="22"/>
          <w:szCs w:val="22"/>
        </w:rPr>
        <w:t>: Grocery List: This component will allow users to add and remove items to their grocery list. This functionality can be automated by setting thresholds.</w:t>
      </w:r>
    </w:p>
    <w:p w14:paraId="7801038D" w14:textId="77777777" w:rsidR="009D3D99" w:rsidRPr="009D3D99" w:rsidRDefault="009D3D99" w:rsidP="009D3D99">
      <w:pPr>
        <w:spacing w:after="160"/>
        <w:rPr>
          <w:rFonts w:ascii="Times New Roman" w:hAnsi="Times New Roman"/>
          <w:szCs w:val="24"/>
        </w:rPr>
      </w:pPr>
      <w:r w:rsidRPr="009D3D99">
        <w:rPr>
          <w:rFonts w:cs="Arial"/>
          <w:b/>
          <w:bCs/>
          <w:color w:val="000000"/>
          <w:sz w:val="22"/>
          <w:szCs w:val="22"/>
        </w:rPr>
        <w:t>Objective 5</w:t>
      </w:r>
      <w:r w:rsidRPr="009D3D99">
        <w:rPr>
          <w:rFonts w:cs="Arial"/>
          <w:color w:val="000000"/>
          <w:sz w:val="22"/>
          <w:szCs w:val="22"/>
        </w:rPr>
        <w:t>: Recipe List: This component will allow users to add and delete recipes from their recipe list. It will also allow users to search for items in their inventory.</w:t>
      </w:r>
    </w:p>
    <w:p w14:paraId="2A25E7C6" w14:textId="355E77D9" w:rsidR="00C37096" w:rsidRDefault="009D3D99" w:rsidP="009D3D99">
      <w:pPr>
        <w:pBdr>
          <w:top w:val="nil"/>
          <w:left w:val="nil"/>
          <w:bottom w:val="nil"/>
          <w:right w:val="nil"/>
          <w:between w:val="nil"/>
        </w:pBdr>
        <w:tabs>
          <w:tab w:val="left" w:pos="900"/>
          <w:tab w:val="left" w:pos="1260"/>
          <w:tab w:val="left" w:pos="1620"/>
          <w:tab w:val="left" w:pos="1980"/>
        </w:tabs>
        <w:spacing w:after="80"/>
        <w:rPr>
          <w:color w:val="000000"/>
          <w:sz w:val="20"/>
        </w:rPr>
      </w:pPr>
      <w:r w:rsidRPr="009D3D99">
        <w:rPr>
          <w:rFonts w:cs="Arial"/>
          <w:b/>
          <w:bCs/>
          <w:color w:val="000000"/>
          <w:sz w:val="22"/>
          <w:szCs w:val="22"/>
        </w:rPr>
        <w:t>Objective 6</w:t>
      </w:r>
      <w:r w:rsidRPr="009D3D99">
        <w:rPr>
          <w:rFonts w:cs="Arial"/>
          <w:color w:val="000000"/>
          <w:sz w:val="22"/>
          <w:szCs w:val="22"/>
        </w:rPr>
        <w:t>: Notifications: This component will notify users when a certain item has been used, or has fallen below threshold.</w:t>
      </w:r>
    </w:p>
    <w:p w14:paraId="2E21F0F4" w14:textId="77777777" w:rsidR="00124435" w:rsidRDefault="00124435">
      <w:pPr>
        <w:pStyle w:val="List2"/>
      </w:pPr>
    </w:p>
    <w:p w14:paraId="67257AB5" w14:textId="77777777" w:rsidR="000C5717" w:rsidRDefault="000C5717">
      <w:pPr>
        <w:rPr>
          <w:smallCaps/>
          <w:kern w:val="28"/>
          <w:sz w:val="28"/>
        </w:rPr>
      </w:pPr>
      <w:r>
        <w:br w:type="page"/>
      </w:r>
    </w:p>
    <w:p w14:paraId="23E16931" w14:textId="77777777" w:rsidR="00797251" w:rsidRDefault="00797251">
      <w:pPr>
        <w:pStyle w:val="Heading2"/>
      </w:pPr>
      <w:bookmarkStart w:id="10" w:name="_Toc20261255"/>
      <w:r>
        <w:lastRenderedPageBreak/>
        <w:t>2.2 SYSTEM Objectives</w:t>
      </w:r>
      <w:bookmarkEnd w:id="10"/>
    </w:p>
    <w:p w14:paraId="198D44CF"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398A0140" w14:textId="53940C2D" w:rsidR="004D5BF3" w:rsidRPr="004D5BF3" w:rsidRDefault="004D5BF3" w:rsidP="004D5BF3">
      <w:pPr>
        <w:spacing w:after="160"/>
        <w:rPr>
          <w:rFonts w:ascii="Times New Roman" w:hAnsi="Times New Roman"/>
          <w:szCs w:val="24"/>
        </w:rPr>
      </w:pPr>
      <w:bookmarkStart w:id="11" w:name="_Toc20261256"/>
      <w:r w:rsidRPr="004D5BF3">
        <w:rPr>
          <w:rFonts w:cs="Arial"/>
          <w:b/>
          <w:bCs/>
          <w:color w:val="000000"/>
          <w:sz w:val="22"/>
          <w:szCs w:val="22"/>
        </w:rPr>
        <w:t>Objective 1</w:t>
      </w:r>
      <w:r w:rsidRPr="004D5BF3">
        <w:rPr>
          <w:rFonts w:cs="Arial"/>
          <w:color w:val="000000"/>
          <w:sz w:val="22"/>
          <w:szCs w:val="22"/>
        </w:rPr>
        <w:t>: System will be an android application for mobile platform</w:t>
      </w:r>
      <w:r w:rsidR="00BA30AF">
        <w:rPr>
          <w:rFonts w:cs="Arial"/>
          <w:color w:val="000000"/>
          <w:sz w:val="22"/>
          <w:szCs w:val="22"/>
        </w:rPr>
        <w:t>.</w:t>
      </w:r>
    </w:p>
    <w:p w14:paraId="7E5ED44E" w14:textId="5E6E9697" w:rsidR="004D5BF3" w:rsidRPr="004D5BF3" w:rsidRDefault="004D5BF3" w:rsidP="004D5BF3">
      <w:pPr>
        <w:spacing w:after="160"/>
        <w:rPr>
          <w:rFonts w:ascii="Times New Roman" w:hAnsi="Times New Roman"/>
          <w:szCs w:val="24"/>
        </w:rPr>
      </w:pPr>
      <w:r w:rsidRPr="004D5BF3">
        <w:rPr>
          <w:rFonts w:cs="Arial"/>
          <w:b/>
          <w:bCs/>
          <w:color w:val="000000"/>
          <w:sz w:val="22"/>
          <w:szCs w:val="22"/>
        </w:rPr>
        <w:t>Objective 2</w:t>
      </w:r>
      <w:r w:rsidRPr="004D5BF3">
        <w:rPr>
          <w:rFonts w:cs="Arial"/>
          <w:color w:val="000000"/>
          <w:sz w:val="22"/>
          <w:szCs w:val="22"/>
        </w:rPr>
        <w:t>: System will run KitKat and newer version</w:t>
      </w:r>
      <w:r w:rsidR="00BA30AF">
        <w:rPr>
          <w:rFonts w:cs="Arial"/>
          <w:color w:val="000000"/>
          <w:sz w:val="22"/>
          <w:szCs w:val="22"/>
        </w:rPr>
        <w:t>.</w:t>
      </w:r>
    </w:p>
    <w:p w14:paraId="1703AF4C" w14:textId="77777777" w:rsidR="004D5BF3" w:rsidRPr="004D5BF3" w:rsidRDefault="004D5BF3" w:rsidP="004D5BF3">
      <w:pPr>
        <w:spacing w:after="160"/>
        <w:rPr>
          <w:rFonts w:ascii="Times New Roman" w:hAnsi="Times New Roman"/>
          <w:szCs w:val="24"/>
        </w:rPr>
      </w:pPr>
      <w:r w:rsidRPr="004D5BF3">
        <w:rPr>
          <w:rFonts w:cs="Arial"/>
          <w:b/>
          <w:bCs/>
          <w:color w:val="000000"/>
          <w:sz w:val="22"/>
          <w:szCs w:val="22"/>
        </w:rPr>
        <w:t>Objective 3</w:t>
      </w:r>
      <w:r w:rsidRPr="004D5BF3">
        <w:rPr>
          <w:rFonts w:cs="Arial"/>
          <w:color w:val="000000"/>
          <w:sz w:val="22"/>
          <w:szCs w:val="22"/>
        </w:rPr>
        <w:t>: Firebase will be used as the database.</w:t>
      </w:r>
    </w:p>
    <w:p w14:paraId="0091BC37" w14:textId="618FA5BC" w:rsidR="00C37096" w:rsidRDefault="004D5BF3" w:rsidP="004D5BF3">
      <w:pPr>
        <w:pBdr>
          <w:top w:val="nil"/>
          <w:left w:val="nil"/>
          <w:bottom w:val="nil"/>
          <w:right w:val="nil"/>
          <w:between w:val="nil"/>
        </w:pBdr>
        <w:tabs>
          <w:tab w:val="left" w:pos="720"/>
          <w:tab w:val="left" w:pos="1080"/>
          <w:tab w:val="left" w:pos="1440"/>
          <w:tab w:val="left" w:pos="1800"/>
        </w:tabs>
        <w:spacing w:after="160"/>
        <w:ind w:left="360" w:hanging="360"/>
        <w:rPr>
          <w:sz w:val="22"/>
          <w:szCs w:val="22"/>
        </w:rPr>
      </w:pPr>
      <w:r w:rsidRPr="004D5BF3">
        <w:rPr>
          <w:rFonts w:cs="Arial"/>
          <w:b/>
          <w:bCs/>
          <w:color w:val="000000"/>
          <w:sz w:val="22"/>
          <w:szCs w:val="22"/>
        </w:rPr>
        <w:t>Objective 4</w:t>
      </w:r>
      <w:r w:rsidRPr="004D5BF3">
        <w:rPr>
          <w:rFonts w:cs="Arial"/>
          <w:color w:val="000000"/>
          <w:sz w:val="22"/>
          <w:szCs w:val="22"/>
        </w:rPr>
        <w:t>: System will use Java as the main language of the app.</w:t>
      </w:r>
    </w:p>
    <w:p w14:paraId="3C7CC0A4" w14:textId="0B8ACF05" w:rsidR="00797251" w:rsidRDefault="00797251" w:rsidP="00EA279C">
      <w:pPr>
        <w:pStyle w:val="Heading1"/>
        <w:numPr>
          <w:ilvl w:val="12"/>
          <w:numId w:val="0"/>
        </w:numPr>
      </w:pPr>
      <w:r>
        <w:lastRenderedPageBreak/>
        <w:t xml:space="preserve">3. Project </w:t>
      </w:r>
      <w:r w:rsidR="00EA279C">
        <w:t>Context Diagram</w:t>
      </w:r>
      <w:bookmarkEnd w:id="11"/>
    </w:p>
    <w:p w14:paraId="18F72B9F" w14:textId="77777777" w:rsidR="00797251" w:rsidRDefault="00797251">
      <w:pPr>
        <w:pStyle w:val="heading1underline"/>
        <w:numPr>
          <w:ilvl w:val="12"/>
          <w:numId w:val="0"/>
        </w:numPr>
      </w:pPr>
    </w:p>
    <w:p w14:paraId="5D5136A5" w14:textId="07E6F2C1" w:rsidR="00797251" w:rsidRDefault="00C37096">
      <w:pPr>
        <w:pStyle w:val="BodyText2"/>
        <w:numPr>
          <w:ilvl w:val="12"/>
          <w:numId w:val="0"/>
        </w:numPr>
      </w:pPr>
      <w:r>
        <w:rPr>
          <w:noProof/>
        </w:rPr>
        <w:drawing>
          <wp:anchor distT="114300" distB="114300" distL="114300" distR="114300" simplePos="0" relativeHeight="251659264" behindDoc="0" locked="0" layoutInCell="1" hidden="0" allowOverlap="1" wp14:anchorId="41FB853E" wp14:editId="69337F07">
            <wp:simplePos x="0" y="0"/>
            <wp:positionH relativeFrom="column">
              <wp:posOffset>0</wp:posOffset>
            </wp:positionH>
            <wp:positionV relativeFrom="paragraph">
              <wp:posOffset>358140</wp:posOffset>
            </wp:positionV>
            <wp:extent cx="5486400" cy="3213100"/>
            <wp:effectExtent l="0" t="0" r="0" b="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486400" cy="3213100"/>
                    </a:xfrm>
                    <a:prstGeom prst="rect">
                      <a:avLst/>
                    </a:prstGeom>
                    <a:ln/>
                  </pic:spPr>
                </pic:pic>
              </a:graphicData>
            </a:graphic>
          </wp:anchor>
        </w:drawing>
      </w:r>
    </w:p>
    <w:p w14:paraId="0FAA4783" w14:textId="77777777" w:rsidR="00797251" w:rsidRDefault="00797251">
      <w:pPr>
        <w:pStyle w:val="BodyText2"/>
        <w:numPr>
          <w:ilvl w:val="12"/>
          <w:numId w:val="0"/>
        </w:numPr>
      </w:pPr>
    </w:p>
    <w:p w14:paraId="128631D4" w14:textId="77777777" w:rsidR="00797251" w:rsidRDefault="00797251">
      <w:pPr>
        <w:pStyle w:val="BodyText2"/>
        <w:numPr>
          <w:ilvl w:val="12"/>
          <w:numId w:val="0"/>
        </w:numPr>
      </w:pPr>
    </w:p>
    <w:p w14:paraId="41323F33" w14:textId="77777777" w:rsidR="00797251" w:rsidRDefault="00797251">
      <w:pPr>
        <w:pStyle w:val="BodyText2"/>
        <w:numPr>
          <w:ilvl w:val="12"/>
          <w:numId w:val="0"/>
        </w:numPr>
      </w:pPr>
    </w:p>
    <w:p w14:paraId="3FAF4F4F" w14:textId="77777777" w:rsidR="00797251" w:rsidRDefault="00797251">
      <w:pPr>
        <w:numPr>
          <w:ilvl w:val="12"/>
          <w:numId w:val="0"/>
        </w:numPr>
        <w:rPr>
          <w:rFonts w:ascii="NewCenturySchlbk" w:hAnsi="NewCenturySchlbk"/>
          <w:sz w:val="22"/>
        </w:rPr>
      </w:pPr>
    </w:p>
    <w:p w14:paraId="438263FD" w14:textId="77777777" w:rsidR="00797251" w:rsidRDefault="00797251">
      <w:pPr>
        <w:pStyle w:val="Heading1"/>
      </w:pPr>
      <w:bookmarkStart w:id="12" w:name="_Toc20261257"/>
      <w:r>
        <w:lastRenderedPageBreak/>
        <w:t>4.  Systems Requirements</w:t>
      </w:r>
      <w:bookmarkEnd w:id="12"/>
    </w:p>
    <w:p w14:paraId="7C42B606" w14:textId="77777777" w:rsidR="00797251" w:rsidRDefault="00797251">
      <w:pPr>
        <w:pStyle w:val="heading1underline"/>
      </w:pPr>
    </w:p>
    <w:p w14:paraId="00490189" w14:textId="77777777" w:rsidR="009D3D99" w:rsidRDefault="009D3D99" w:rsidP="009D3D99">
      <w:r>
        <w:t>4.1 “LOGIN AND REGISTRATION”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0"/>
        <w:gridCol w:w="6390"/>
      </w:tblGrid>
      <w:tr w:rsidR="009D3D99" w14:paraId="466816C5" w14:textId="77777777" w:rsidTr="004D5BF3">
        <w:trPr>
          <w:trHeight w:val="548"/>
        </w:trPr>
        <w:tc>
          <w:tcPr>
            <w:tcW w:w="2268" w:type="dxa"/>
          </w:tcPr>
          <w:p w14:paraId="0BCC97CD" w14:textId="77777777" w:rsidR="009D3D99" w:rsidRPr="001D0ABF" w:rsidRDefault="009D3D99" w:rsidP="009D3D99">
            <w:r w:rsidRPr="001D0ABF">
              <w:rPr>
                <w:b/>
              </w:rPr>
              <w:t>Requirement Title:</w:t>
            </w:r>
          </w:p>
          <w:p w14:paraId="42E83B56" w14:textId="77777777" w:rsidR="009D3D99" w:rsidRPr="001D0ABF" w:rsidRDefault="009D3D99" w:rsidP="009D3D99">
            <w:pPr>
              <w:ind w:firstLine="720"/>
            </w:pPr>
          </w:p>
        </w:tc>
        <w:tc>
          <w:tcPr>
            <w:tcW w:w="6588" w:type="dxa"/>
          </w:tcPr>
          <w:p w14:paraId="62392C5F" w14:textId="77777777" w:rsidR="009D3D99" w:rsidRDefault="009D3D99" w:rsidP="009D3D99">
            <w:r>
              <w:t>Registration</w:t>
            </w:r>
          </w:p>
        </w:tc>
      </w:tr>
      <w:tr w:rsidR="009D3D99" w14:paraId="69FF22F1" w14:textId="77777777" w:rsidTr="009D3D99">
        <w:tc>
          <w:tcPr>
            <w:tcW w:w="2268" w:type="dxa"/>
          </w:tcPr>
          <w:p w14:paraId="223E70BD" w14:textId="77777777" w:rsidR="009D3D99" w:rsidRPr="001D0ABF" w:rsidRDefault="009D3D99" w:rsidP="009D3D99">
            <w:r w:rsidRPr="001D0ABF">
              <w:rPr>
                <w:b/>
              </w:rPr>
              <w:t>Sequence No:</w:t>
            </w:r>
          </w:p>
        </w:tc>
        <w:tc>
          <w:tcPr>
            <w:tcW w:w="6588" w:type="dxa"/>
          </w:tcPr>
          <w:p w14:paraId="1F506353" w14:textId="7A5CF267" w:rsidR="009D3D99" w:rsidRDefault="004D5BF3" w:rsidP="009D3D99">
            <w:r>
              <w:t>001</w:t>
            </w:r>
          </w:p>
        </w:tc>
      </w:tr>
      <w:tr w:rsidR="009D3D99" w14:paraId="21C04F41" w14:textId="77777777" w:rsidTr="009D3D99">
        <w:trPr>
          <w:trHeight w:val="665"/>
        </w:trPr>
        <w:tc>
          <w:tcPr>
            <w:tcW w:w="2268" w:type="dxa"/>
          </w:tcPr>
          <w:p w14:paraId="7BEC75CD" w14:textId="77777777" w:rsidR="009D3D99" w:rsidRPr="001D0ABF" w:rsidRDefault="009D3D99" w:rsidP="009D3D99">
            <w:r w:rsidRPr="001D0ABF">
              <w:rPr>
                <w:b/>
              </w:rPr>
              <w:t>Short description:</w:t>
            </w:r>
          </w:p>
        </w:tc>
        <w:tc>
          <w:tcPr>
            <w:tcW w:w="6588" w:type="dxa"/>
          </w:tcPr>
          <w:p w14:paraId="39703C26" w14:textId="77777777" w:rsidR="009D3D99" w:rsidRDefault="009D3D99" w:rsidP="009D3D99">
            <w:pPr>
              <w:tabs>
                <w:tab w:val="left" w:pos="720"/>
                <w:tab w:val="left" w:pos="1080"/>
                <w:tab w:val="left" w:pos="1440"/>
                <w:tab w:val="left" w:pos="1800"/>
              </w:tabs>
              <w:spacing w:before="240" w:after="240"/>
            </w:pPr>
            <w:r>
              <w:t>Register new user</w:t>
            </w:r>
          </w:p>
        </w:tc>
      </w:tr>
      <w:tr w:rsidR="009D3D99" w14:paraId="0E82F6F2" w14:textId="77777777" w:rsidTr="009D3D99">
        <w:tc>
          <w:tcPr>
            <w:tcW w:w="2268" w:type="dxa"/>
          </w:tcPr>
          <w:p w14:paraId="69AD3518" w14:textId="77777777" w:rsidR="009D3D99" w:rsidRPr="001D0ABF" w:rsidRDefault="009D3D99" w:rsidP="009D3D99">
            <w:r w:rsidRPr="001D0ABF">
              <w:rPr>
                <w:b/>
              </w:rPr>
              <w:t>Description:</w:t>
            </w:r>
          </w:p>
        </w:tc>
        <w:tc>
          <w:tcPr>
            <w:tcW w:w="6588" w:type="dxa"/>
          </w:tcPr>
          <w:p w14:paraId="34DADAAC" w14:textId="77777777" w:rsidR="009D3D99" w:rsidRDefault="009D3D99" w:rsidP="009D3D99">
            <w:pPr>
              <w:tabs>
                <w:tab w:val="left" w:pos="720"/>
                <w:tab w:val="left" w:pos="1080"/>
                <w:tab w:val="left" w:pos="1440"/>
                <w:tab w:val="left" w:pos="1800"/>
              </w:tabs>
              <w:spacing w:before="240" w:after="240"/>
            </w:pPr>
            <w:r>
              <w:t>New users must register before accessing the application. The following information will be collected:</w:t>
            </w:r>
          </w:p>
          <w:p w14:paraId="4B03C31D" w14:textId="77777777" w:rsidR="009D3D99" w:rsidRDefault="009D3D99" w:rsidP="009D3D99">
            <w:pPr>
              <w:numPr>
                <w:ilvl w:val="0"/>
                <w:numId w:val="30"/>
              </w:numPr>
              <w:tabs>
                <w:tab w:val="left" w:pos="720"/>
                <w:tab w:val="left" w:pos="1080"/>
                <w:tab w:val="left" w:pos="1440"/>
                <w:tab w:val="left" w:pos="1800"/>
              </w:tabs>
              <w:spacing w:before="240" w:after="240"/>
            </w:pPr>
            <w:r>
              <w:t>Name {First, Last name}</w:t>
            </w:r>
          </w:p>
          <w:p w14:paraId="2732FF3D" w14:textId="2DCB48CA" w:rsidR="009D3D99" w:rsidRDefault="009D3D99" w:rsidP="004D5BF3">
            <w:pPr>
              <w:numPr>
                <w:ilvl w:val="0"/>
                <w:numId w:val="30"/>
              </w:numPr>
              <w:tabs>
                <w:tab w:val="left" w:pos="720"/>
                <w:tab w:val="left" w:pos="1080"/>
                <w:tab w:val="left" w:pos="1440"/>
                <w:tab w:val="left" w:pos="1800"/>
              </w:tabs>
              <w:spacing w:before="240" w:after="240"/>
            </w:pPr>
            <w:r>
              <w:t>Email address</w:t>
            </w:r>
          </w:p>
          <w:p w14:paraId="6A76960F" w14:textId="77777777" w:rsidR="009D3D99" w:rsidRDefault="009D3D99" w:rsidP="009D3D99">
            <w:pPr>
              <w:numPr>
                <w:ilvl w:val="0"/>
                <w:numId w:val="30"/>
              </w:numPr>
              <w:tabs>
                <w:tab w:val="left" w:pos="720"/>
                <w:tab w:val="left" w:pos="1080"/>
                <w:tab w:val="left" w:pos="1440"/>
                <w:tab w:val="left" w:pos="1800"/>
              </w:tabs>
              <w:spacing w:before="240" w:after="240"/>
            </w:pPr>
            <w:r>
              <w:t>Select an ID {at least 8 character long, alphanumeric, wild characters not allowed}</w:t>
            </w:r>
          </w:p>
          <w:p w14:paraId="6267A18D" w14:textId="77777777" w:rsidR="009D3D99" w:rsidRDefault="009D3D99" w:rsidP="009D3D99">
            <w:pPr>
              <w:numPr>
                <w:ilvl w:val="0"/>
                <w:numId w:val="30"/>
              </w:numPr>
              <w:tabs>
                <w:tab w:val="left" w:pos="720"/>
                <w:tab w:val="left" w:pos="1080"/>
                <w:tab w:val="left" w:pos="1440"/>
                <w:tab w:val="left" w:pos="1800"/>
              </w:tabs>
              <w:spacing w:before="240" w:after="240"/>
            </w:pPr>
            <w:r>
              <w:t>Select a password {Must include, letters, at least one number, at least Capital letter, wild characters allowed)</w:t>
            </w:r>
          </w:p>
          <w:p w14:paraId="3CAD91D6" w14:textId="77777777" w:rsidR="009D3D99" w:rsidRDefault="009D3D99" w:rsidP="009D3D99">
            <w:pPr>
              <w:numPr>
                <w:ilvl w:val="0"/>
                <w:numId w:val="30"/>
              </w:numPr>
              <w:tabs>
                <w:tab w:val="left" w:pos="720"/>
                <w:tab w:val="left" w:pos="1080"/>
                <w:tab w:val="left" w:pos="1440"/>
                <w:tab w:val="left" w:pos="1800"/>
              </w:tabs>
              <w:spacing w:before="240" w:after="240"/>
            </w:pPr>
            <w:r>
              <w:t>Security Question</w:t>
            </w:r>
          </w:p>
          <w:p w14:paraId="69C0A2FE" w14:textId="77777777" w:rsidR="009D3D99" w:rsidRDefault="009D3D99" w:rsidP="009D3D99">
            <w:pPr>
              <w:numPr>
                <w:ilvl w:val="0"/>
                <w:numId w:val="30"/>
              </w:numPr>
              <w:tabs>
                <w:tab w:val="left" w:pos="720"/>
                <w:tab w:val="left" w:pos="1080"/>
                <w:tab w:val="left" w:pos="1440"/>
                <w:tab w:val="left" w:pos="1800"/>
              </w:tabs>
              <w:spacing w:before="240" w:after="240"/>
            </w:pPr>
            <w:r>
              <w:t>Security Answer</w:t>
            </w:r>
          </w:p>
          <w:p w14:paraId="1E39EBD4" w14:textId="77777777" w:rsidR="009D3D99" w:rsidRDefault="009D3D99" w:rsidP="009D3D99">
            <w:pPr>
              <w:tabs>
                <w:tab w:val="left" w:pos="720"/>
                <w:tab w:val="left" w:pos="1080"/>
                <w:tab w:val="left" w:pos="1440"/>
                <w:tab w:val="left" w:pos="1800"/>
              </w:tabs>
              <w:spacing w:before="240" w:after="240"/>
            </w:pPr>
            <w:r>
              <w:t>User can press:</w:t>
            </w:r>
          </w:p>
          <w:p w14:paraId="2F18D9AA" w14:textId="77777777" w:rsidR="009D3D99" w:rsidRDefault="009D3D99" w:rsidP="009D3D99">
            <w:pPr>
              <w:numPr>
                <w:ilvl w:val="0"/>
                <w:numId w:val="30"/>
              </w:numPr>
              <w:tabs>
                <w:tab w:val="left" w:pos="720"/>
                <w:tab w:val="left" w:pos="1080"/>
                <w:tab w:val="left" w:pos="1440"/>
                <w:tab w:val="left" w:pos="1800"/>
              </w:tabs>
              <w:spacing w:before="240" w:after="240"/>
            </w:pPr>
            <w:r>
              <w:t>Submit</w:t>
            </w:r>
          </w:p>
          <w:p w14:paraId="67632AB1" w14:textId="77777777" w:rsidR="009D3D99" w:rsidRDefault="009D3D99" w:rsidP="009D3D99">
            <w:pPr>
              <w:numPr>
                <w:ilvl w:val="0"/>
                <w:numId w:val="30"/>
              </w:numPr>
              <w:tabs>
                <w:tab w:val="left" w:pos="720"/>
                <w:tab w:val="left" w:pos="1080"/>
                <w:tab w:val="left" w:pos="1440"/>
                <w:tab w:val="left" w:pos="1800"/>
              </w:tabs>
              <w:spacing w:before="240" w:after="240"/>
            </w:pPr>
            <w:r>
              <w:t>Cancel (i.e. discard changes)</w:t>
            </w:r>
          </w:p>
          <w:p w14:paraId="6269C3A2" w14:textId="77777777" w:rsidR="009D3D99" w:rsidRDefault="009D3D99" w:rsidP="009D3D99">
            <w:pPr>
              <w:numPr>
                <w:ilvl w:val="0"/>
                <w:numId w:val="30"/>
              </w:numPr>
              <w:tabs>
                <w:tab w:val="left" w:pos="720"/>
                <w:tab w:val="left" w:pos="1080"/>
                <w:tab w:val="left" w:pos="1440"/>
                <w:tab w:val="left" w:pos="1800"/>
              </w:tabs>
              <w:spacing w:before="240" w:after="240"/>
            </w:pPr>
            <w:r>
              <w:t xml:space="preserve"> Exit screen (or close)</w:t>
            </w:r>
          </w:p>
        </w:tc>
      </w:tr>
      <w:tr w:rsidR="009D3D99" w14:paraId="4F405383" w14:textId="77777777" w:rsidTr="004D5BF3">
        <w:trPr>
          <w:trHeight w:val="737"/>
        </w:trPr>
        <w:tc>
          <w:tcPr>
            <w:tcW w:w="2268" w:type="dxa"/>
          </w:tcPr>
          <w:p w14:paraId="51485444" w14:textId="77777777" w:rsidR="009D3D99" w:rsidRPr="001D0ABF" w:rsidRDefault="009D3D99" w:rsidP="009D3D99">
            <w:r w:rsidRPr="001D0ABF">
              <w:rPr>
                <w:b/>
              </w:rPr>
              <w:t>Pre-Conditions</w:t>
            </w:r>
            <w:r w:rsidRPr="001D0ABF">
              <w:t>:</w:t>
            </w:r>
          </w:p>
        </w:tc>
        <w:tc>
          <w:tcPr>
            <w:tcW w:w="6588" w:type="dxa"/>
          </w:tcPr>
          <w:p w14:paraId="5ED590F0" w14:textId="77777777" w:rsidR="009D3D99" w:rsidRDefault="009D3D99" w:rsidP="009D3D99">
            <w:pPr>
              <w:numPr>
                <w:ilvl w:val="0"/>
                <w:numId w:val="30"/>
              </w:numPr>
              <w:tabs>
                <w:tab w:val="left" w:pos="720"/>
                <w:tab w:val="left" w:pos="1080"/>
                <w:tab w:val="left" w:pos="1440"/>
                <w:tab w:val="left" w:pos="1800"/>
              </w:tabs>
              <w:spacing w:before="240" w:after="240"/>
            </w:pPr>
            <w:r>
              <w:t>Application must be loaded already</w:t>
            </w:r>
          </w:p>
          <w:p w14:paraId="42263808" w14:textId="77777777" w:rsidR="009D3D99" w:rsidRDefault="009D3D99" w:rsidP="009D3D99">
            <w:pPr>
              <w:numPr>
                <w:ilvl w:val="0"/>
                <w:numId w:val="30"/>
              </w:numPr>
              <w:tabs>
                <w:tab w:val="left" w:pos="720"/>
                <w:tab w:val="left" w:pos="1080"/>
                <w:tab w:val="left" w:pos="1440"/>
                <w:tab w:val="left" w:pos="1800"/>
              </w:tabs>
              <w:spacing w:before="240" w:after="240"/>
            </w:pPr>
            <w:r>
              <w:t>Duplicate registration is not allowed</w:t>
            </w:r>
          </w:p>
        </w:tc>
      </w:tr>
      <w:tr w:rsidR="009D3D99" w14:paraId="38015CC5" w14:textId="77777777" w:rsidTr="009D3D99">
        <w:tc>
          <w:tcPr>
            <w:tcW w:w="2268" w:type="dxa"/>
          </w:tcPr>
          <w:p w14:paraId="71D0A2CD" w14:textId="77777777" w:rsidR="009D3D99" w:rsidRPr="001D0ABF" w:rsidRDefault="009D3D99" w:rsidP="009D3D99">
            <w:r w:rsidRPr="001D0ABF">
              <w:rPr>
                <w:b/>
              </w:rPr>
              <w:t>Post Conditions:</w:t>
            </w:r>
          </w:p>
        </w:tc>
        <w:tc>
          <w:tcPr>
            <w:tcW w:w="6588" w:type="dxa"/>
          </w:tcPr>
          <w:p w14:paraId="6C0286FC" w14:textId="77777777" w:rsidR="009D3D99" w:rsidRDefault="009D3D99" w:rsidP="009D3D99">
            <w:pPr>
              <w:numPr>
                <w:ilvl w:val="0"/>
                <w:numId w:val="29"/>
              </w:numPr>
              <w:tabs>
                <w:tab w:val="left" w:pos="720"/>
                <w:tab w:val="left" w:pos="1080"/>
                <w:tab w:val="left" w:pos="1440"/>
                <w:tab w:val="left" w:pos="1800"/>
              </w:tabs>
              <w:spacing w:before="240" w:after="240"/>
            </w:pPr>
            <w:r>
              <w:t>All “Saved” changes will be kept permanently in a database for future logins</w:t>
            </w:r>
          </w:p>
        </w:tc>
      </w:tr>
      <w:tr w:rsidR="009D3D99" w14:paraId="23212578" w14:textId="77777777" w:rsidTr="009D3D99">
        <w:tc>
          <w:tcPr>
            <w:tcW w:w="2268" w:type="dxa"/>
          </w:tcPr>
          <w:p w14:paraId="2750C8B6" w14:textId="77777777" w:rsidR="009D3D99" w:rsidRPr="001D0ABF" w:rsidRDefault="009D3D99" w:rsidP="009D3D99">
            <w:r w:rsidRPr="001D0ABF">
              <w:rPr>
                <w:b/>
              </w:rPr>
              <w:t>Other attributes:</w:t>
            </w:r>
          </w:p>
        </w:tc>
        <w:tc>
          <w:tcPr>
            <w:tcW w:w="6588" w:type="dxa"/>
          </w:tcPr>
          <w:p w14:paraId="6130AB1B" w14:textId="77777777" w:rsidR="009D3D99" w:rsidRDefault="009D3D99" w:rsidP="009D3D99">
            <w:pPr>
              <w:numPr>
                <w:ilvl w:val="0"/>
                <w:numId w:val="28"/>
              </w:numPr>
              <w:tabs>
                <w:tab w:val="left" w:pos="720"/>
                <w:tab w:val="left" w:pos="1080"/>
                <w:tab w:val="left" w:pos="1440"/>
                <w:tab w:val="left" w:pos="1800"/>
              </w:tabs>
              <w:spacing w:before="240" w:after="240"/>
            </w:pPr>
            <w:r>
              <w:t>None</w:t>
            </w:r>
          </w:p>
        </w:tc>
      </w:tr>
    </w:tbl>
    <w:p w14:paraId="49A72D55" w14:textId="77777777" w:rsidR="009D3D99" w:rsidRDefault="009D3D99" w:rsidP="009D3D99"/>
    <w:p w14:paraId="2D82ED52" w14:textId="6AB43649" w:rsidR="009D3D99" w:rsidRDefault="009D3D99" w:rsidP="009D3D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3592201C" w14:textId="77777777" w:rsidTr="009D3D99">
        <w:tc>
          <w:tcPr>
            <w:tcW w:w="2268" w:type="dxa"/>
          </w:tcPr>
          <w:p w14:paraId="12D73BA8" w14:textId="77777777" w:rsidR="009D3D99" w:rsidRPr="001D0ABF" w:rsidRDefault="009D3D99" w:rsidP="009D3D99">
            <w:r w:rsidRPr="001D0ABF">
              <w:rPr>
                <w:b/>
              </w:rPr>
              <w:t>Requirement Title:</w:t>
            </w:r>
          </w:p>
          <w:p w14:paraId="66185FD7" w14:textId="77777777" w:rsidR="009D3D99" w:rsidRPr="001D0ABF" w:rsidRDefault="009D3D99" w:rsidP="009D3D99">
            <w:pPr>
              <w:ind w:firstLine="720"/>
            </w:pPr>
          </w:p>
        </w:tc>
        <w:tc>
          <w:tcPr>
            <w:tcW w:w="6588" w:type="dxa"/>
          </w:tcPr>
          <w:p w14:paraId="5021A3B4" w14:textId="77777777" w:rsidR="009D3D99" w:rsidRDefault="009D3D99" w:rsidP="009D3D99">
            <w:r>
              <w:t>Login</w:t>
            </w:r>
          </w:p>
        </w:tc>
      </w:tr>
      <w:tr w:rsidR="009D3D99" w14:paraId="1B020D9D" w14:textId="77777777" w:rsidTr="009D3D99">
        <w:tc>
          <w:tcPr>
            <w:tcW w:w="2268" w:type="dxa"/>
          </w:tcPr>
          <w:p w14:paraId="41E6A558" w14:textId="77777777" w:rsidR="009D3D99" w:rsidRPr="001D0ABF" w:rsidRDefault="009D3D99" w:rsidP="009D3D99">
            <w:r w:rsidRPr="001D0ABF">
              <w:rPr>
                <w:b/>
              </w:rPr>
              <w:t>Sequence No:</w:t>
            </w:r>
          </w:p>
        </w:tc>
        <w:tc>
          <w:tcPr>
            <w:tcW w:w="6588" w:type="dxa"/>
          </w:tcPr>
          <w:p w14:paraId="6FB201F5" w14:textId="5D62AFE6" w:rsidR="009D3D99" w:rsidRDefault="004D5BF3" w:rsidP="009D3D99">
            <w:r>
              <w:t>001</w:t>
            </w:r>
          </w:p>
        </w:tc>
      </w:tr>
      <w:tr w:rsidR="009D3D99" w14:paraId="584A68B3" w14:textId="77777777" w:rsidTr="009D3D99">
        <w:trPr>
          <w:trHeight w:val="665"/>
        </w:trPr>
        <w:tc>
          <w:tcPr>
            <w:tcW w:w="2268" w:type="dxa"/>
          </w:tcPr>
          <w:p w14:paraId="38D11262" w14:textId="77777777" w:rsidR="009D3D99" w:rsidRPr="001D0ABF" w:rsidRDefault="009D3D99" w:rsidP="009D3D99">
            <w:r w:rsidRPr="001D0ABF">
              <w:rPr>
                <w:b/>
              </w:rPr>
              <w:t>Short description:</w:t>
            </w:r>
          </w:p>
        </w:tc>
        <w:tc>
          <w:tcPr>
            <w:tcW w:w="6588" w:type="dxa"/>
          </w:tcPr>
          <w:p w14:paraId="47BB04FB" w14:textId="77777777" w:rsidR="009D3D99" w:rsidRDefault="009D3D99" w:rsidP="009D3D99">
            <w:r>
              <w:t>Login existing user</w:t>
            </w:r>
          </w:p>
          <w:p w14:paraId="6CBAE0AE" w14:textId="77777777" w:rsidR="009D3D99" w:rsidRDefault="009D3D99" w:rsidP="009D3D99"/>
        </w:tc>
      </w:tr>
      <w:tr w:rsidR="009D3D99" w14:paraId="6F52F40B" w14:textId="77777777" w:rsidTr="009D3D99">
        <w:tc>
          <w:tcPr>
            <w:tcW w:w="2268" w:type="dxa"/>
          </w:tcPr>
          <w:p w14:paraId="399F6DAD" w14:textId="77777777" w:rsidR="009D3D99" w:rsidRPr="001D0ABF" w:rsidRDefault="009D3D99" w:rsidP="009D3D99">
            <w:r w:rsidRPr="001D0ABF">
              <w:rPr>
                <w:b/>
              </w:rPr>
              <w:t>Description:</w:t>
            </w:r>
          </w:p>
        </w:tc>
        <w:tc>
          <w:tcPr>
            <w:tcW w:w="6588" w:type="dxa"/>
          </w:tcPr>
          <w:p w14:paraId="343F46BD" w14:textId="77777777" w:rsidR="009D3D99" w:rsidRDefault="009D3D99" w:rsidP="009D3D99">
            <w:r>
              <w:t>Existing users must login using the correct credentials. The following information will be collected:</w:t>
            </w:r>
          </w:p>
          <w:p w14:paraId="7A897FAC" w14:textId="77777777" w:rsidR="009D3D99" w:rsidRDefault="009D3D99" w:rsidP="009D3D99">
            <w:pPr>
              <w:numPr>
                <w:ilvl w:val="0"/>
                <w:numId w:val="27"/>
              </w:numPr>
            </w:pPr>
            <w:r>
              <w:t>Id</w:t>
            </w:r>
          </w:p>
          <w:p w14:paraId="07F3E079" w14:textId="77777777" w:rsidR="009D3D99" w:rsidRDefault="009D3D99" w:rsidP="009D3D99">
            <w:pPr>
              <w:numPr>
                <w:ilvl w:val="0"/>
                <w:numId w:val="27"/>
              </w:numPr>
            </w:pPr>
            <w:r>
              <w:t>Password</w:t>
            </w:r>
          </w:p>
          <w:p w14:paraId="31F74685" w14:textId="77777777" w:rsidR="009D3D99" w:rsidRDefault="009D3D99" w:rsidP="009D3D99">
            <w:r>
              <w:t>The username and password will be compared to a database to check for correct credentials</w:t>
            </w:r>
          </w:p>
          <w:p w14:paraId="76591782" w14:textId="77777777" w:rsidR="009D3D99" w:rsidRDefault="009D3D99" w:rsidP="009D3D99"/>
          <w:p w14:paraId="52E7C319" w14:textId="77777777" w:rsidR="009D3D99" w:rsidRDefault="009D3D99" w:rsidP="009D3D99">
            <w:r>
              <w:t>User can press:</w:t>
            </w:r>
          </w:p>
          <w:p w14:paraId="20346D13" w14:textId="77777777" w:rsidR="009D3D99" w:rsidRDefault="009D3D99" w:rsidP="009D3D99">
            <w:pPr>
              <w:numPr>
                <w:ilvl w:val="0"/>
                <w:numId w:val="27"/>
              </w:numPr>
            </w:pPr>
            <w:r>
              <w:t>Login</w:t>
            </w:r>
          </w:p>
          <w:p w14:paraId="16494753" w14:textId="77777777" w:rsidR="009D3D99" w:rsidRDefault="009D3D99" w:rsidP="009D3D99">
            <w:pPr>
              <w:numPr>
                <w:ilvl w:val="0"/>
                <w:numId w:val="27"/>
              </w:numPr>
            </w:pPr>
            <w:r>
              <w:t>Forgot Password</w:t>
            </w:r>
          </w:p>
          <w:p w14:paraId="1441F154" w14:textId="77777777" w:rsidR="009D3D99" w:rsidRDefault="009D3D99" w:rsidP="009D3D99">
            <w:pPr>
              <w:numPr>
                <w:ilvl w:val="0"/>
                <w:numId w:val="27"/>
              </w:numPr>
            </w:pPr>
            <w:r>
              <w:t>Register</w:t>
            </w:r>
          </w:p>
          <w:p w14:paraId="40D3E381" w14:textId="77777777" w:rsidR="009D3D99" w:rsidRDefault="009D3D99" w:rsidP="009D3D99"/>
          <w:p w14:paraId="1BCBAA5A" w14:textId="77777777" w:rsidR="009D3D99" w:rsidRDefault="009D3D99" w:rsidP="009D3D99"/>
        </w:tc>
      </w:tr>
      <w:tr w:rsidR="009D3D99" w14:paraId="71F72ABC" w14:textId="77777777" w:rsidTr="009D3D99">
        <w:tc>
          <w:tcPr>
            <w:tcW w:w="2268" w:type="dxa"/>
          </w:tcPr>
          <w:p w14:paraId="5C69306C" w14:textId="77777777" w:rsidR="009D3D99" w:rsidRPr="001D0ABF" w:rsidRDefault="009D3D99" w:rsidP="009D3D99">
            <w:r w:rsidRPr="001D0ABF">
              <w:rPr>
                <w:b/>
              </w:rPr>
              <w:t>Pre-Conditions</w:t>
            </w:r>
            <w:r w:rsidRPr="001D0ABF">
              <w:t>:</w:t>
            </w:r>
          </w:p>
        </w:tc>
        <w:tc>
          <w:tcPr>
            <w:tcW w:w="6588" w:type="dxa"/>
          </w:tcPr>
          <w:p w14:paraId="4A7384C3" w14:textId="77777777" w:rsidR="009D3D99" w:rsidRDefault="009D3D99" w:rsidP="009D3D99">
            <w:pPr>
              <w:numPr>
                <w:ilvl w:val="0"/>
                <w:numId w:val="27"/>
              </w:numPr>
            </w:pPr>
            <w:r>
              <w:t>Application must be loaded already</w:t>
            </w:r>
          </w:p>
          <w:p w14:paraId="4CB90B66" w14:textId="77777777" w:rsidR="009D3D99" w:rsidRDefault="009D3D99" w:rsidP="009D3D99">
            <w:pPr>
              <w:numPr>
                <w:ilvl w:val="0"/>
                <w:numId w:val="27"/>
              </w:numPr>
            </w:pPr>
            <w:r>
              <w:t xml:space="preserve">User must be registered already </w:t>
            </w:r>
          </w:p>
        </w:tc>
      </w:tr>
      <w:tr w:rsidR="009D3D99" w14:paraId="5367C500" w14:textId="77777777" w:rsidTr="009D3D99">
        <w:tc>
          <w:tcPr>
            <w:tcW w:w="2268" w:type="dxa"/>
          </w:tcPr>
          <w:p w14:paraId="322F509B" w14:textId="77777777" w:rsidR="009D3D99" w:rsidRPr="001D0ABF" w:rsidRDefault="009D3D99" w:rsidP="009D3D99">
            <w:r w:rsidRPr="001D0ABF">
              <w:rPr>
                <w:b/>
              </w:rPr>
              <w:t>Post Conditions:</w:t>
            </w:r>
          </w:p>
        </w:tc>
        <w:tc>
          <w:tcPr>
            <w:tcW w:w="6588" w:type="dxa"/>
          </w:tcPr>
          <w:p w14:paraId="5C3409C5" w14:textId="77777777" w:rsidR="009D3D99" w:rsidRDefault="009D3D99" w:rsidP="009D3D99">
            <w:pPr>
              <w:numPr>
                <w:ilvl w:val="0"/>
                <w:numId w:val="27"/>
              </w:numPr>
            </w:pPr>
            <w:r>
              <w:t>User will be taken to the main page of the app.</w:t>
            </w:r>
          </w:p>
        </w:tc>
      </w:tr>
      <w:tr w:rsidR="009D3D99" w14:paraId="2F65551E" w14:textId="77777777" w:rsidTr="009D3D99">
        <w:tc>
          <w:tcPr>
            <w:tcW w:w="2268" w:type="dxa"/>
          </w:tcPr>
          <w:p w14:paraId="4EFD6332" w14:textId="77777777" w:rsidR="009D3D99" w:rsidRPr="001D0ABF" w:rsidRDefault="009D3D99" w:rsidP="009D3D99">
            <w:r w:rsidRPr="001D0ABF">
              <w:rPr>
                <w:b/>
              </w:rPr>
              <w:t>Other attributes:</w:t>
            </w:r>
          </w:p>
        </w:tc>
        <w:tc>
          <w:tcPr>
            <w:tcW w:w="6588" w:type="dxa"/>
          </w:tcPr>
          <w:p w14:paraId="69D358F7" w14:textId="77777777" w:rsidR="009D3D99" w:rsidRDefault="009D3D99" w:rsidP="009D3D99">
            <w:pPr>
              <w:numPr>
                <w:ilvl w:val="0"/>
                <w:numId w:val="27"/>
              </w:numPr>
            </w:pPr>
            <w:r>
              <w:t>None</w:t>
            </w:r>
          </w:p>
          <w:p w14:paraId="6C08F9D5" w14:textId="77777777" w:rsidR="009D3D99" w:rsidRDefault="009D3D99" w:rsidP="009D3D99"/>
        </w:tc>
      </w:tr>
    </w:tbl>
    <w:p w14:paraId="5D7F39BC" w14:textId="77777777" w:rsidR="009D3D99" w:rsidRDefault="009D3D99" w:rsidP="009D3D99"/>
    <w:p w14:paraId="74D6D954"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044A7EBE" w14:textId="77777777" w:rsidTr="009D3D99">
        <w:tc>
          <w:tcPr>
            <w:tcW w:w="2268" w:type="dxa"/>
          </w:tcPr>
          <w:p w14:paraId="715C6B44" w14:textId="77777777" w:rsidR="009D3D99" w:rsidRPr="001D0ABF" w:rsidRDefault="009D3D99" w:rsidP="009D3D99">
            <w:r w:rsidRPr="001D0ABF">
              <w:rPr>
                <w:b/>
              </w:rPr>
              <w:lastRenderedPageBreak/>
              <w:t>Requirement Title:</w:t>
            </w:r>
          </w:p>
          <w:p w14:paraId="018C045F" w14:textId="77777777" w:rsidR="009D3D99" w:rsidRPr="001D0ABF" w:rsidRDefault="009D3D99" w:rsidP="009D3D99">
            <w:pPr>
              <w:ind w:firstLine="720"/>
            </w:pPr>
          </w:p>
        </w:tc>
        <w:tc>
          <w:tcPr>
            <w:tcW w:w="6588" w:type="dxa"/>
          </w:tcPr>
          <w:p w14:paraId="73905CF1" w14:textId="77777777" w:rsidR="009D3D99" w:rsidRDefault="009D3D99" w:rsidP="009D3D99">
            <w:r>
              <w:t>Forgot Password</w:t>
            </w:r>
          </w:p>
        </w:tc>
      </w:tr>
      <w:tr w:rsidR="009D3D99" w14:paraId="7CC80052" w14:textId="77777777" w:rsidTr="009D3D99">
        <w:tc>
          <w:tcPr>
            <w:tcW w:w="2268" w:type="dxa"/>
          </w:tcPr>
          <w:p w14:paraId="38ED0156" w14:textId="77777777" w:rsidR="009D3D99" w:rsidRPr="001D0ABF" w:rsidRDefault="009D3D99" w:rsidP="009D3D99">
            <w:r w:rsidRPr="001D0ABF">
              <w:rPr>
                <w:b/>
              </w:rPr>
              <w:t>Sequence No:</w:t>
            </w:r>
          </w:p>
        </w:tc>
        <w:tc>
          <w:tcPr>
            <w:tcW w:w="6588" w:type="dxa"/>
          </w:tcPr>
          <w:p w14:paraId="2EDD59BA" w14:textId="5F60F37D" w:rsidR="009D3D99" w:rsidRDefault="004D5BF3" w:rsidP="009D3D99">
            <w:r>
              <w:t>001</w:t>
            </w:r>
          </w:p>
        </w:tc>
      </w:tr>
      <w:tr w:rsidR="009D3D99" w14:paraId="5582FBD4" w14:textId="77777777" w:rsidTr="009D3D99">
        <w:trPr>
          <w:trHeight w:val="665"/>
        </w:trPr>
        <w:tc>
          <w:tcPr>
            <w:tcW w:w="2268" w:type="dxa"/>
          </w:tcPr>
          <w:p w14:paraId="1FC13C22" w14:textId="77777777" w:rsidR="009D3D99" w:rsidRPr="001D0ABF" w:rsidRDefault="009D3D99" w:rsidP="009D3D99">
            <w:r w:rsidRPr="001D0ABF">
              <w:rPr>
                <w:b/>
              </w:rPr>
              <w:t>Short description:</w:t>
            </w:r>
          </w:p>
        </w:tc>
        <w:tc>
          <w:tcPr>
            <w:tcW w:w="6588" w:type="dxa"/>
          </w:tcPr>
          <w:p w14:paraId="532C9F05" w14:textId="77777777" w:rsidR="009D3D99" w:rsidRDefault="009D3D99" w:rsidP="009D3D99">
            <w:r>
              <w:t>Access Password when User forgets password</w:t>
            </w:r>
          </w:p>
          <w:p w14:paraId="71DD6545" w14:textId="77777777" w:rsidR="009D3D99" w:rsidRDefault="009D3D99" w:rsidP="009D3D99"/>
        </w:tc>
      </w:tr>
      <w:tr w:rsidR="009D3D99" w14:paraId="2CFB14DB" w14:textId="77777777" w:rsidTr="009D3D99">
        <w:tc>
          <w:tcPr>
            <w:tcW w:w="2268" w:type="dxa"/>
          </w:tcPr>
          <w:p w14:paraId="1D03E649" w14:textId="77777777" w:rsidR="009D3D99" w:rsidRPr="001D0ABF" w:rsidRDefault="009D3D99" w:rsidP="009D3D99">
            <w:r w:rsidRPr="001D0ABF">
              <w:rPr>
                <w:b/>
              </w:rPr>
              <w:t>Description:</w:t>
            </w:r>
          </w:p>
        </w:tc>
        <w:tc>
          <w:tcPr>
            <w:tcW w:w="6588" w:type="dxa"/>
          </w:tcPr>
          <w:p w14:paraId="39A63212" w14:textId="77777777" w:rsidR="009D3D99" w:rsidRDefault="009D3D99" w:rsidP="009D3D99">
            <w:r>
              <w:t>When a user forgets their password the system shall have functionality to recover their information. The following information will be displayed:</w:t>
            </w:r>
          </w:p>
          <w:p w14:paraId="37DBB52E" w14:textId="77777777" w:rsidR="009D3D99" w:rsidRDefault="009D3D99" w:rsidP="009D3D99">
            <w:pPr>
              <w:numPr>
                <w:ilvl w:val="0"/>
                <w:numId w:val="27"/>
              </w:numPr>
            </w:pPr>
            <w:r>
              <w:t>Security Question</w:t>
            </w:r>
          </w:p>
          <w:p w14:paraId="02C27AFC" w14:textId="77777777" w:rsidR="009D3D99" w:rsidRDefault="009D3D99" w:rsidP="009D3D99">
            <w:r>
              <w:t>The following information will be collected:</w:t>
            </w:r>
          </w:p>
          <w:p w14:paraId="79F4BDC8" w14:textId="77777777" w:rsidR="009D3D99" w:rsidRDefault="009D3D99" w:rsidP="009D3D99">
            <w:pPr>
              <w:numPr>
                <w:ilvl w:val="0"/>
                <w:numId w:val="27"/>
              </w:numPr>
            </w:pPr>
            <w:r>
              <w:t>Security answer</w:t>
            </w:r>
          </w:p>
          <w:p w14:paraId="3D219041" w14:textId="77777777" w:rsidR="009D3D99" w:rsidRDefault="009D3D99" w:rsidP="009D3D99">
            <w:pPr>
              <w:numPr>
                <w:ilvl w:val="0"/>
                <w:numId w:val="27"/>
              </w:numPr>
            </w:pPr>
            <w:r>
              <w:t>User id</w:t>
            </w:r>
          </w:p>
          <w:p w14:paraId="4BA7DC10" w14:textId="77777777" w:rsidR="009D3D99" w:rsidRDefault="009D3D99" w:rsidP="009D3D99"/>
          <w:p w14:paraId="01B23279" w14:textId="77777777" w:rsidR="009D3D99" w:rsidRDefault="009D3D99" w:rsidP="009D3D99">
            <w:r>
              <w:t>User can press:</w:t>
            </w:r>
          </w:p>
          <w:p w14:paraId="2C470B93" w14:textId="77777777" w:rsidR="009D3D99" w:rsidRDefault="009D3D99" w:rsidP="009D3D99">
            <w:pPr>
              <w:numPr>
                <w:ilvl w:val="0"/>
                <w:numId w:val="27"/>
              </w:numPr>
            </w:pPr>
            <w:r>
              <w:t>Recover password</w:t>
            </w:r>
          </w:p>
          <w:p w14:paraId="3C93C20C" w14:textId="77777777" w:rsidR="009D3D99" w:rsidRDefault="009D3D99" w:rsidP="009D3D99">
            <w:pPr>
              <w:numPr>
                <w:ilvl w:val="0"/>
                <w:numId w:val="27"/>
              </w:numPr>
            </w:pPr>
            <w:r>
              <w:t xml:space="preserve">Cancel </w:t>
            </w:r>
          </w:p>
          <w:p w14:paraId="0B882752" w14:textId="77777777" w:rsidR="009D3D99" w:rsidRDefault="009D3D99" w:rsidP="009D3D99">
            <w:r>
              <w:t>If Recover password is pressed and security answer and user id is correct, then an email is sent to recover account.</w:t>
            </w:r>
          </w:p>
          <w:p w14:paraId="015929EB" w14:textId="77777777" w:rsidR="009D3D99" w:rsidRDefault="009D3D99" w:rsidP="009D3D99"/>
          <w:p w14:paraId="54A9C787" w14:textId="77777777" w:rsidR="009D3D99" w:rsidRDefault="009D3D99" w:rsidP="009D3D99"/>
          <w:p w14:paraId="105877DD" w14:textId="77777777" w:rsidR="009D3D99" w:rsidRDefault="009D3D99" w:rsidP="009D3D99"/>
        </w:tc>
      </w:tr>
      <w:tr w:rsidR="009D3D99" w14:paraId="19D4336E" w14:textId="77777777" w:rsidTr="009D3D99">
        <w:tc>
          <w:tcPr>
            <w:tcW w:w="2268" w:type="dxa"/>
          </w:tcPr>
          <w:p w14:paraId="375BD88C" w14:textId="77777777" w:rsidR="009D3D99" w:rsidRPr="001D0ABF" w:rsidRDefault="009D3D99" w:rsidP="009D3D99">
            <w:r w:rsidRPr="001D0ABF">
              <w:rPr>
                <w:b/>
              </w:rPr>
              <w:t>Pre-Conditions</w:t>
            </w:r>
            <w:r w:rsidRPr="001D0ABF">
              <w:t>:</w:t>
            </w:r>
          </w:p>
        </w:tc>
        <w:tc>
          <w:tcPr>
            <w:tcW w:w="6588" w:type="dxa"/>
          </w:tcPr>
          <w:p w14:paraId="598F352B" w14:textId="77777777" w:rsidR="009D3D99" w:rsidRDefault="009D3D99" w:rsidP="009D3D99">
            <w:pPr>
              <w:numPr>
                <w:ilvl w:val="0"/>
                <w:numId w:val="27"/>
              </w:numPr>
            </w:pPr>
            <w:r>
              <w:t>Application must be loaded already</w:t>
            </w:r>
          </w:p>
          <w:p w14:paraId="65F7A94E" w14:textId="77777777" w:rsidR="009D3D99" w:rsidRDefault="009D3D99" w:rsidP="009D3D99">
            <w:pPr>
              <w:numPr>
                <w:ilvl w:val="0"/>
                <w:numId w:val="27"/>
              </w:numPr>
            </w:pPr>
            <w:r>
              <w:t>User must be registered already</w:t>
            </w:r>
          </w:p>
          <w:p w14:paraId="69270ABF" w14:textId="77777777" w:rsidR="009D3D99" w:rsidRDefault="009D3D99" w:rsidP="009D3D99">
            <w:pPr>
              <w:numPr>
                <w:ilvl w:val="0"/>
                <w:numId w:val="27"/>
              </w:numPr>
            </w:pPr>
            <w:r>
              <w:t>User must press “Forgot Password”</w:t>
            </w:r>
          </w:p>
        </w:tc>
      </w:tr>
      <w:tr w:rsidR="009D3D99" w14:paraId="5EAE453A" w14:textId="77777777" w:rsidTr="009D3D99">
        <w:tc>
          <w:tcPr>
            <w:tcW w:w="2268" w:type="dxa"/>
          </w:tcPr>
          <w:p w14:paraId="7CC5C7F7" w14:textId="77777777" w:rsidR="009D3D99" w:rsidRPr="001D0ABF" w:rsidRDefault="009D3D99" w:rsidP="009D3D99">
            <w:r w:rsidRPr="001D0ABF">
              <w:rPr>
                <w:b/>
              </w:rPr>
              <w:t>Post Conditions:</w:t>
            </w:r>
          </w:p>
        </w:tc>
        <w:tc>
          <w:tcPr>
            <w:tcW w:w="6588" w:type="dxa"/>
          </w:tcPr>
          <w:p w14:paraId="4A955A19" w14:textId="77777777" w:rsidR="009D3D99" w:rsidRDefault="009D3D99" w:rsidP="009D3D99">
            <w:pPr>
              <w:numPr>
                <w:ilvl w:val="0"/>
                <w:numId w:val="27"/>
              </w:numPr>
            </w:pPr>
            <w:r>
              <w:t>Following the email, user must change their password to a new password.</w:t>
            </w:r>
          </w:p>
        </w:tc>
      </w:tr>
      <w:tr w:rsidR="009D3D99" w14:paraId="08847D54" w14:textId="77777777" w:rsidTr="009D3D99">
        <w:tc>
          <w:tcPr>
            <w:tcW w:w="2268" w:type="dxa"/>
          </w:tcPr>
          <w:p w14:paraId="5EA29B3C" w14:textId="77777777" w:rsidR="009D3D99" w:rsidRPr="001D0ABF" w:rsidRDefault="009D3D99" w:rsidP="009D3D99">
            <w:r w:rsidRPr="001D0ABF">
              <w:rPr>
                <w:b/>
              </w:rPr>
              <w:t>Other attributes:</w:t>
            </w:r>
          </w:p>
        </w:tc>
        <w:tc>
          <w:tcPr>
            <w:tcW w:w="6588" w:type="dxa"/>
          </w:tcPr>
          <w:p w14:paraId="1F2A2C7C" w14:textId="77777777" w:rsidR="009D3D99" w:rsidRDefault="009D3D99" w:rsidP="009D3D99">
            <w:pPr>
              <w:numPr>
                <w:ilvl w:val="0"/>
                <w:numId w:val="27"/>
              </w:numPr>
            </w:pPr>
            <w:r>
              <w:t>None</w:t>
            </w:r>
          </w:p>
          <w:p w14:paraId="2FF942CD" w14:textId="77777777" w:rsidR="009D3D99" w:rsidRDefault="009D3D99" w:rsidP="009D3D99"/>
        </w:tc>
      </w:tr>
    </w:tbl>
    <w:p w14:paraId="5DC8C499" w14:textId="77777777" w:rsidR="009D3D99" w:rsidRDefault="009D3D99" w:rsidP="009D3D99"/>
    <w:p w14:paraId="7A2B0D8D" w14:textId="77777777" w:rsidR="009D3D99" w:rsidRDefault="009D3D99" w:rsidP="009D3D99">
      <w:r>
        <w:br w:type="page"/>
      </w:r>
      <w:r>
        <w:lastRenderedPageBreak/>
        <w:t>4.2 “INVITE/ADD USERS”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301F9D51" w14:textId="77777777" w:rsidTr="009D3D99">
        <w:tc>
          <w:tcPr>
            <w:tcW w:w="2268" w:type="dxa"/>
          </w:tcPr>
          <w:p w14:paraId="60B3D09C" w14:textId="77777777" w:rsidR="009D3D99" w:rsidRPr="001D0ABF" w:rsidRDefault="009D3D99" w:rsidP="009D3D99">
            <w:r w:rsidRPr="001D0ABF">
              <w:rPr>
                <w:b/>
              </w:rPr>
              <w:t>Requirement Title:</w:t>
            </w:r>
          </w:p>
          <w:p w14:paraId="6D56CA35" w14:textId="77777777" w:rsidR="009D3D99" w:rsidRPr="001D0ABF" w:rsidRDefault="009D3D99" w:rsidP="009D3D99">
            <w:pPr>
              <w:ind w:firstLine="720"/>
            </w:pPr>
          </w:p>
        </w:tc>
        <w:tc>
          <w:tcPr>
            <w:tcW w:w="6588" w:type="dxa"/>
          </w:tcPr>
          <w:p w14:paraId="359855C8" w14:textId="77777777" w:rsidR="009D3D99" w:rsidRDefault="009D3D99" w:rsidP="009D3D99">
            <w:r>
              <w:t>Invite/Add Users</w:t>
            </w:r>
          </w:p>
        </w:tc>
      </w:tr>
      <w:tr w:rsidR="009D3D99" w14:paraId="18D4ED29" w14:textId="77777777" w:rsidTr="009D3D99">
        <w:tc>
          <w:tcPr>
            <w:tcW w:w="2268" w:type="dxa"/>
          </w:tcPr>
          <w:p w14:paraId="47E30717" w14:textId="77777777" w:rsidR="009D3D99" w:rsidRPr="001D0ABF" w:rsidRDefault="009D3D99" w:rsidP="009D3D99">
            <w:r w:rsidRPr="001D0ABF">
              <w:rPr>
                <w:b/>
              </w:rPr>
              <w:t>Sequence No:</w:t>
            </w:r>
          </w:p>
        </w:tc>
        <w:tc>
          <w:tcPr>
            <w:tcW w:w="6588" w:type="dxa"/>
          </w:tcPr>
          <w:p w14:paraId="20773910" w14:textId="2C2F29A5" w:rsidR="009D3D99" w:rsidRDefault="004D5BF3" w:rsidP="009D3D99">
            <w:r>
              <w:t>002</w:t>
            </w:r>
          </w:p>
        </w:tc>
      </w:tr>
      <w:tr w:rsidR="009D3D99" w14:paraId="614E2695" w14:textId="77777777" w:rsidTr="009D3D99">
        <w:trPr>
          <w:trHeight w:val="665"/>
        </w:trPr>
        <w:tc>
          <w:tcPr>
            <w:tcW w:w="2268" w:type="dxa"/>
          </w:tcPr>
          <w:p w14:paraId="3B9B0946" w14:textId="77777777" w:rsidR="009D3D99" w:rsidRPr="001D0ABF" w:rsidRDefault="009D3D99" w:rsidP="009D3D99">
            <w:r w:rsidRPr="001D0ABF">
              <w:rPr>
                <w:b/>
              </w:rPr>
              <w:t>Short description:</w:t>
            </w:r>
          </w:p>
        </w:tc>
        <w:tc>
          <w:tcPr>
            <w:tcW w:w="6588" w:type="dxa"/>
          </w:tcPr>
          <w:p w14:paraId="45BF91EE" w14:textId="77777777" w:rsidR="009D3D99" w:rsidRDefault="009D3D99" w:rsidP="009D3D99">
            <w:pPr>
              <w:tabs>
                <w:tab w:val="left" w:pos="630"/>
              </w:tabs>
              <w:spacing w:before="240" w:after="240"/>
            </w:pPr>
            <w:r>
              <w:t>Add user to Inventory</w:t>
            </w:r>
          </w:p>
        </w:tc>
      </w:tr>
      <w:tr w:rsidR="009D3D99" w14:paraId="20B56CCB" w14:textId="77777777" w:rsidTr="009D3D99">
        <w:tc>
          <w:tcPr>
            <w:tcW w:w="2268" w:type="dxa"/>
          </w:tcPr>
          <w:p w14:paraId="0E2B1B24" w14:textId="77777777" w:rsidR="009D3D99" w:rsidRPr="001D0ABF" w:rsidRDefault="009D3D99" w:rsidP="009D3D99">
            <w:r w:rsidRPr="001D0ABF">
              <w:rPr>
                <w:b/>
              </w:rPr>
              <w:t>Description:</w:t>
            </w:r>
          </w:p>
        </w:tc>
        <w:tc>
          <w:tcPr>
            <w:tcW w:w="6588" w:type="dxa"/>
          </w:tcPr>
          <w:p w14:paraId="26BCF4F8" w14:textId="77777777" w:rsidR="009D3D99" w:rsidRDefault="009D3D99" w:rsidP="009D3D99">
            <w:pPr>
              <w:tabs>
                <w:tab w:val="left" w:pos="630"/>
              </w:tabs>
              <w:spacing w:before="240" w:after="240"/>
            </w:pPr>
            <w:r>
              <w:t>Users shall be allowed to add new users to their inventory list. This will allow multiple users to access and modify a common inventory database. This system shall allow invites through email. The following information will be collected:</w:t>
            </w:r>
          </w:p>
          <w:p w14:paraId="3A0E8D1C" w14:textId="77777777" w:rsidR="009D3D99" w:rsidRDefault="009D3D99" w:rsidP="009D3D99">
            <w:pPr>
              <w:numPr>
                <w:ilvl w:val="0"/>
                <w:numId w:val="27"/>
              </w:numPr>
            </w:pPr>
            <w:r>
              <w:t>Name {First}</w:t>
            </w:r>
          </w:p>
          <w:p w14:paraId="5B483BCB" w14:textId="77777777" w:rsidR="009D3D99" w:rsidRDefault="009D3D99" w:rsidP="009D3D99">
            <w:pPr>
              <w:numPr>
                <w:ilvl w:val="0"/>
                <w:numId w:val="27"/>
              </w:numPr>
            </w:pPr>
            <w:r>
              <w:t>Email address</w:t>
            </w:r>
          </w:p>
          <w:p w14:paraId="7D2AC5AA" w14:textId="77777777" w:rsidR="009D3D99" w:rsidRDefault="009D3D99" w:rsidP="009D3D99">
            <w:pPr>
              <w:numPr>
                <w:ilvl w:val="0"/>
                <w:numId w:val="27"/>
              </w:numPr>
            </w:pPr>
            <w:r>
              <w:t>Message to include email</w:t>
            </w:r>
          </w:p>
          <w:p w14:paraId="6CEE12AD" w14:textId="77777777" w:rsidR="009D3D99" w:rsidRDefault="009D3D99" w:rsidP="009D3D99"/>
          <w:p w14:paraId="044F63DF" w14:textId="77777777" w:rsidR="009D3D99" w:rsidRDefault="009D3D99" w:rsidP="009D3D99">
            <w:r>
              <w:t>User can press:</w:t>
            </w:r>
          </w:p>
          <w:p w14:paraId="74B72093" w14:textId="77777777" w:rsidR="009D3D99" w:rsidRDefault="009D3D99" w:rsidP="009D3D99">
            <w:pPr>
              <w:numPr>
                <w:ilvl w:val="0"/>
                <w:numId w:val="27"/>
              </w:numPr>
            </w:pPr>
            <w:r>
              <w:t>Send Invite</w:t>
            </w:r>
          </w:p>
          <w:p w14:paraId="30699AF1" w14:textId="77777777" w:rsidR="009D3D99" w:rsidRDefault="009D3D99" w:rsidP="009D3D99">
            <w:pPr>
              <w:numPr>
                <w:ilvl w:val="0"/>
                <w:numId w:val="27"/>
              </w:numPr>
            </w:pPr>
            <w:r>
              <w:t>Cancel</w:t>
            </w:r>
          </w:p>
          <w:p w14:paraId="5E69ECFC" w14:textId="77777777" w:rsidR="009D3D99" w:rsidRDefault="009D3D99" w:rsidP="009D3D99"/>
        </w:tc>
      </w:tr>
      <w:tr w:rsidR="009D3D99" w14:paraId="4E5B770D" w14:textId="77777777" w:rsidTr="009D3D99">
        <w:tc>
          <w:tcPr>
            <w:tcW w:w="2268" w:type="dxa"/>
          </w:tcPr>
          <w:p w14:paraId="6B1B7B24" w14:textId="77777777" w:rsidR="009D3D99" w:rsidRPr="001D0ABF" w:rsidRDefault="009D3D99" w:rsidP="009D3D99">
            <w:r w:rsidRPr="001D0ABF">
              <w:rPr>
                <w:b/>
              </w:rPr>
              <w:t>Pre-Conditions</w:t>
            </w:r>
            <w:r w:rsidRPr="001D0ABF">
              <w:t>:</w:t>
            </w:r>
          </w:p>
        </w:tc>
        <w:tc>
          <w:tcPr>
            <w:tcW w:w="6588" w:type="dxa"/>
          </w:tcPr>
          <w:p w14:paraId="184FF44A" w14:textId="77777777" w:rsidR="009D3D99" w:rsidRDefault="009D3D99" w:rsidP="009D3D99">
            <w:pPr>
              <w:numPr>
                <w:ilvl w:val="0"/>
                <w:numId w:val="27"/>
              </w:numPr>
            </w:pPr>
            <w:r>
              <w:t>User being added must already be registered</w:t>
            </w:r>
          </w:p>
        </w:tc>
      </w:tr>
      <w:tr w:rsidR="009D3D99" w14:paraId="7CC2029B" w14:textId="77777777" w:rsidTr="009D3D99">
        <w:tc>
          <w:tcPr>
            <w:tcW w:w="2268" w:type="dxa"/>
          </w:tcPr>
          <w:p w14:paraId="25F30218" w14:textId="77777777" w:rsidR="009D3D99" w:rsidRPr="001D0ABF" w:rsidRDefault="009D3D99" w:rsidP="009D3D99">
            <w:r w:rsidRPr="001D0ABF">
              <w:rPr>
                <w:b/>
              </w:rPr>
              <w:t>Post Conditions:</w:t>
            </w:r>
          </w:p>
        </w:tc>
        <w:tc>
          <w:tcPr>
            <w:tcW w:w="6588" w:type="dxa"/>
          </w:tcPr>
          <w:p w14:paraId="76A41A6C" w14:textId="77777777" w:rsidR="009D3D99" w:rsidRDefault="009D3D99" w:rsidP="009D3D99">
            <w:pPr>
              <w:numPr>
                <w:ilvl w:val="0"/>
                <w:numId w:val="27"/>
              </w:numPr>
            </w:pPr>
            <w:r>
              <w:t>If invite accepted, new user will be saved as a user on that inventory</w:t>
            </w:r>
          </w:p>
          <w:p w14:paraId="10969AEC" w14:textId="77777777" w:rsidR="009D3D99" w:rsidRDefault="009D3D99" w:rsidP="009D3D99">
            <w:pPr>
              <w:numPr>
                <w:ilvl w:val="0"/>
                <w:numId w:val="27"/>
              </w:numPr>
            </w:pPr>
            <w:r>
              <w:t xml:space="preserve">All changes will be saved permanently </w:t>
            </w:r>
          </w:p>
        </w:tc>
      </w:tr>
      <w:tr w:rsidR="009D3D99" w14:paraId="6B9EB9C6" w14:textId="77777777" w:rsidTr="009D3D99">
        <w:tc>
          <w:tcPr>
            <w:tcW w:w="2268" w:type="dxa"/>
          </w:tcPr>
          <w:p w14:paraId="39EB0153" w14:textId="77777777" w:rsidR="009D3D99" w:rsidRPr="001D0ABF" w:rsidRDefault="009D3D99" w:rsidP="009D3D99">
            <w:r w:rsidRPr="001D0ABF">
              <w:rPr>
                <w:b/>
              </w:rPr>
              <w:t>Other attributes:</w:t>
            </w:r>
          </w:p>
        </w:tc>
        <w:tc>
          <w:tcPr>
            <w:tcW w:w="6588" w:type="dxa"/>
          </w:tcPr>
          <w:p w14:paraId="079EA14D" w14:textId="77777777" w:rsidR="009D3D99" w:rsidRDefault="009D3D99" w:rsidP="009D3D99">
            <w:pPr>
              <w:numPr>
                <w:ilvl w:val="0"/>
                <w:numId w:val="27"/>
              </w:numPr>
            </w:pPr>
            <w:r>
              <w:t>None</w:t>
            </w:r>
          </w:p>
        </w:tc>
      </w:tr>
    </w:tbl>
    <w:p w14:paraId="4349C09D" w14:textId="77777777" w:rsidR="009D3D99" w:rsidRDefault="009D3D99" w:rsidP="009D3D99"/>
    <w:p w14:paraId="7F6F1F39"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5A75C374" w14:textId="77777777" w:rsidTr="009D3D99">
        <w:tc>
          <w:tcPr>
            <w:tcW w:w="2268" w:type="dxa"/>
          </w:tcPr>
          <w:p w14:paraId="650DC5E4" w14:textId="77777777" w:rsidR="009D3D99" w:rsidRPr="001D0ABF" w:rsidRDefault="009D3D99" w:rsidP="009D3D99">
            <w:r w:rsidRPr="001D0ABF">
              <w:rPr>
                <w:b/>
              </w:rPr>
              <w:lastRenderedPageBreak/>
              <w:t>Requirement Title:</w:t>
            </w:r>
          </w:p>
          <w:p w14:paraId="5C6DA327" w14:textId="77777777" w:rsidR="009D3D99" w:rsidRPr="001D0ABF" w:rsidRDefault="009D3D99" w:rsidP="009D3D99">
            <w:pPr>
              <w:ind w:firstLine="720"/>
            </w:pPr>
          </w:p>
        </w:tc>
        <w:tc>
          <w:tcPr>
            <w:tcW w:w="6588" w:type="dxa"/>
          </w:tcPr>
          <w:p w14:paraId="7518FB83" w14:textId="77777777" w:rsidR="009D3D99" w:rsidRDefault="009D3D99" w:rsidP="009D3D99">
            <w:r>
              <w:t>Remove User</w:t>
            </w:r>
          </w:p>
        </w:tc>
      </w:tr>
      <w:tr w:rsidR="009D3D99" w14:paraId="4FDC01F3" w14:textId="77777777" w:rsidTr="009D3D99">
        <w:tc>
          <w:tcPr>
            <w:tcW w:w="2268" w:type="dxa"/>
          </w:tcPr>
          <w:p w14:paraId="72D82483" w14:textId="77777777" w:rsidR="009D3D99" w:rsidRPr="001D0ABF" w:rsidRDefault="009D3D99" w:rsidP="009D3D99">
            <w:r w:rsidRPr="001D0ABF">
              <w:rPr>
                <w:b/>
              </w:rPr>
              <w:t>Sequence No:</w:t>
            </w:r>
          </w:p>
        </w:tc>
        <w:tc>
          <w:tcPr>
            <w:tcW w:w="6588" w:type="dxa"/>
          </w:tcPr>
          <w:p w14:paraId="64208D5D" w14:textId="638D4D6E" w:rsidR="009D3D99" w:rsidRDefault="004D5BF3" w:rsidP="009D3D99">
            <w:r>
              <w:t>002</w:t>
            </w:r>
          </w:p>
        </w:tc>
      </w:tr>
      <w:tr w:rsidR="009D3D99" w14:paraId="53B776E6" w14:textId="77777777" w:rsidTr="009D3D99">
        <w:trPr>
          <w:trHeight w:val="665"/>
        </w:trPr>
        <w:tc>
          <w:tcPr>
            <w:tcW w:w="2268" w:type="dxa"/>
          </w:tcPr>
          <w:p w14:paraId="4643A6F6" w14:textId="77777777" w:rsidR="009D3D99" w:rsidRPr="001D0ABF" w:rsidRDefault="009D3D99" w:rsidP="009D3D99">
            <w:r w:rsidRPr="001D0ABF">
              <w:rPr>
                <w:b/>
              </w:rPr>
              <w:t>Short description:</w:t>
            </w:r>
          </w:p>
        </w:tc>
        <w:tc>
          <w:tcPr>
            <w:tcW w:w="6588" w:type="dxa"/>
          </w:tcPr>
          <w:p w14:paraId="2C69037C" w14:textId="77777777" w:rsidR="009D3D99" w:rsidRDefault="009D3D99" w:rsidP="009D3D99">
            <w:r>
              <w:t>Remove user from inventory</w:t>
            </w:r>
          </w:p>
        </w:tc>
      </w:tr>
      <w:tr w:rsidR="009D3D99" w14:paraId="0AAA3BCC" w14:textId="77777777" w:rsidTr="009D3D99">
        <w:tc>
          <w:tcPr>
            <w:tcW w:w="2268" w:type="dxa"/>
          </w:tcPr>
          <w:p w14:paraId="40594101" w14:textId="77777777" w:rsidR="009D3D99" w:rsidRPr="001D0ABF" w:rsidRDefault="009D3D99" w:rsidP="009D3D99">
            <w:r w:rsidRPr="001D0ABF">
              <w:rPr>
                <w:b/>
              </w:rPr>
              <w:t>Description:</w:t>
            </w:r>
          </w:p>
        </w:tc>
        <w:tc>
          <w:tcPr>
            <w:tcW w:w="6588" w:type="dxa"/>
          </w:tcPr>
          <w:p w14:paraId="3B1F88F9" w14:textId="77777777" w:rsidR="009D3D99" w:rsidRDefault="009D3D99" w:rsidP="009D3D99">
            <w:pPr>
              <w:tabs>
                <w:tab w:val="left" w:pos="630"/>
              </w:tabs>
              <w:spacing w:before="240" w:after="240"/>
            </w:pPr>
            <w:r>
              <w:t>Users shall be allowed to remove users from their inventory list. The following information will be collected:</w:t>
            </w:r>
          </w:p>
          <w:p w14:paraId="43D6887B" w14:textId="77777777" w:rsidR="009D3D99" w:rsidRDefault="009D3D99" w:rsidP="009D3D99">
            <w:pPr>
              <w:numPr>
                <w:ilvl w:val="0"/>
                <w:numId w:val="27"/>
              </w:numPr>
            </w:pPr>
            <w:r>
              <w:t>Name {First}</w:t>
            </w:r>
          </w:p>
          <w:p w14:paraId="183EB03A" w14:textId="77777777" w:rsidR="009D3D99" w:rsidRDefault="009D3D99" w:rsidP="009D3D99">
            <w:pPr>
              <w:numPr>
                <w:ilvl w:val="0"/>
                <w:numId w:val="27"/>
              </w:numPr>
            </w:pPr>
            <w:r>
              <w:t>Email address</w:t>
            </w:r>
          </w:p>
          <w:p w14:paraId="37FB56DF" w14:textId="77777777" w:rsidR="009D3D99" w:rsidRDefault="009D3D99" w:rsidP="009D3D99">
            <w:pPr>
              <w:numPr>
                <w:ilvl w:val="0"/>
                <w:numId w:val="27"/>
              </w:numPr>
            </w:pPr>
            <w:r>
              <w:t>Message to include email</w:t>
            </w:r>
          </w:p>
          <w:p w14:paraId="40406C86" w14:textId="77777777" w:rsidR="009D3D99" w:rsidRDefault="009D3D99" w:rsidP="009D3D99"/>
          <w:p w14:paraId="02901D69" w14:textId="77777777" w:rsidR="009D3D99" w:rsidRDefault="009D3D99" w:rsidP="009D3D99">
            <w:r>
              <w:t>User can press:</w:t>
            </w:r>
          </w:p>
          <w:p w14:paraId="6DC4F89E" w14:textId="77777777" w:rsidR="009D3D99" w:rsidRDefault="009D3D99" w:rsidP="009D3D99">
            <w:pPr>
              <w:numPr>
                <w:ilvl w:val="0"/>
                <w:numId w:val="27"/>
              </w:numPr>
            </w:pPr>
            <w:r>
              <w:t>Remove User</w:t>
            </w:r>
          </w:p>
          <w:p w14:paraId="3882BD70" w14:textId="77777777" w:rsidR="009D3D99" w:rsidRDefault="009D3D99" w:rsidP="009D3D99">
            <w:pPr>
              <w:numPr>
                <w:ilvl w:val="0"/>
                <w:numId w:val="27"/>
              </w:numPr>
            </w:pPr>
            <w:r>
              <w:t>Cancel</w:t>
            </w:r>
          </w:p>
        </w:tc>
      </w:tr>
      <w:tr w:rsidR="009D3D99" w14:paraId="462E9D93" w14:textId="77777777" w:rsidTr="009D3D99">
        <w:tc>
          <w:tcPr>
            <w:tcW w:w="2268" w:type="dxa"/>
          </w:tcPr>
          <w:p w14:paraId="3FC4A6E0" w14:textId="77777777" w:rsidR="009D3D99" w:rsidRPr="001D0ABF" w:rsidRDefault="009D3D99" w:rsidP="009D3D99">
            <w:r w:rsidRPr="001D0ABF">
              <w:rPr>
                <w:b/>
              </w:rPr>
              <w:t>Pre-Conditions</w:t>
            </w:r>
            <w:r w:rsidRPr="001D0ABF">
              <w:t>:</w:t>
            </w:r>
          </w:p>
        </w:tc>
        <w:tc>
          <w:tcPr>
            <w:tcW w:w="6588" w:type="dxa"/>
          </w:tcPr>
          <w:p w14:paraId="7642A7D4" w14:textId="77777777" w:rsidR="009D3D99" w:rsidRDefault="009D3D99" w:rsidP="009D3D99">
            <w:pPr>
              <w:numPr>
                <w:ilvl w:val="0"/>
                <w:numId w:val="27"/>
              </w:numPr>
            </w:pPr>
            <w:r>
              <w:t>User being removed must already be registered</w:t>
            </w:r>
          </w:p>
          <w:p w14:paraId="762D62A7" w14:textId="77777777" w:rsidR="009D3D99" w:rsidRDefault="009D3D99" w:rsidP="009D3D99">
            <w:pPr>
              <w:numPr>
                <w:ilvl w:val="0"/>
                <w:numId w:val="27"/>
              </w:numPr>
            </w:pPr>
            <w:r>
              <w:t xml:space="preserve">User being removed must be a member of the inventory </w:t>
            </w:r>
          </w:p>
        </w:tc>
      </w:tr>
      <w:tr w:rsidR="009D3D99" w14:paraId="0226A9BA" w14:textId="77777777" w:rsidTr="009D3D99">
        <w:tc>
          <w:tcPr>
            <w:tcW w:w="2268" w:type="dxa"/>
          </w:tcPr>
          <w:p w14:paraId="055FE274" w14:textId="77777777" w:rsidR="009D3D99" w:rsidRPr="001D0ABF" w:rsidRDefault="009D3D99" w:rsidP="009D3D99">
            <w:r w:rsidRPr="001D0ABF">
              <w:rPr>
                <w:b/>
              </w:rPr>
              <w:t>Post Conditions:</w:t>
            </w:r>
          </w:p>
        </w:tc>
        <w:tc>
          <w:tcPr>
            <w:tcW w:w="6588" w:type="dxa"/>
          </w:tcPr>
          <w:p w14:paraId="4A7F2BA5" w14:textId="77777777" w:rsidR="009D3D99" w:rsidRDefault="009D3D99" w:rsidP="009D3D99">
            <w:pPr>
              <w:numPr>
                <w:ilvl w:val="0"/>
                <w:numId w:val="27"/>
              </w:numPr>
            </w:pPr>
            <w:r>
              <w:t>If removed, user will be removed as a user on that inventory</w:t>
            </w:r>
          </w:p>
          <w:p w14:paraId="0BBA38EE" w14:textId="77777777" w:rsidR="009D3D99" w:rsidRDefault="009D3D99" w:rsidP="009D3D99">
            <w:pPr>
              <w:numPr>
                <w:ilvl w:val="0"/>
                <w:numId w:val="27"/>
              </w:numPr>
            </w:pPr>
            <w:r>
              <w:t>All changes will be saved permanently</w:t>
            </w:r>
          </w:p>
        </w:tc>
      </w:tr>
      <w:tr w:rsidR="009D3D99" w14:paraId="3A4B4F3E" w14:textId="77777777" w:rsidTr="009D3D99">
        <w:tc>
          <w:tcPr>
            <w:tcW w:w="2268" w:type="dxa"/>
          </w:tcPr>
          <w:p w14:paraId="2049FEF1" w14:textId="77777777" w:rsidR="009D3D99" w:rsidRPr="001D0ABF" w:rsidRDefault="009D3D99" w:rsidP="009D3D99">
            <w:r w:rsidRPr="001D0ABF">
              <w:rPr>
                <w:b/>
              </w:rPr>
              <w:t>Other attributes:</w:t>
            </w:r>
          </w:p>
        </w:tc>
        <w:tc>
          <w:tcPr>
            <w:tcW w:w="6588" w:type="dxa"/>
          </w:tcPr>
          <w:p w14:paraId="51C62A23" w14:textId="77777777" w:rsidR="009D3D99" w:rsidRDefault="009D3D99" w:rsidP="009D3D99">
            <w:pPr>
              <w:numPr>
                <w:ilvl w:val="0"/>
                <w:numId w:val="27"/>
              </w:numPr>
            </w:pPr>
            <w:r>
              <w:t>None</w:t>
            </w:r>
          </w:p>
        </w:tc>
      </w:tr>
    </w:tbl>
    <w:p w14:paraId="762BBEC8" w14:textId="77777777" w:rsidR="009D3D99" w:rsidRDefault="009D3D99" w:rsidP="009D3D99"/>
    <w:p w14:paraId="074306E1" w14:textId="77777777" w:rsidR="009D3D99" w:rsidRDefault="009D3D99" w:rsidP="009D3D99">
      <w:r>
        <w:br w:type="page"/>
      </w:r>
      <w:r>
        <w:lastRenderedPageBreak/>
        <w:t>4.3 “MODIFY/SEARCH INVENTORY”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37E38932" w14:textId="77777777" w:rsidTr="009D3D99">
        <w:tc>
          <w:tcPr>
            <w:tcW w:w="2268" w:type="dxa"/>
          </w:tcPr>
          <w:p w14:paraId="316BA1E8" w14:textId="77777777" w:rsidR="009D3D99" w:rsidRPr="001D0ABF" w:rsidRDefault="009D3D99" w:rsidP="009D3D99">
            <w:r w:rsidRPr="001D0ABF">
              <w:rPr>
                <w:b/>
              </w:rPr>
              <w:t>Requirement Title:</w:t>
            </w:r>
          </w:p>
          <w:p w14:paraId="092F15A7" w14:textId="77777777" w:rsidR="009D3D99" w:rsidRPr="001D0ABF" w:rsidRDefault="009D3D99" w:rsidP="009D3D99">
            <w:pPr>
              <w:ind w:firstLine="720"/>
            </w:pPr>
          </w:p>
        </w:tc>
        <w:tc>
          <w:tcPr>
            <w:tcW w:w="6588" w:type="dxa"/>
          </w:tcPr>
          <w:p w14:paraId="6E5E6F5F" w14:textId="77777777" w:rsidR="009D3D99" w:rsidRDefault="009D3D99" w:rsidP="009D3D99">
            <w:r>
              <w:t>Initial Inventory</w:t>
            </w:r>
          </w:p>
        </w:tc>
      </w:tr>
      <w:tr w:rsidR="009D3D99" w14:paraId="1ECBC089" w14:textId="77777777" w:rsidTr="009D3D99">
        <w:tc>
          <w:tcPr>
            <w:tcW w:w="2268" w:type="dxa"/>
          </w:tcPr>
          <w:p w14:paraId="2F131C68" w14:textId="77777777" w:rsidR="009D3D99" w:rsidRPr="001D0ABF" w:rsidRDefault="009D3D99" w:rsidP="009D3D99">
            <w:r w:rsidRPr="001D0ABF">
              <w:rPr>
                <w:b/>
              </w:rPr>
              <w:t>Sequence No:</w:t>
            </w:r>
          </w:p>
        </w:tc>
        <w:tc>
          <w:tcPr>
            <w:tcW w:w="6588" w:type="dxa"/>
          </w:tcPr>
          <w:p w14:paraId="0B358213" w14:textId="17CE8973" w:rsidR="009D3D99" w:rsidRDefault="004D5BF3" w:rsidP="009D3D99">
            <w:r>
              <w:t>002</w:t>
            </w:r>
          </w:p>
        </w:tc>
      </w:tr>
      <w:tr w:rsidR="009D3D99" w14:paraId="2FD673AE" w14:textId="77777777" w:rsidTr="009D3D99">
        <w:trPr>
          <w:trHeight w:val="665"/>
        </w:trPr>
        <w:tc>
          <w:tcPr>
            <w:tcW w:w="2268" w:type="dxa"/>
          </w:tcPr>
          <w:p w14:paraId="09A61300" w14:textId="77777777" w:rsidR="009D3D99" w:rsidRPr="001D0ABF" w:rsidRDefault="009D3D99" w:rsidP="009D3D99">
            <w:r w:rsidRPr="001D0ABF">
              <w:rPr>
                <w:b/>
              </w:rPr>
              <w:t>Short description:</w:t>
            </w:r>
          </w:p>
        </w:tc>
        <w:tc>
          <w:tcPr>
            <w:tcW w:w="6588" w:type="dxa"/>
          </w:tcPr>
          <w:p w14:paraId="4333A890" w14:textId="77777777" w:rsidR="009D3D99" w:rsidRDefault="009D3D99" w:rsidP="009D3D99">
            <w:r>
              <w:t>Initial choice for editing the Inventory</w:t>
            </w:r>
          </w:p>
        </w:tc>
      </w:tr>
      <w:tr w:rsidR="009D3D99" w14:paraId="68FB14EF" w14:textId="77777777" w:rsidTr="009D3D99">
        <w:tc>
          <w:tcPr>
            <w:tcW w:w="2268" w:type="dxa"/>
          </w:tcPr>
          <w:p w14:paraId="5120AC1B" w14:textId="77777777" w:rsidR="009D3D99" w:rsidRPr="001D0ABF" w:rsidRDefault="009D3D99" w:rsidP="009D3D99">
            <w:r w:rsidRPr="001D0ABF">
              <w:rPr>
                <w:b/>
              </w:rPr>
              <w:t>Description:</w:t>
            </w:r>
          </w:p>
        </w:tc>
        <w:tc>
          <w:tcPr>
            <w:tcW w:w="6588" w:type="dxa"/>
          </w:tcPr>
          <w:p w14:paraId="6D77761A" w14:textId="77777777" w:rsidR="009D3D99" w:rsidRDefault="009D3D99" w:rsidP="009D3D99">
            <w:pPr>
              <w:tabs>
                <w:tab w:val="left" w:pos="2415"/>
              </w:tabs>
              <w:spacing w:before="240" w:after="240"/>
            </w:pPr>
            <w:r>
              <w:t>This system shall start users with an empty inventory.</w:t>
            </w:r>
          </w:p>
          <w:p w14:paraId="1AFAABAC" w14:textId="77777777" w:rsidR="009D3D99" w:rsidRDefault="009D3D99" w:rsidP="009D3D99">
            <w:pPr>
              <w:tabs>
                <w:tab w:val="left" w:pos="2415"/>
              </w:tabs>
              <w:spacing w:before="240" w:after="240"/>
            </w:pPr>
            <w:r>
              <w:t>This system will show the list that the user has made.</w:t>
            </w:r>
          </w:p>
          <w:p w14:paraId="1D98B270" w14:textId="77777777" w:rsidR="009D3D99" w:rsidRDefault="009D3D99" w:rsidP="009D3D99">
            <w:pPr>
              <w:tabs>
                <w:tab w:val="left" w:pos="2415"/>
              </w:tabs>
              <w:spacing w:before="240" w:after="240"/>
            </w:pPr>
            <w:r>
              <w:t>This system shall store inventory of food items. The following choices will be available:</w:t>
            </w:r>
          </w:p>
          <w:p w14:paraId="06023B12" w14:textId="77777777" w:rsidR="009D3D99" w:rsidRDefault="009D3D99" w:rsidP="009D3D99">
            <w:pPr>
              <w:numPr>
                <w:ilvl w:val="0"/>
                <w:numId w:val="27"/>
              </w:numPr>
            </w:pPr>
            <w:r>
              <w:t>Add Item</w:t>
            </w:r>
          </w:p>
          <w:p w14:paraId="1EA0E6DA" w14:textId="77777777" w:rsidR="009D3D99" w:rsidRDefault="009D3D99" w:rsidP="009D3D99">
            <w:pPr>
              <w:numPr>
                <w:ilvl w:val="0"/>
                <w:numId w:val="27"/>
              </w:numPr>
            </w:pPr>
            <w:r>
              <w:t>Edit Item</w:t>
            </w:r>
          </w:p>
          <w:p w14:paraId="1DC4ED59" w14:textId="77777777" w:rsidR="009D3D99" w:rsidRDefault="009D3D99" w:rsidP="009D3D99">
            <w:pPr>
              <w:numPr>
                <w:ilvl w:val="0"/>
                <w:numId w:val="27"/>
              </w:numPr>
            </w:pPr>
            <w:r>
              <w:t>Use/Remove Item</w:t>
            </w:r>
          </w:p>
          <w:p w14:paraId="26D232FF" w14:textId="77777777" w:rsidR="009D3D99" w:rsidRDefault="009D3D99" w:rsidP="009D3D99">
            <w:pPr>
              <w:numPr>
                <w:ilvl w:val="0"/>
                <w:numId w:val="27"/>
              </w:numPr>
            </w:pPr>
            <w:r>
              <w:t>Search Item</w:t>
            </w:r>
          </w:p>
        </w:tc>
      </w:tr>
      <w:tr w:rsidR="009D3D99" w14:paraId="6D70A681" w14:textId="77777777" w:rsidTr="009D3D99">
        <w:tc>
          <w:tcPr>
            <w:tcW w:w="2268" w:type="dxa"/>
          </w:tcPr>
          <w:p w14:paraId="035F0CCA" w14:textId="77777777" w:rsidR="009D3D99" w:rsidRPr="001D0ABF" w:rsidRDefault="009D3D99" w:rsidP="009D3D99">
            <w:r w:rsidRPr="001D0ABF">
              <w:rPr>
                <w:b/>
              </w:rPr>
              <w:t>Pre-Conditions</w:t>
            </w:r>
            <w:r w:rsidRPr="001D0ABF">
              <w:t>:</w:t>
            </w:r>
          </w:p>
        </w:tc>
        <w:tc>
          <w:tcPr>
            <w:tcW w:w="6588" w:type="dxa"/>
          </w:tcPr>
          <w:p w14:paraId="707A4D70" w14:textId="77777777" w:rsidR="009D3D99" w:rsidRDefault="009D3D99" w:rsidP="009D3D99">
            <w:pPr>
              <w:numPr>
                <w:ilvl w:val="0"/>
                <w:numId w:val="27"/>
              </w:numPr>
            </w:pPr>
            <w:r>
              <w:t>Application must be loaded</w:t>
            </w:r>
          </w:p>
          <w:p w14:paraId="1EF9BA66" w14:textId="77777777" w:rsidR="009D3D99" w:rsidRDefault="009D3D99" w:rsidP="009D3D99">
            <w:pPr>
              <w:numPr>
                <w:ilvl w:val="0"/>
                <w:numId w:val="27"/>
              </w:numPr>
            </w:pPr>
            <w:r>
              <w:t>User must be registered</w:t>
            </w:r>
          </w:p>
        </w:tc>
      </w:tr>
      <w:tr w:rsidR="009D3D99" w14:paraId="623C44E2" w14:textId="77777777" w:rsidTr="009D3D99">
        <w:tc>
          <w:tcPr>
            <w:tcW w:w="2268" w:type="dxa"/>
          </w:tcPr>
          <w:p w14:paraId="15B09FB2" w14:textId="77777777" w:rsidR="009D3D99" w:rsidRPr="001D0ABF" w:rsidRDefault="009D3D99" w:rsidP="009D3D99">
            <w:r w:rsidRPr="001D0ABF">
              <w:rPr>
                <w:b/>
              </w:rPr>
              <w:t>Post Conditions:</w:t>
            </w:r>
          </w:p>
        </w:tc>
        <w:tc>
          <w:tcPr>
            <w:tcW w:w="6588" w:type="dxa"/>
          </w:tcPr>
          <w:p w14:paraId="33EB3AD1" w14:textId="77777777" w:rsidR="009D3D99" w:rsidRDefault="009D3D99" w:rsidP="009D3D99">
            <w:pPr>
              <w:numPr>
                <w:ilvl w:val="0"/>
                <w:numId w:val="27"/>
              </w:numPr>
            </w:pPr>
            <w:r>
              <w:t>Choice will take user to next screens</w:t>
            </w:r>
          </w:p>
        </w:tc>
      </w:tr>
      <w:tr w:rsidR="009D3D99" w14:paraId="237953B1" w14:textId="77777777" w:rsidTr="009D3D99">
        <w:tc>
          <w:tcPr>
            <w:tcW w:w="2268" w:type="dxa"/>
          </w:tcPr>
          <w:p w14:paraId="3D2B6D97" w14:textId="77777777" w:rsidR="009D3D99" w:rsidRPr="001D0ABF" w:rsidRDefault="009D3D99" w:rsidP="009D3D99">
            <w:r w:rsidRPr="001D0ABF">
              <w:rPr>
                <w:b/>
              </w:rPr>
              <w:t>Other attributes:</w:t>
            </w:r>
          </w:p>
        </w:tc>
        <w:tc>
          <w:tcPr>
            <w:tcW w:w="6588" w:type="dxa"/>
          </w:tcPr>
          <w:p w14:paraId="46180B61" w14:textId="77777777" w:rsidR="009D3D99" w:rsidRDefault="009D3D99" w:rsidP="009D3D99">
            <w:pPr>
              <w:numPr>
                <w:ilvl w:val="0"/>
                <w:numId w:val="27"/>
              </w:numPr>
            </w:pPr>
            <w:r>
              <w:t>None</w:t>
            </w:r>
          </w:p>
        </w:tc>
      </w:tr>
    </w:tbl>
    <w:p w14:paraId="008C83C6" w14:textId="77777777" w:rsidR="009D3D99" w:rsidRDefault="009D3D99" w:rsidP="009D3D99"/>
    <w:p w14:paraId="29A7E792" w14:textId="77777777" w:rsidR="009D3D99" w:rsidRDefault="009D3D99" w:rsidP="009D3D99">
      <w:r>
        <w:br w:type="page"/>
      </w:r>
    </w:p>
    <w:p w14:paraId="296B9F10" w14:textId="77777777" w:rsidR="009D3D99" w:rsidRDefault="009D3D99" w:rsidP="009D3D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64A9CAF9" w14:textId="77777777" w:rsidTr="009D3D99">
        <w:tc>
          <w:tcPr>
            <w:tcW w:w="2268" w:type="dxa"/>
          </w:tcPr>
          <w:p w14:paraId="20C1F1AF" w14:textId="77777777" w:rsidR="009D3D99" w:rsidRPr="001D0ABF" w:rsidRDefault="009D3D99" w:rsidP="009D3D99">
            <w:r w:rsidRPr="001D0ABF">
              <w:rPr>
                <w:b/>
              </w:rPr>
              <w:t>Requirement Title:</w:t>
            </w:r>
          </w:p>
          <w:p w14:paraId="4B617FA2" w14:textId="77777777" w:rsidR="009D3D99" w:rsidRPr="001D0ABF" w:rsidRDefault="009D3D99" w:rsidP="009D3D99">
            <w:pPr>
              <w:ind w:firstLine="720"/>
            </w:pPr>
          </w:p>
        </w:tc>
        <w:tc>
          <w:tcPr>
            <w:tcW w:w="6588" w:type="dxa"/>
          </w:tcPr>
          <w:p w14:paraId="766A3CC2" w14:textId="77777777" w:rsidR="009D3D99" w:rsidRDefault="009D3D99" w:rsidP="009D3D99">
            <w:r>
              <w:t>Add to Inventory</w:t>
            </w:r>
          </w:p>
        </w:tc>
      </w:tr>
      <w:tr w:rsidR="009D3D99" w14:paraId="517A1FAC" w14:textId="77777777" w:rsidTr="009D3D99">
        <w:tc>
          <w:tcPr>
            <w:tcW w:w="2268" w:type="dxa"/>
          </w:tcPr>
          <w:p w14:paraId="60DC8CE5" w14:textId="77777777" w:rsidR="009D3D99" w:rsidRPr="001D0ABF" w:rsidRDefault="009D3D99" w:rsidP="009D3D99">
            <w:r w:rsidRPr="001D0ABF">
              <w:rPr>
                <w:b/>
              </w:rPr>
              <w:t>Sequence No:</w:t>
            </w:r>
          </w:p>
        </w:tc>
        <w:tc>
          <w:tcPr>
            <w:tcW w:w="6588" w:type="dxa"/>
          </w:tcPr>
          <w:p w14:paraId="08161040" w14:textId="60BD02EA" w:rsidR="009D3D99" w:rsidRDefault="004D5BF3" w:rsidP="009D3D99">
            <w:r>
              <w:t>002</w:t>
            </w:r>
          </w:p>
        </w:tc>
      </w:tr>
      <w:tr w:rsidR="009D3D99" w14:paraId="6B6BBE9D" w14:textId="77777777" w:rsidTr="009D3D99">
        <w:trPr>
          <w:trHeight w:val="665"/>
        </w:trPr>
        <w:tc>
          <w:tcPr>
            <w:tcW w:w="2268" w:type="dxa"/>
          </w:tcPr>
          <w:p w14:paraId="551DDAB5" w14:textId="77777777" w:rsidR="009D3D99" w:rsidRPr="001D0ABF" w:rsidRDefault="009D3D99" w:rsidP="009D3D99">
            <w:r w:rsidRPr="001D0ABF">
              <w:rPr>
                <w:b/>
              </w:rPr>
              <w:t>Short description:</w:t>
            </w:r>
          </w:p>
        </w:tc>
        <w:tc>
          <w:tcPr>
            <w:tcW w:w="6588" w:type="dxa"/>
          </w:tcPr>
          <w:p w14:paraId="755C27B2" w14:textId="77777777" w:rsidR="009D3D99" w:rsidRDefault="009D3D99" w:rsidP="009D3D99">
            <w:r>
              <w:t>Add item to Inventory</w:t>
            </w:r>
          </w:p>
        </w:tc>
      </w:tr>
      <w:tr w:rsidR="009D3D99" w14:paraId="6D12E291" w14:textId="77777777" w:rsidTr="009D3D99">
        <w:tc>
          <w:tcPr>
            <w:tcW w:w="2268" w:type="dxa"/>
          </w:tcPr>
          <w:p w14:paraId="1F7C7D0E" w14:textId="77777777" w:rsidR="009D3D99" w:rsidRPr="001D0ABF" w:rsidRDefault="009D3D99" w:rsidP="009D3D99">
            <w:r w:rsidRPr="001D0ABF">
              <w:rPr>
                <w:b/>
              </w:rPr>
              <w:t>Description:</w:t>
            </w:r>
          </w:p>
        </w:tc>
        <w:tc>
          <w:tcPr>
            <w:tcW w:w="6588" w:type="dxa"/>
          </w:tcPr>
          <w:p w14:paraId="05D64AD8" w14:textId="77777777" w:rsidR="009D3D99" w:rsidRDefault="009D3D99" w:rsidP="009D3D99">
            <w:r>
              <w:t>This system shall allow users to add items to inventory. The following information will be collected</w:t>
            </w:r>
          </w:p>
          <w:p w14:paraId="09020242" w14:textId="77777777" w:rsidR="009D3D99" w:rsidRDefault="009D3D99" w:rsidP="009D3D99">
            <w:pPr>
              <w:numPr>
                <w:ilvl w:val="0"/>
                <w:numId w:val="27"/>
              </w:numPr>
            </w:pPr>
            <w:r>
              <w:t>Food name</w:t>
            </w:r>
          </w:p>
          <w:p w14:paraId="2D1D63E3" w14:textId="77777777" w:rsidR="009D3D99" w:rsidRDefault="009D3D99" w:rsidP="009D3D99">
            <w:pPr>
              <w:numPr>
                <w:ilvl w:val="0"/>
                <w:numId w:val="27"/>
              </w:numPr>
            </w:pPr>
            <w:r>
              <w:t>Food amount</w:t>
            </w:r>
          </w:p>
          <w:p w14:paraId="5B8DC0FF" w14:textId="77777777" w:rsidR="009D3D99" w:rsidRDefault="009D3D99" w:rsidP="009D3D99">
            <w:pPr>
              <w:numPr>
                <w:ilvl w:val="0"/>
                <w:numId w:val="27"/>
              </w:numPr>
            </w:pPr>
            <w:r>
              <w:t>Threshold amount</w:t>
            </w:r>
          </w:p>
          <w:p w14:paraId="6831E60E" w14:textId="77777777" w:rsidR="009D3D99" w:rsidRDefault="009D3D99" w:rsidP="009D3D99">
            <w:pPr>
              <w:numPr>
                <w:ilvl w:val="0"/>
                <w:numId w:val="27"/>
              </w:numPr>
            </w:pPr>
            <w:r>
              <w:t>Enable automatic grocery list adding (toggle)</w:t>
            </w:r>
          </w:p>
          <w:p w14:paraId="5D5384BF" w14:textId="77777777" w:rsidR="009D3D99" w:rsidRDefault="009D3D99" w:rsidP="009D3D99">
            <w:r>
              <w:t>User can press:</w:t>
            </w:r>
          </w:p>
          <w:p w14:paraId="68186F2C" w14:textId="77777777" w:rsidR="009D3D99" w:rsidRDefault="009D3D99" w:rsidP="009D3D99">
            <w:pPr>
              <w:numPr>
                <w:ilvl w:val="0"/>
                <w:numId w:val="27"/>
              </w:numPr>
            </w:pPr>
            <w:r>
              <w:t>Cancel</w:t>
            </w:r>
          </w:p>
          <w:p w14:paraId="0C6DD862" w14:textId="77777777" w:rsidR="009D3D99" w:rsidRDefault="009D3D99" w:rsidP="009D3D99">
            <w:pPr>
              <w:numPr>
                <w:ilvl w:val="0"/>
                <w:numId w:val="27"/>
              </w:numPr>
            </w:pPr>
            <w:r>
              <w:t>Save</w:t>
            </w:r>
          </w:p>
        </w:tc>
      </w:tr>
      <w:tr w:rsidR="009D3D99" w14:paraId="02BF2AB6" w14:textId="77777777" w:rsidTr="009D3D99">
        <w:tc>
          <w:tcPr>
            <w:tcW w:w="2268" w:type="dxa"/>
          </w:tcPr>
          <w:p w14:paraId="088AD302" w14:textId="77777777" w:rsidR="009D3D99" w:rsidRPr="001D0ABF" w:rsidRDefault="009D3D99" w:rsidP="009D3D99">
            <w:r w:rsidRPr="001D0ABF">
              <w:rPr>
                <w:b/>
              </w:rPr>
              <w:t>Pre-Conditions</w:t>
            </w:r>
            <w:r w:rsidRPr="001D0ABF">
              <w:t>:</w:t>
            </w:r>
          </w:p>
        </w:tc>
        <w:tc>
          <w:tcPr>
            <w:tcW w:w="6588" w:type="dxa"/>
          </w:tcPr>
          <w:p w14:paraId="50CDB0CB" w14:textId="77777777" w:rsidR="009D3D99" w:rsidRDefault="009D3D99" w:rsidP="009D3D99">
            <w:pPr>
              <w:numPr>
                <w:ilvl w:val="0"/>
                <w:numId w:val="27"/>
              </w:numPr>
            </w:pPr>
            <w:r>
              <w:t>This system shall start users with an empty inventory</w:t>
            </w:r>
          </w:p>
          <w:p w14:paraId="7E043701" w14:textId="77777777" w:rsidR="009D3D99" w:rsidRDefault="009D3D99" w:rsidP="009D3D99">
            <w:pPr>
              <w:numPr>
                <w:ilvl w:val="0"/>
                <w:numId w:val="27"/>
              </w:numPr>
            </w:pPr>
            <w:r>
              <w:t>User must have chosen to add item to inventory</w:t>
            </w:r>
          </w:p>
        </w:tc>
      </w:tr>
      <w:tr w:rsidR="009D3D99" w14:paraId="06E85878" w14:textId="77777777" w:rsidTr="009D3D99">
        <w:tc>
          <w:tcPr>
            <w:tcW w:w="2268" w:type="dxa"/>
          </w:tcPr>
          <w:p w14:paraId="7AD639A4" w14:textId="77777777" w:rsidR="009D3D99" w:rsidRPr="001D0ABF" w:rsidRDefault="009D3D99" w:rsidP="009D3D99">
            <w:r w:rsidRPr="001D0ABF">
              <w:rPr>
                <w:b/>
              </w:rPr>
              <w:t>Post Conditions:</w:t>
            </w:r>
          </w:p>
        </w:tc>
        <w:tc>
          <w:tcPr>
            <w:tcW w:w="6588" w:type="dxa"/>
          </w:tcPr>
          <w:p w14:paraId="076E4B42" w14:textId="77777777" w:rsidR="009D3D99" w:rsidRDefault="009D3D99" w:rsidP="009D3D99">
            <w:pPr>
              <w:numPr>
                <w:ilvl w:val="0"/>
                <w:numId w:val="27"/>
              </w:numPr>
            </w:pPr>
            <w:r>
              <w:t>All “Saved” changes will be kept permanently</w:t>
            </w:r>
          </w:p>
          <w:p w14:paraId="2D49E524" w14:textId="77777777" w:rsidR="009D3D99" w:rsidRDefault="009D3D99" w:rsidP="009D3D99">
            <w:pPr>
              <w:numPr>
                <w:ilvl w:val="0"/>
                <w:numId w:val="27"/>
              </w:numPr>
            </w:pPr>
            <w:r>
              <w:t>On save, food amounts update</w:t>
            </w:r>
          </w:p>
        </w:tc>
      </w:tr>
      <w:tr w:rsidR="009D3D99" w14:paraId="4A89F3B9" w14:textId="77777777" w:rsidTr="009D3D99">
        <w:tc>
          <w:tcPr>
            <w:tcW w:w="2268" w:type="dxa"/>
          </w:tcPr>
          <w:p w14:paraId="1A96A486" w14:textId="77777777" w:rsidR="009D3D99" w:rsidRPr="001D0ABF" w:rsidRDefault="009D3D99" w:rsidP="009D3D99">
            <w:r w:rsidRPr="001D0ABF">
              <w:rPr>
                <w:b/>
              </w:rPr>
              <w:t>Other attributes:</w:t>
            </w:r>
          </w:p>
        </w:tc>
        <w:tc>
          <w:tcPr>
            <w:tcW w:w="6588" w:type="dxa"/>
          </w:tcPr>
          <w:p w14:paraId="2032739C" w14:textId="77777777" w:rsidR="009D3D99" w:rsidRDefault="009D3D99" w:rsidP="009D3D99">
            <w:pPr>
              <w:numPr>
                <w:ilvl w:val="0"/>
                <w:numId w:val="27"/>
              </w:numPr>
            </w:pPr>
            <w:r>
              <w:t>None</w:t>
            </w:r>
          </w:p>
        </w:tc>
      </w:tr>
    </w:tbl>
    <w:p w14:paraId="2957E80F" w14:textId="77777777" w:rsidR="009D3D99" w:rsidRDefault="009D3D99" w:rsidP="009D3D99"/>
    <w:p w14:paraId="2C6E57D9"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4AAC81C5" w14:textId="77777777" w:rsidTr="009D3D99">
        <w:tc>
          <w:tcPr>
            <w:tcW w:w="2268" w:type="dxa"/>
          </w:tcPr>
          <w:p w14:paraId="202CF5DA" w14:textId="77777777" w:rsidR="009D3D99" w:rsidRPr="001D0ABF" w:rsidRDefault="009D3D99" w:rsidP="009D3D99">
            <w:r w:rsidRPr="001D0ABF">
              <w:rPr>
                <w:b/>
              </w:rPr>
              <w:lastRenderedPageBreak/>
              <w:t>Requirement Title:</w:t>
            </w:r>
          </w:p>
          <w:p w14:paraId="77E073C0" w14:textId="77777777" w:rsidR="009D3D99" w:rsidRPr="001D0ABF" w:rsidRDefault="009D3D99" w:rsidP="009D3D99">
            <w:pPr>
              <w:ind w:firstLine="720"/>
            </w:pPr>
          </w:p>
        </w:tc>
        <w:tc>
          <w:tcPr>
            <w:tcW w:w="6588" w:type="dxa"/>
          </w:tcPr>
          <w:p w14:paraId="78C5787E" w14:textId="77777777" w:rsidR="009D3D99" w:rsidRDefault="009D3D99" w:rsidP="009D3D99">
            <w:r>
              <w:t>Edit Inventory</w:t>
            </w:r>
          </w:p>
        </w:tc>
      </w:tr>
      <w:tr w:rsidR="009D3D99" w14:paraId="112BEC77" w14:textId="77777777" w:rsidTr="009D3D99">
        <w:tc>
          <w:tcPr>
            <w:tcW w:w="2268" w:type="dxa"/>
          </w:tcPr>
          <w:p w14:paraId="56FB301E" w14:textId="77777777" w:rsidR="009D3D99" w:rsidRPr="001D0ABF" w:rsidRDefault="009D3D99" w:rsidP="009D3D99">
            <w:r w:rsidRPr="001D0ABF">
              <w:rPr>
                <w:b/>
              </w:rPr>
              <w:t>Sequence No:</w:t>
            </w:r>
          </w:p>
        </w:tc>
        <w:tc>
          <w:tcPr>
            <w:tcW w:w="6588" w:type="dxa"/>
          </w:tcPr>
          <w:p w14:paraId="7D71C8A9" w14:textId="15910535" w:rsidR="009D3D99" w:rsidRDefault="004D5BF3" w:rsidP="009D3D99">
            <w:r>
              <w:t>002</w:t>
            </w:r>
          </w:p>
        </w:tc>
      </w:tr>
      <w:tr w:rsidR="009D3D99" w14:paraId="67C2CE85" w14:textId="77777777" w:rsidTr="009D3D99">
        <w:trPr>
          <w:trHeight w:val="665"/>
        </w:trPr>
        <w:tc>
          <w:tcPr>
            <w:tcW w:w="2268" w:type="dxa"/>
          </w:tcPr>
          <w:p w14:paraId="5D1B4874" w14:textId="77777777" w:rsidR="009D3D99" w:rsidRPr="001D0ABF" w:rsidRDefault="009D3D99" w:rsidP="009D3D99">
            <w:r w:rsidRPr="001D0ABF">
              <w:rPr>
                <w:b/>
              </w:rPr>
              <w:t>Short description:</w:t>
            </w:r>
          </w:p>
        </w:tc>
        <w:tc>
          <w:tcPr>
            <w:tcW w:w="6588" w:type="dxa"/>
          </w:tcPr>
          <w:p w14:paraId="7AB75EF5" w14:textId="77777777" w:rsidR="009D3D99" w:rsidRDefault="009D3D99" w:rsidP="009D3D99">
            <w:r>
              <w:t>Edit item in Inventory</w:t>
            </w:r>
          </w:p>
        </w:tc>
      </w:tr>
      <w:tr w:rsidR="009D3D99" w14:paraId="45259C41" w14:textId="77777777" w:rsidTr="009D3D99">
        <w:tc>
          <w:tcPr>
            <w:tcW w:w="2268" w:type="dxa"/>
          </w:tcPr>
          <w:p w14:paraId="3779A559" w14:textId="77777777" w:rsidR="009D3D99" w:rsidRPr="001D0ABF" w:rsidRDefault="009D3D99" w:rsidP="009D3D99">
            <w:r w:rsidRPr="001D0ABF">
              <w:rPr>
                <w:b/>
              </w:rPr>
              <w:t>Description:</w:t>
            </w:r>
          </w:p>
        </w:tc>
        <w:tc>
          <w:tcPr>
            <w:tcW w:w="6588" w:type="dxa"/>
          </w:tcPr>
          <w:p w14:paraId="50C929C9" w14:textId="77777777" w:rsidR="009D3D99" w:rsidRDefault="009D3D99" w:rsidP="009D3D99">
            <w:r>
              <w:t>This system shall allow users to edit items in the inventory. The following information will be collected and updated</w:t>
            </w:r>
          </w:p>
          <w:p w14:paraId="5054F7C8" w14:textId="77777777" w:rsidR="009D3D99" w:rsidRDefault="009D3D99" w:rsidP="009D3D99">
            <w:pPr>
              <w:numPr>
                <w:ilvl w:val="0"/>
                <w:numId w:val="27"/>
              </w:numPr>
            </w:pPr>
            <w:r>
              <w:t>Food name</w:t>
            </w:r>
          </w:p>
          <w:p w14:paraId="66B2A5D8" w14:textId="77777777" w:rsidR="009D3D99" w:rsidRDefault="009D3D99" w:rsidP="009D3D99">
            <w:pPr>
              <w:numPr>
                <w:ilvl w:val="0"/>
                <w:numId w:val="27"/>
              </w:numPr>
            </w:pPr>
            <w:r>
              <w:t>Food amount</w:t>
            </w:r>
          </w:p>
          <w:p w14:paraId="6E9148C6" w14:textId="77777777" w:rsidR="009D3D99" w:rsidRDefault="009D3D99" w:rsidP="009D3D99">
            <w:pPr>
              <w:numPr>
                <w:ilvl w:val="0"/>
                <w:numId w:val="27"/>
              </w:numPr>
            </w:pPr>
            <w:r>
              <w:t>Threshold amount</w:t>
            </w:r>
          </w:p>
          <w:p w14:paraId="56A1D70E" w14:textId="77777777" w:rsidR="009D3D99" w:rsidRDefault="009D3D99" w:rsidP="009D3D99">
            <w:pPr>
              <w:numPr>
                <w:ilvl w:val="0"/>
                <w:numId w:val="27"/>
              </w:numPr>
            </w:pPr>
            <w:r>
              <w:t>Enable automatic grocery list adding (toggle)</w:t>
            </w:r>
          </w:p>
          <w:p w14:paraId="19C40922" w14:textId="77777777" w:rsidR="009D3D99" w:rsidRDefault="009D3D99" w:rsidP="009D3D99">
            <w:r>
              <w:t>User can press:</w:t>
            </w:r>
          </w:p>
          <w:p w14:paraId="109F170D" w14:textId="77777777" w:rsidR="009D3D99" w:rsidRDefault="009D3D99" w:rsidP="009D3D99">
            <w:pPr>
              <w:numPr>
                <w:ilvl w:val="0"/>
                <w:numId w:val="27"/>
              </w:numPr>
            </w:pPr>
            <w:r>
              <w:t>Cancel</w:t>
            </w:r>
          </w:p>
          <w:p w14:paraId="4243FBF4" w14:textId="77777777" w:rsidR="009D3D99" w:rsidRDefault="009D3D99" w:rsidP="009D3D99">
            <w:pPr>
              <w:numPr>
                <w:ilvl w:val="0"/>
                <w:numId w:val="27"/>
              </w:numPr>
            </w:pPr>
            <w:r>
              <w:t>Save</w:t>
            </w:r>
          </w:p>
        </w:tc>
      </w:tr>
      <w:tr w:rsidR="009D3D99" w14:paraId="1EE639C5" w14:textId="77777777" w:rsidTr="009D3D99">
        <w:tc>
          <w:tcPr>
            <w:tcW w:w="2268" w:type="dxa"/>
          </w:tcPr>
          <w:p w14:paraId="4EE83092" w14:textId="77777777" w:rsidR="009D3D99" w:rsidRPr="001D0ABF" w:rsidRDefault="009D3D99" w:rsidP="009D3D99">
            <w:r w:rsidRPr="001D0ABF">
              <w:rPr>
                <w:b/>
              </w:rPr>
              <w:t>Pre-Conditions</w:t>
            </w:r>
            <w:r w:rsidRPr="001D0ABF">
              <w:t>:</w:t>
            </w:r>
          </w:p>
        </w:tc>
        <w:tc>
          <w:tcPr>
            <w:tcW w:w="6588" w:type="dxa"/>
          </w:tcPr>
          <w:p w14:paraId="3C9C2B67" w14:textId="77777777" w:rsidR="009D3D99" w:rsidRDefault="009D3D99" w:rsidP="009D3D99">
            <w:pPr>
              <w:numPr>
                <w:ilvl w:val="0"/>
                <w:numId w:val="27"/>
              </w:numPr>
            </w:pPr>
            <w:r>
              <w:t>This system shall start users with an empty inventory</w:t>
            </w:r>
          </w:p>
          <w:p w14:paraId="4E39EA81" w14:textId="77777777" w:rsidR="009D3D99" w:rsidRDefault="009D3D99" w:rsidP="009D3D99">
            <w:pPr>
              <w:numPr>
                <w:ilvl w:val="0"/>
                <w:numId w:val="27"/>
              </w:numPr>
            </w:pPr>
            <w:r>
              <w:t>User must have chosen to edit item in inventory</w:t>
            </w:r>
          </w:p>
        </w:tc>
      </w:tr>
      <w:tr w:rsidR="009D3D99" w14:paraId="6A6054CB" w14:textId="77777777" w:rsidTr="009D3D99">
        <w:tc>
          <w:tcPr>
            <w:tcW w:w="2268" w:type="dxa"/>
          </w:tcPr>
          <w:p w14:paraId="01430B6B" w14:textId="77777777" w:rsidR="009D3D99" w:rsidRPr="001D0ABF" w:rsidRDefault="009D3D99" w:rsidP="009D3D99">
            <w:r w:rsidRPr="001D0ABF">
              <w:rPr>
                <w:b/>
              </w:rPr>
              <w:t>Post Conditions:</w:t>
            </w:r>
          </w:p>
        </w:tc>
        <w:tc>
          <w:tcPr>
            <w:tcW w:w="6588" w:type="dxa"/>
          </w:tcPr>
          <w:p w14:paraId="0419BAFA" w14:textId="77777777" w:rsidR="009D3D99" w:rsidRDefault="009D3D99" w:rsidP="009D3D99">
            <w:pPr>
              <w:numPr>
                <w:ilvl w:val="0"/>
                <w:numId w:val="27"/>
              </w:numPr>
            </w:pPr>
            <w:r>
              <w:t>All “Saved” changes will be kept permanently</w:t>
            </w:r>
          </w:p>
          <w:p w14:paraId="6A26B7A6" w14:textId="77777777" w:rsidR="009D3D99" w:rsidRDefault="009D3D99" w:rsidP="009D3D99">
            <w:pPr>
              <w:numPr>
                <w:ilvl w:val="0"/>
                <w:numId w:val="27"/>
              </w:numPr>
            </w:pPr>
            <w:r>
              <w:t>On save, food amounts update</w:t>
            </w:r>
          </w:p>
        </w:tc>
      </w:tr>
      <w:tr w:rsidR="009D3D99" w14:paraId="08C5C713" w14:textId="77777777" w:rsidTr="009D3D99">
        <w:tc>
          <w:tcPr>
            <w:tcW w:w="2268" w:type="dxa"/>
          </w:tcPr>
          <w:p w14:paraId="0CA1E982" w14:textId="77777777" w:rsidR="009D3D99" w:rsidRPr="001D0ABF" w:rsidRDefault="009D3D99" w:rsidP="009D3D99">
            <w:r w:rsidRPr="001D0ABF">
              <w:rPr>
                <w:b/>
              </w:rPr>
              <w:t>Other attributes:</w:t>
            </w:r>
          </w:p>
        </w:tc>
        <w:tc>
          <w:tcPr>
            <w:tcW w:w="6588" w:type="dxa"/>
          </w:tcPr>
          <w:p w14:paraId="3A87DA12" w14:textId="77777777" w:rsidR="009D3D99" w:rsidRDefault="009D3D99" w:rsidP="009D3D99">
            <w:pPr>
              <w:numPr>
                <w:ilvl w:val="0"/>
                <w:numId w:val="27"/>
              </w:numPr>
            </w:pPr>
            <w:r>
              <w:t>None</w:t>
            </w:r>
          </w:p>
        </w:tc>
      </w:tr>
    </w:tbl>
    <w:p w14:paraId="2672D1E9"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0980C208" w14:textId="77777777" w:rsidTr="009D3D99">
        <w:tc>
          <w:tcPr>
            <w:tcW w:w="2268" w:type="dxa"/>
          </w:tcPr>
          <w:p w14:paraId="1DEB9F5A" w14:textId="77777777" w:rsidR="009D3D99" w:rsidRPr="001D0ABF" w:rsidRDefault="009D3D99" w:rsidP="009D3D99">
            <w:r w:rsidRPr="001D0ABF">
              <w:rPr>
                <w:b/>
              </w:rPr>
              <w:lastRenderedPageBreak/>
              <w:t>Requirement Title:</w:t>
            </w:r>
          </w:p>
          <w:p w14:paraId="734D1303" w14:textId="77777777" w:rsidR="009D3D99" w:rsidRPr="001D0ABF" w:rsidRDefault="009D3D99" w:rsidP="009D3D99">
            <w:pPr>
              <w:ind w:firstLine="720"/>
            </w:pPr>
          </w:p>
        </w:tc>
        <w:tc>
          <w:tcPr>
            <w:tcW w:w="6588" w:type="dxa"/>
          </w:tcPr>
          <w:p w14:paraId="6EDF59B1" w14:textId="77777777" w:rsidR="009D3D99" w:rsidRDefault="009D3D99" w:rsidP="009D3D99">
            <w:r>
              <w:t>Remove from Inventory</w:t>
            </w:r>
          </w:p>
        </w:tc>
      </w:tr>
      <w:tr w:rsidR="009D3D99" w14:paraId="356D3212" w14:textId="77777777" w:rsidTr="009D3D99">
        <w:tc>
          <w:tcPr>
            <w:tcW w:w="2268" w:type="dxa"/>
          </w:tcPr>
          <w:p w14:paraId="2BA06195" w14:textId="77777777" w:rsidR="009D3D99" w:rsidRPr="001D0ABF" w:rsidRDefault="009D3D99" w:rsidP="009D3D99">
            <w:r w:rsidRPr="001D0ABF">
              <w:rPr>
                <w:b/>
              </w:rPr>
              <w:t>Sequence No:</w:t>
            </w:r>
          </w:p>
        </w:tc>
        <w:tc>
          <w:tcPr>
            <w:tcW w:w="6588" w:type="dxa"/>
          </w:tcPr>
          <w:p w14:paraId="42CC5F34" w14:textId="5CF9DF6C" w:rsidR="009D3D99" w:rsidRDefault="004D5BF3" w:rsidP="009D3D99">
            <w:r>
              <w:t>002</w:t>
            </w:r>
          </w:p>
        </w:tc>
      </w:tr>
      <w:tr w:rsidR="009D3D99" w14:paraId="729D563B" w14:textId="77777777" w:rsidTr="009D3D99">
        <w:trPr>
          <w:trHeight w:val="665"/>
        </w:trPr>
        <w:tc>
          <w:tcPr>
            <w:tcW w:w="2268" w:type="dxa"/>
          </w:tcPr>
          <w:p w14:paraId="3926B0C2" w14:textId="77777777" w:rsidR="009D3D99" w:rsidRPr="001D0ABF" w:rsidRDefault="009D3D99" w:rsidP="009D3D99">
            <w:r w:rsidRPr="001D0ABF">
              <w:rPr>
                <w:b/>
              </w:rPr>
              <w:t>Short description:</w:t>
            </w:r>
          </w:p>
        </w:tc>
        <w:tc>
          <w:tcPr>
            <w:tcW w:w="6588" w:type="dxa"/>
          </w:tcPr>
          <w:p w14:paraId="1C57E29D" w14:textId="77777777" w:rsidR="009D3D99" w:rsidRDefault="009D3D99" w:rsidP="009D3D99">
            <w:r>
              <w:t>Remove item from Inventory</w:t>
            </w:r>
          </w:p>
        </w:tc>
      </w:tr>
      <w:tr w:rsidR="009D3D99" w14:paraId="2C43D851" w14:textId="77777777" w:rsidTr="009D3D99">
        <w:tc>
          <w:tcPr>
            <w:tcW w:w="2268" w:type="dxa"/>
          </w:tcPr>
          <w:p w14:paraId="1902144A" w14:textId="77777777" w:rsidR="009D3D99" w:rsidRPr="001D0ABF" w:rsidRDefault="009D3D99" w:rsidP="009D3D99">
            <w:r w:rsidRPr="001D0ABF">
              <w:rPr>
                <w:b/>
              </w:rPr>
              <w:t>Description:</w:t>
            </w:r>
          </w:p>
        </w:tc>
        <w:tc>
          <w:tcPr>
            <w:tcW w:w="6588" w:type="dxa"/>
          </w:tcPr>
          <w:p w14:paraId="7FD12249" w14:textId="77777777" w:rsidR="009D3D99" w:rsidRDefault="009D3D99" w:rsidP="009D3D99">
            <w:r>
              <w:t>This system shall allow users to remove items from the inventory. The following information will be collected</w:t>
            </w:r>
          </w:p>
          <w:p w14:paraId="151D4EB2" w14:textId="77777777" w:rsidR="009D3D99" w:rsidRDefault="009D3D99" w:rsidP="009D3D99">
            <w:pPr>
              <w:numPr>
                <w:ilvl w:val="0"/>
                <w:numId w:val="27"/>
              </w:numPr>
            </w:pPr>
            <w:r>
              <w:t>Food name</w:t>
            </w:r>
          </w:p>
          <w:p w14:paraId="2060C607" w14:textId="77777777" w:rsidR="009D3D99" w:rsidRDefault="009D3D99" w:rsidP="009D3D99">
            <w:pPr>
              <w:numPr>
                <w:ilvl w:val="0"/>
                <w:numId w:val="27"/>
              </w:numPr>
            </w:pPr>
            <w:r>
              <w:t>Food amount</w:t>
            </w:r>
          </w:p>
          <w:p w14:paraId="3B99B955" w14:textId="77777777" w:rsidR="009D3D99" w:rsidRDefault="009D3D99" w:rsidP="009D3D99">
            <w:r>
              <w:t>User can press:</w:t>
            </w:r>
          </w:p>
          <w:p w14:paraId="1367D3F7" w14:textId="77777777" w:rsidR="009D3D99" w:rsidRDefault="009D3D99" w:rsidP="009D3D99">
            <w:pPr>
              <w:numPr>
                <w:ilvl w:val="0"/>
                <w:numId w:val="27"/>
              </w:numPr>
            </w:pPr>
            <w:r>
              <w:t>Cancel</w:t>
            </w:r>
          </w:p>
          <w:p w14:paraId="113B554B" w14:textId="77777777" w:rsidR="009D3D99" w:rsidRDefault="009D3D99" w:rsidP="009D3D99">
            <w:pPr>
              <w:numPr>
                <w:ilvl w:val="0"/>
                <w:numId w:val="27"/>
              </w:numPr>
            </w:pPr>
            <w:r>
              <w:t>Save</w:t>
            </w:r>
          </w:p>
        </w:tc>
      </w:tr>
      <w:tr w:rsidR="009D3D99" w14:paraId="3FFDFE34" w14:textId="77777777" w:rsidTr="009D3D99">
        <w:tc>
          <w:tcPr>
            <w:tcW w:w="2268" w:type="dxa"/>
          </w:tcPr>
          <w:p w14:paraId="41CE6C80" w14:textId="77777777" w:rsidR="009D3D99" w:rsidRPr="001D0ABF" w:rsidRDefault="009D3D99" w:rsidP="009D3D99">
            <w:r w:rsidRPr="001D0ABF">
              <w:rPr>
                <w:b/>
              </w:rPr>
              <w:t>Pre-Conditions</w:t>
            </w:r>
            <w:r w:rsidRPr="001D0ABF">
              <w:t>:</w:t>
            </w:r>
          </w:p>
        </w:tc>
        <w:tc>
          <w:tcPr>
            <w:tcW w:w="6588" w:type="dxa"/>
          </w:tcPr>
          <w:p w14:paraId="27253282" w14:textId="77777777" w:rsidR="009D3D99" w:rsidRDefault="009D3D99" w:rsidP="009D3D99">
            <w:pPr>
              <w:numPr>
                <w:ilvl w:val="0"/>
                <w:numId w:val="27"/>
              </w:numPr>
            </w:pPr>
            <w:r>
              <w:t>This system shall start users with an empty inventory</w:t>
            </w:r>
          </w:p>
          <w:p w14:paraId="590F6E0E" w14:textId="77777777" w:rsidR="009D3D99" w:rsidRDefault="009D3D99" w:rsidP="009D3D99">
            <w:pPr>
              <w:numPr>
                <w:ilvl w:val="0"/>
                <w:numId w:val="27"/>
              </w:numPr>
            </w:pPr>
            <w:r>
              <w:t>User must have chosen to remove item from inventory</w:t>
            </w:r>
          </w:p>
        </w:tc>
      </w:tr>
      <w:tr w:rsidR="009D3D99" w14:paraId="2DE5BFFB" w14:textId="77777777" w:rsidTr="009D3D99">
        <w:tc>
          <w:tcPr>
            <w:tcW w:w="2268" w:type="dxa"/>
          </w:tcPr>
          <w:p w14:paraId="0E0DF90B" w14:textId="77777777" w:rsidR="009D3D99" w:rsidRPr="001D0ABF" w:rsidRDefault="009D3D99" w:rsidP="009D3D99">
            <w:r w:rsidRPr="001D0ABF">
              <w:rPr>
                <w:b/>
              </w:rPr>
              <w:t>Post Conditions:</w:t>
            </w:r>
          </w:p>
        </w:tc>
        <w:tc>
          <w:tcPr>
            <w:tcW w:w="6588" w:type="dxa"/>
          </w:tcPr>
          <w:p w14:paraId="4917E0E7" w14:textId="77777777" w:rsidR="009D3D99" w:rsidRDefault="009D3D99" w:rsidP="009D3D99">
            <w:pPr>
              <w:numPr>
                <w:ilvl w:val="0"/>
                <w:numId w:val="27"/>
              </w:numPr>
            </w:pPr>
            <w:r>
              <w:t>All “Saved” changes will be kept permanently</w:t>
            </w:r>
          </w:p>
          <w:p w14:paraId="341BE9D1" w14:textId="77777777" w:rsidR="009D3D99" w:rsidRDefault="009D3D99" w:rsidP="009D3D99">
            <w:pPr>
              <w:numPr>
                <w:ilvl w:val="0"/>
                <w:numId w:val="27"/>
              </w:numPr>
            </w:pPr>
            <w:r>
              <w:t>On save, food amounts update</w:t>
            </w:r>
          </w:p>
        </w:tc>
      </w:tr>
      <w:tr w:rsidR="009D3D99" w14:paraId="25894203" w14:textId="77777777" w:rsidTr="009D3D99">
        <w:tc>
          <w:tcPr>
            <w:tcW w:w="2268" w:type="dxa"/>
          </w:tcPr>
          <w:p w14:paraId="6202DDD8" w14:textId="77777777" w:rsidR="009D3D99" w:rsidRPr="001D0ABF" w:rsidRDefault="009D3D99" w:rsidP="009D3D99">
            <w:r w:rsidRPr="001D0ABF">
              <w:rPr>
                <w:b/>
              </w:rPr>
              <w:t>Other attributes:</w:t>
            </w:r>
          </w:p>
        </w:tc>
        <w:tc>
          <w:tcPr>
            <w:tcW w:w="6588" w:type="dxa"/>
          </w:tcPr>
          <w:p w14:paraId="23058342" w14:textId="77777777" w:rsidR="009D3D99" w:rsidRDefault="009D3D99" w:rsidP="009D3D99">
            <w:pPr>
              <w:numPr>
                <w:ilvl w:val="0"/>
                <w:numId w:val="27"/>
              </w:numPr>
            </w:pPr>
            <w:r>
              <w:t>None</w:t>
            </w:r>
          </w:p>
        </w:tc>
      </w:tr>
    </w:tbl>
    <w:p w14:paraId="1DB62810" w14:textId="77777777" w:rsidR="009D3D99" w:rsidRDefault="009D3D99" w:rsidP="009D3D99"/>
    <w:p w14:paraId="702B9F6A"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D3D99" w14:paraId="48A923C7" w14:textId="77777777" w:rsidTr="009D3D99">
        <w:tc>
          <w:tcPr>
            <w:tcW w:w="2268" w:type="dxa"/>
          </w:tcPr>
          <w:p w14:paraId="548F88C9" w14:textId="77777777" w:rsidR="009D3D99" w:rsidRPr="001D0ABF" w:rsidRDefault="009D3D99" w:rsidP="009D3D99">
            <w:r w:rsidRPr="001D0ABF">
              <w:rPr>
                <w:b/>
              </w:rPr>
              <w:lastRenderedPageBreak/>
              <w:t>Requirement Title:</w:t>
            </w:r>
          </w:p>
          <w:p w14:paraId="217F7AC9" w14:textId="77777777" w:rsidR="009D3D99" w:rsidRPr="001D0ABF" w:rsidRDefault="009D3D99" w:rsidP="009D3D99">
            <w:pPr>
              <w:ind w:firstLine="720"/>
            </w:pPr>
          </w:p>
        </w:tc>
        <w:tc>
          <w:tcPr>
            <w:tcW w:w="6588" w:type="dxa"/>
          </w:tcPr>
          <w:p w14:paraId="32963CD9" w14:textId="77777777" w:rsidR="009D3D99" w:rsidRDefault="009D3D99" w:rsidP="009D3D99">
            <w:r>
              <w:t>Search Inventory</w:t>
            </w:r>
          </w:p>
        </w:tc>
      </w:tr>
      <w:tr w:rsidR="009D3D99" w14:paraId="77289E4D" w14:textId="77777777" w:rsidTr="009D3D99">
        <w:tc>
          <w:tcPr>
            <w:tcW w:w="2268" w:type="dxa"/>
          </w:tcPr>
          <w:p w14:paraId="1BCE660F" w14:textId="77777777" w:rsidR="009D3D99" w:rsidRPr="001D0ABF" w:rsidRDefault="009D3D99" w:rsidP="009D3D99">
            <w:r w:rsidRPr="001D0ABF">
              <w:rPr>
                <w:b/>
              </w:rPr>
              <w:t>Sequence No:</w:t>
            </w:r>
          </w:p>
        </w:tc>
        <w:tc>
          <w:tcPr>
            <w:tcW w:w="6588" w:type="dxa"/>
          </w:tcPr>
          <w:p w14:paraId="582DFBFB" w14:textId="5B734C6E" w:rsidR="009D3D99" w:rsidRDefault="004D5BF3" w:rsidP="009D3D99">
            <w:r>
              <w:t>002</w:t>
            </w:r>
          </w:p>
        </w:tc>
      </w:tr>
      <w:tr w:rsidR="009D3D99" w14:paraId="36EDC4C7" w14:textId="77777777" w:rsidTr="009D3D99">
        <w:trPr>
          <w:trHeight w:val="665"/>
        </w:trPr>
        <w:tc>
          <w:tcPr>
            <w:tcW w:w="2268" w:type="dxa"/>
          </w:tcPr>
          <w:p w14:paraId="6C4DF32B" w14:textId="77777777" w:rsidR="009D3D99" w:rsidRPr="001D0ABF" w:rsidRDefault="009D3D99" w:rsidP="009D3D99">
            <w:r w:rsidRPr="001D0ABF">
              <w:rPr>
                <w:b/>
              </w:rPr>
              <w:t>Short description:</w:t>
            </w:r>
          </w:p>
        </w:tc>
        <w:tc>
          <w:tcPr>
            <w:tcW w:w="6588" w:type="dxa"/>
          </w:tcPr>
          <w:p w14:paraId="0576BAED" w14:textId="77777777" w:rsidR="009D3D99" w:rsidRDefault="009D3D99" w:rsidP="009D3D99">
            <w:r>
              <w:t>Search for item in Inventory</w:t>
            </w:r>
          </w:p>
        </w:tc>
      </w:tr>
      <w:tr w:rsidR="009D3D99" w14:paraId="4D3AD863" w14:textId="77777777" w:rsidTr="009D3D99">
        <w:tc>
          <w:tcPr>
            <w:tcW w:w="2268" w:type="dxa"/>
          </w:tcPr>
          <w:p w14:paraId="5AA2E65A" w14:textId="77777777" w:rsidR="009D3D99" w:rsidRPr="001D0ABF" w:rsidRDefault="009D3D99" w:rsidP="009D3D99">
            <w:r w:rsidRPr="001D0ABF">
              <w:rPr>
                <w:b/>
              </w:rPr>
              <w:t>Description:</w:t>
            </w:r>
          </w:p>
        </w:tc>
        <w:tc>
          <w:tcPr>
            <w:tcW w:w="6588" w:type="dxa"/>
          </w:tcPr>
          <w:p w14:paraId="366BDF4A" w14:textId="77777777" w:rsidR="009D3D99" w:rsidRDefault="009D3D99" w:rsidP="009D3D99">
            <w:r>
              <w:t>This system shall allow users to Search for items in inventory. The following information will be collected</w:t>
            </w:r>
          </w:p>
          <w:p w14:paraId="6361F67E" w14:textId="77777777" w:rsidR="009D3D99" w:rsidRDefault="009D3D99" w:rsidP="009D3D99">
            <w:pPr>
              <w:numPr>
                <w:ilvl w:val="0"/>
                <w:numId w:val="27"/>
              </w:numPr>
            </w:pPr>
            <w:r>
              <w:t>Food name</w:t>
            </w:r>
          </w:p>
          <w:p w14:paraId="403A2D18" w14:textId="77777777" w:rsidR="009D3D99" w:rsidRDefault="009D3D99" w:rsidP="009D3D99">
            <w:r>
              <w:t>User can press:</w:t>
            </w:r>
          </w:p>
          <w:p w14:paraId="12E0CC16" w14:textId="77777777" w:rsidR="009D3D99" w:rsidRDefault="009D3D99" w:rsidP="009D3D99">
            <w:pPr>
              <w:numPr>
                <w:ilvl w:val="0"/>
                <w:numId w:val="27"/>
              </w:numPr>
            </w:pPr>
            <w:r>
              <w:t>Cancel</w:t>
            </w:r>
          </w:p>
          <w:p w14:paraId="55021DB7" w14:textId="77777777" w:rsidR="009D3D99" w:rsidRDefault="009D3D99" w:rsidP="009D3D99">
            <w:pPr>
              <w:numPr>
                <w:ilvl w:val="0"/>
                <w:numId w:val="27"/>
              </w:numPr>
            </w:pPr>
            <w:r>
              <w:t>Search</w:t>
            </w:r>
          </w:p>
        </w:tc>
      </w:tr>
      <w:tr w:rsidR="009D3D99" w14:paraId="11F340BD" w14:textId="77777777" w:rsidTr="009D3D99">
        <w:tc>
          <w:tcPr>
            <w:tcW w:w="2268" w:type="dxa"/>
          </w:tcPr>
          <w:p w14:paraId="658C1ECF" w14:textId="77777777" w:rsidR="009D3D99" w:rsidRPr="001D0ABF" w:rsidRDefault="009D3D99" w:rsidP="009D3D99">
            <w:r w:rsidRPr="001D0ABF">
              <w:rPr>
                <w:b/>
              </w:rPr>
              <w:t>Pre-Conditions</w:t>
            </w:r>
            <w:r w:rsidRPr="001D0ABF">
              <w:t>:</w:t>
            </w:r>
          </w:p>
        </w:tc>
        <w:tc>
          <w:tcPr>
            <w:tcW w:w="6588" w:type="dxa"/>
          </w:tcPr>
          <w:p w14:paraId="4B86EB07" w14:textId="77777777" w:rsidR="009D3D99" w:rsidRDefault="009D3D99" w:rsidP="009D3D99">
            <w:pPr>
              <w:numPr>
                <w:ilvl w:val="0"/>
                <w:numId w:val="27"/>
              </w:numPr>
            </w:pPr>
            <w:r>
              <w:t>User must have chosen to search item from inventory</w:t>
            </w:r>
          </w:p>
        </w:tc>
      </w:tr>
      <w:tr w:rsidR="009D3D99" w14:paraId="396CB9F2" w14:textId="77777777" w:rsidTr="009D3D99">
        <w:tc>
          <w:tcPr>
            <w:tcW w:w="2268" w:type="dxa"/>
          </w:tcPr>
          <w:p w14:paraId="3C075A4B" w14:textId="77777777" w:rsidR="009D3D99" w:rsidRPr="001D0ABF" w:rsidRDefault="009D3D99" w:rsidP="009D3D99">
            <w:r w:rsidRPr="001D0ABF">
              <w:rPr>
                <w:b/>
              </w:rPr>
              <w:t>Post Conditions:</w:t>
            </w:r>
          </w:p>
        </w:tc>
        <w:tc>
          <w:tcPr>
            <w:tcW w:w="6588" w:type="dxa"/>
          </w:tcPr>
          <w:p w14:paraId="011FBB9A" w14:textId="77777777" w:rsidR="009D3D99" w:rsidRDefault="009D3D99" w:rsidP="009D3D99">
            <w:pPr>
              <w:numPr>
                <w:ilvl w:val="0"/>
                <w:numId w:val="27"/>
              </w:numPr>
            </w:pPr>
            <w:r>
              <w:t>Food items searched for will be displayed</w:t>
            </w:r>
          </w:p>
        </w:tc>
      </w:tr>
      <w:tr w:rsidR="009D3D99" w14:paraId="6B8FB173" w14:textId="77777777" w:rsidTr="009D3D99">
        <w:tc>
          <w:tcPr>
            <w:tcW w:w="2268" w:type="dxa"/>
          </w:tcPr>
          <w:p w14:paraId="1B2638D5" w14:textId="77777777" w:rsidR="009D3D99" w:rsidRPr="001D0ABF" w:rsidRDefault="009D3D99" w:rsidP="009D3D99">
            <w:r w:rsidRPr="001D0ABF">
              <w:rPr>
                <w:b/>
              </w:rPr>
              <w:t>Other attributes:</w:t>
            </w:r>
          </w:p>
        </w:tc>
        <w:tc>
          <w:tcPr>
            <w:tcW w:w="6588" w:type="dxa"/>
          </w:tcPr>
          <w:p w14:paraId="245EFFFF" w14:textId="77777777" w:rsidR="009D3D99" w:rsidRDefault="009D3D99" w:rsidP="009D3D99">
            <w:pPr>
              <w:numPr>
                <w:ilvl w:val="0"/>
                <w:numId w:val="27"/>
              </w:numPr>
            </w:pPr>
            <w:r>
              <w:t>None</w:t>
            </w:r>
          </w:p>
        </w:tc>
      </w:tr>
    </w:tbl>
    <w:p w14:paraId="0297847D" w14:textId="77777777" w:rsidR="009D3D99" w:rsidRDefault="009D3D99" w:rsidP="009D3D99"/>
    <w:p w14:paraId="09C25EB2" w14:textId="77777777" w:rsidR="009D3D99" w:rsidRDefault="009D3D99" w:rsidP="009D3D99">
      <w:r>
        <w:br w:type="page"/>
      </w:r>
      <w:r>
        <w:lastRenderedPageBreak/>
        <w:t>4.4 “GROCERY LIST”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21297D0D" w14:textId="77777777" w:rsidTr="009D3D99">
        <w:tc>
          <w:tcPr>
            <w:tcW w:w="2268" w:type="dxa"/>
          </w:tcPr>
          <w:p w14:paraId="00B77763" w14:textId="77777777" w:rsidR="009D3D99" w:rsidRPr="001D0ABF" w:rsidRDefault="009D3D99" w:rsidP="009D3D99">
            <w:r w:rsidRPr="001D0ABF">
              <w:rPr>
                <w:b/>
              </w:rPr>
              <w:t>Requirement Title:</w:t>
            </w:r>
          </w:p>
          <w:p w14:paraId="196BB539" w14:textId="77777777" w:rsidR="009D3D99" w:rsidRPr="001D0ABF" w:rsidRDefault="009D3D99" w:rsidP="009D3D99">
            <w:pPr>
              <w:ind w:firstLine="720"/>
            </w:pPr>
          </w:p>
        </w:tc>
        <w:tc>
          <w:tcPr>
            <w:tcW w:w="6588" w:type="dxa"/>
          </w:tcPr>
          <w:p w14:paraId="541412FE" w14:textId="77777777" w:rsidR="009D3D99" w:rsidRDefault="009D3D99" w:rsidP="009D3D99">
            <w:r>
              <w:t>Initial Grocery List</w:t>
            </w:r>
          </w:p>
        </w:tc>
      </w:tr>
      <w:tr w:rsidR="009D3D99" w14:paraId="7C54E9DF" w14:textId="77777777" w:rsidTr="009D3D99">
        <w:tc>
          <w:tcPr>
            <w:tcW w:w="2268" w:type="dxa"/>
          </w:tcPr>
          <w:p w14:paraId="4FAF16C4" w14:textId="77777777" w:rsidR="009D3D99" w:rsidRPr="001D0ABF" w:rsidRDefault="009D3D99" w:rsidP="009D3D99">
            <w:r w:rsidRPr="001D0ABF">
              <w:rPr>
                <w:b/>
              </w:rPr>
              <w:t>Sequence No:</w:t>
            </w:r>
          </w:p>
        </w:tc>
        <w:tc>
          <w:tcPr>
            <w:tcW w:w="6588" w:type="dxa"/>
          </w:tcPr>
          <w:p w14:paraId="0B093C24" w14:textId="08AA2E6E" w:rsidR="009D3D99" w:rsidRDefault="004D5BF3" w:rsidP="009D3D99">
            <w:r>
              <w:t>001</w:t>
            </w:r>
          </w:p>
        </w:tc>
      </w:tr>
      <w:tr w:rsidR="009D3D99" w14:paraId="099BC0A5" w14:textId="77777777" w:rsidTr="009D3D99">
        <w:trPr>
          <w:trHeight w:val="665"/>
        </w:trPr>
        <w:tc>
          <w:tcPr>
            <w:tcW w:w="2268" w:type="dxa"/>
          </w:tcPr>
          <w:p w14:paraId="609D0413" w14:textId="77777777" w:rsidR="009D3D99" w:rsidRPr="001D0ABF" w:rsidRDefault="009D3D99" w:rsidP="009D3D99">
            <w:r w:rsidRPr="001D0ABF">
              <w:rPr>
                <w:b/>
              </w:rPr>
              <w:t>Short description:</w:t>
            </w:r>
          </w:p>
        </w:tc>
        <w:tc>
          <w:tcPr>
            <w:tcW w:w="6588" w:type="dxa"/>
          </w:tcPr>
          <w:p w14:paraId="02B234AF" w14:textId="77777777" w:rsidR="009D3D99" w:rsidRDefault="009D3D99" w:rsidP="009D3D99">
            <w:r>
              <w:t>Initial choice for editing the Grocery List</w:t>
            </w:r>
          </w:p>
        </w:tc>
      </w:tr>
      <w:tr w:rsidR="009D3D99" w14:paraId="7CDCD5A0" w14:textId="77777777" w:rsidTr="009D3D99">
        <w:tc>
          <w:tcPr>
            <w:tcW w:w="2268" w:type="dxa"/>
          </w:tcPr>
          <w:p w14:paraId="373A2DB8" w14:textId="77777777" w:rsidR="009D3D99" w:rsidRPr="001D0ABF" w:rsidRDefault="009D3D99" w:rsidP="009D3D99">
            <w:r w:rsidRPr="001D0ABF">
              <w:rPr>
                <w:b/>
              </w:rPr>
              <w:t>Description:</w:t>
            </w:r>
          </w:p>
        </w:tc>
        <w:tc>
          <w:tcPr>
            <w:tcW w:w="6588" w:type="dxa"/>
          </w:tcPr>
          <w:p w14:paraId="4DF8CA05" w14:textId="77777777" w:rsidR="009D3D99" w:rsidRDefault="009D3D99" w:rsidP="009D3D99">
            <w:pPr>
              <w:tabs>
                <w:tab w:val="left" w:pos="2415"/>
              </w:tabs>
              <w:spacing w:before="240" w:after="240"/>
            </w:pPr>
            <w:r>
              <w:t>This system shall start users with an empty Grocery list.</w:t>
            </w:r>
          </w:p>
          <w:p w14:paraId="5C6AF8BB" w14:textId="77777777" w:rsidR="009D3D99" w:rsidRDefault="009D3D99" w:rsidP="009D3D99">
            <w:pPr>
              <w:tabs>
                <w:tab w:val="left" w:pos="2415"/>
              </w:tabs>
              <w:spacing w:before="240" w:after="240"/>
            </w:pPr>
            <w:r>
              <w:t>This system will show the list that the user has made.</w:t>
            </w:r>
          </w:p>
          <w:p w14:paraId="0ED512C0" w14:textId="77777777" w:rsidR="009D3D99" w:rsidRDefault="009D3D99" w:rsidP="009D3D99">
            <w:pPr>
              <w:tabs>
                <w:tab w:val="left" w:pos="2415"/>
              </w:tabs>
              <w:spacing w:before="240" w:after="240"/>
            </w:pPr>
            <w:r>
              <w:t>This system shall store inventory of food items. The following choices will be available:</w:t>
            </w:r>
          </w:p>
          <w:p w14:paraId="1F3D0A0C" w14:textId="77777777" w:rsidR="009D3D99" w:rsidRDefault="009D3D99" w:rsidP="009D3D99">
            <w:pPr>
              <w:numPr>
                <w:ilvl w:val="0"/>
                <w:numId w:val="27"/>
              </w:numPr>
            </w:pPr>
            <w:r>
              <w:t>Add Item</w:t>
            </w:r>
          </w:p>
          <w:p w14:paraId="03B72DFA" w14:textId="77777777" w:rsidR="009D3D99" w:rsidRDefault="009D3D99" w:rsidP="009D3D99">
            <w:pPr>
              <w:numPr>
                <w:ilvl w:val="0"/>
                <w:numId w:val="27"/>
              </w:numPr>
            </w:pPr>
            <w:r>
              <w:t>Edit Item</w:t>
            </w:r>
          </w:p>
          <w:p w14:paraId="256B8B77" w14:textId="77777777" w:rsidR="009D3D99" w:rsidRDefault="009D3D99" w:rsidP="009D3D99">
            <w:pPr>
              <w:numPr>
                <w:ilvl w:val="0"/>
                <w:numId w:val="27"/>
              </w:numPr>
            </w:pPr>
            <w:r>
              <w:t>Remove Item</w:t>
            </w:r>
          </w:p>
          <w:p w14:paraId="29D21E30" w14:textId="77777777" w:rsidR="009D3D99" w:rsidRDefault="009D3D99" w:rsidP="009D3D99">
            <w:pPr>
              <w:numPr>
                <w:ilvl w:val="0"/>
                <w:numId w:val="27"/>
              </w:numPr>
            </w:pPr>
            <w:r>
              <w:t>Search Item</w:t>
            </w:r>
          </w:p>
        </w:tc>
      </w:tr>
      <w:tr w:rsidR="009D3D99" w14:paraId="4A98D565" w14:textId="77777777" w:rsidTr="009D3D99">
        <w:tc>
          <w:tcPr>
            <w:tcW w:w="2268" w:type="dxa"/>
          </w:tcPr>
          <w:p w14:paraId="3EFC5230" w14:textId="77777777" w:rsidR="009D3D99" w:rsidRPr="001D0ABF" w:rsidRDefault="009D3D99" w:rsidP="009D3D99">
            <w:r w:rsidRPr="001D0ABF">
              <w:rPr>
                <w:b/>
              </w:rPr>
              <w:t>Pre-Conditions</w:t>
            </w:r>
            <w:r w:rsidRPr="001D0ABF">
              <w:t>:</w:t>
            </w:r>
          </w:p>
        </w:tc>
        <w:tc>
          <w:tcPr>
            <w:tcW w:w="6588" w:type="dxa"/>
          </w:tcPr>
          <w:p w14:paraId="70E9C70A" w14:textId="77777777" w:rsidR="009D3D99" w:rsidRDefault="009D3D99" w:rsidP="009D3D99">
            <w:pPr>
              <w:numPr>
                <w:ilvl w:val="0"/>
                <w:numId w:val="27"/>
              </w:numPr>
            </w:pPr>
            <w:r>
              <w:t>Application must be loaded</w:t>
            </w:r>
          </w:p>
          <w:p w14:paraId="5385AF09" w14:textId="77777777" w:rsidR="009D3D99" w:rsidRDefault="009D3D99" w:rsidP="009D3D99">
            <w:pPr>
              <w:numPr>
                <w:ilvl w:val="0"/>
                <w:numId w:val="27"/>
              </w:numPr>
            </w:pPr>
            <w:r>
              <w:t>User must be registered</w:t>
            </w:r>
          </w:p>
        </w:tc>
      </w:tr>
      <w:tr w:rsidR="009D3D99" w14:paraId="5FD2E382" w14:textId="77777777" w:rsidTr="009D3D99">
        <w:tc>
          <w:tcPr>
            <w:tcW w:w="2268" w:type="dxa"/>
          </w:tcPr>
          <w:p w14:paraId="643F5776" w14:textId="77777777" w:rsidR="009D3D99" w:rsidRPr="001D0ABF" w:rsidRDefault="009D3D99" w:rsidP="009D3D99">
            <w:r w:rsidRPr="001D0ABF">
              <w:rPr>
                <w:b/>
              </w:rPr>
              <w:t>Post Conditions:</w:t>
            </w:r>
          </w:p>
        </w:tc>
        <w:tc>
          <w:tcPr>
            <w:tcW w:w="6588" w:type="dxa"/>
          </w:tcPr>
          <w:p w14:paraId="6D0B268D" w14:textId="77777777" w:rsidR="009D3D99" w:rsidRDefault="009D3D99" w:rsidP="009D3D99">
            <w:pPr>
              <w:numPr>
                <w:ilvl w:val="0"/>
                <w:numId w:val="27"/>
              </w:numPr>
            </w:pPr>
            <w:r>
              <w:t>Choice will take user to next screens</w:t>
            </w:r>
          </w:p>
        </w:tc>
      </w:tr>
      <w:tr w:rsidR="009D3D99" w14:paraId="66CA407D" w14:textId="77777777" w:rsidTr="009D3D99">
        <w:tc>
          <w:tcPr>
            <w:tcW w:w="2268" w:type="dxa"/>
          </w:tcPr>
          <w:p w14:paraId="386EEED5" w14:textId="77777777" w:rsidR="009D3D99" w:rsidRPr="001D0ABF" w:rsidRDefault="009D3D99" w:rsidP="009D3D99">
            <w:r w:rsidRPr="001D0ABF">
              <w:rPr>
                <w:b/>
              </w:rPr>
              <w:t>Other attributes:</w:t>
            </w:r>
          </w:p>
        </w:tc>
        <w:tc>
          <w:tcPr>
            <w:tcW w:w="6588" w:type="dxa"/>
          </w:tcPr>
          <w:p w14:paraId="12CD3DD8" w14:textId="77777777" w:rsidR="009D3D99" w:rsidRDefault="009D3D99" w:rsidP="009D3D99">
            <w:pPr>
              <w:numPr>
                <w:ilvl w:val="0"/>
                <w:numId w:val="27"/>
              </w:numPr>
            </w:pPr>
            <w:r>
              <w:t>None</w:t>
            </w:r>
          </w:p>
        </w:tc>
      </w:tr>
    </w:tbl>
    <w:p w14:paraId="7818DE03" w14:textId="77777777" w:rsidR="009D3D99" w:rsidRDefault="009D3D99" w:rsidP="009D3D99"/>
    <w:p w14:paraId="6D0A1ACA" w14:textId="77777777" w:rsidR="009D3D99" w:rsidRDefault="009D3D99" w:rsidP="009D3D99">
      <w:r>
        <w:br w:type="page"/>
      </w:r>
    </w:p>
    <w:p w14:paraId="37B2A168" w14:textId="77777777" w:rsidR="009D3D99" w:rsidRDefault="009D3D99" w:rsidP="009D3D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282CD524" w14:textId="77777777" w:rsidTr="009D3D99">
        <w:tc>
          <w:tcPr>
            <w:tcW w:w="2268" w:type="dxa"/>
          </w:tcPr>
          <w:p w14:paraId="5AE6ED85" w14:textId="77777777" w:rsidR="009D3D99" w:rsidRPr="001D0ABF" w:rsidRDefault="009D3D99" w:rsidP="009D3D99">
            <w:r w:rsidRPr="001D0ABF">
              <w:rPr>
                <w:b/>
              </w:rPr>
              <w:t>Requirement Title:</w:t>
            </w:r>
          </w:p>
          <w:p w14:paraId="6832DFE1" w14:textId="77777777" w:rsidR="009D3D99" w:rsidRPr="001D0ABF" w:rsidRDefault="009D3D99" w:rsidP="009D3D99">
            <w:pPr>
              <w:ind w:firstLine="720"/>
            </w:pPr>
          </w:p>
        </w:tc>
        <w:tc>
          <w:tcPr>
            <w:tcW w:w="6588" w:type="dxa"/>
          </w:tcPr>
          <w:p w14:paraId="02C3AF68" w14:textId="77777777" w:rsidR="009D3D99" w:rsidRDefault="009D3D99" w:rsidP="009D3D99">
            <w:r>
              <w:t>Add to Grocery List</w:t>
            </w:r>
          </w:p>
        </w:tc>
      </w:tr>
      <w:tr w:rsidR="009D3D99" w14:paraId="17A7CDED" w14:textId="77777777" w:rsidTr="009D3D99">
        <w:tc>
          <w:tcPr>
            <w:tcW w:w="2268" w:type="dxa"/>
          </w:tcPr>
          <w:p w14:paraId="5AF98DEF" w14:textId="77777777" w:rsidR="009D3D99" w:rsidRPr="001D0ABF" w:rsidRDefault="009D3D99" w:rsidP="009D3D99">
            <w:r w:rsidRPr="001D0ABF">
              <w:rPr>
                <w:b/>
              </w:rPr>
              <w:t>Sequence No:</w:t>
            </w:r>
          </w:p>
        </w:tc>
        <w:tc>
          <w:tcPr>
            <w:tcW w:w="6588" w:type="dxa"/>
          </w:tcPr>
          <w:p w14:paraId="32C70216" w14:textId="1C638710" w:rsidR="009D3D99" w:rsidRDefault="004D5BF3" w:rsidP="009D3D99">
            <w:r>
              <w:t>001</w:t>
            </w:r>
          </w:p>
        </w:tc>
      </w:tr>
      <w:tr w:rsidR="009D3D99" w14:paraId="57A3224C" w14:textId="77777777" w:rsidTr="009D3D99">
        <w:trPr>
          <w:trHeight w:val="665"/>
        </w:trPr>
        <w:tc>
          <w:tcPr>
            <w:tcW w:w="2268" w:type="dxa"/>
          </w:tcPr>
          <w:p w14:paraId="1B93BEF6" w14:textId="77777777" w:rsidR="009D3D99" w:rsidRPr="001D0ABF" w:rsidRDefault="009D3D99" w:rsidP="009D3D99">
            <w:r w:rsidRPr="001D0ABF">
              <w:rPr>
                <w:b/>
              </w:rPr>
              <w:t>Short description:</w:t>
            </w:r>
          </w:p>
        </w:tc>
        <w:tc>
          <w:tcPr>
            <w:tcW w:w="6588" w:type="dxa"/>
          </w:tcPr>
          <w:p w14:paraId="0E11B03F" w14:textId="77777777" w:rsidR="009D3D99" w:rsidRDefault="009D3D99" w:rsidP="009D3D99">
            <w:r>
              <w:t>Add item to Grocery List</w:t>
            </w:r>
          </w:p>
        </w:tc>
      </w:tr>
      <w:tr w:rsidR="009D3D99" w14:paraId="32E95183" w14:textId="77777777" w:rsidTr="009D3D99">
        <w:tc>
          <w:tcPr>
            <w:tcW w:w="2268" w:type="dxa"/>
          </w:tcPr>
          <w:p w14:paraId="2867AD67" w14:textId="77777777" w:rsidR="009D3D99" w:rsidRPr="001D0ABF" w:rsidRDefault="009D3D99" w:rsidP="009D3D99">
            <w:r w:rsidRPr="001D0ABF">
              <w:rPr>
                <w:b/>
              </w:rPr>
              <w:t>Description:</w:t>
            </w:r>
          </w:p>
        </w:tc>
        <w:tc>
          <w:tcPr>
            <w:tcW w:w="6588" w:type="dxa"/>
          </w:tcPr>
          <w:p w14:paraId="2C74228F" w14:textId="77777777" w:rsidR="009D3D99" w:rsidRDefault="009D3D99" w:rsidP="009D3D99">
            <w:r>
              <w:t>This system shall allow users to add items to Grocery list. The following information will be collected</w:t>
            </w:r>
          </w:p>
          <w:p w14:paraId="7E5E8F21" w14:textId="77777777" w:rsidR="009D3D99" w:rsidRDefault="009D3D99" w:rsidP="009D3D99">
            <w:pPr>
              <w:numPr>
                <w:ilvl w:val="0"/>
                <w:numId w:val="27"/>
              </w:numPr>
            </w:pPr>
            <w:r>
              <w:t>Food name</w:t>
            </w:r>
          </w:p>
          <w:p w14:paraId="0CA5D443" w14:textId="77777777" w:rsidR="009D3D99" w:rsidRDefault="009D3D99" w:rsidP="009D3D99">
            <w:pPr>
              <w:numPr>
                <w:ilvl w:val="0"/>
                <w:numId w:val="27"/>
              </w:numPr>
            </w:pPr>
            <w:r>
              <w:t>Food amount</w:t>
            </w:r>
          </w:p>
          <w:p w14:paraId="50CCB7C6" w14:textId="77777777" w:rsidR="009D3D99" w:rsidRDefault="009D3D99" w:rsidP="009D3D99">
            <w:r>
              <w:t>User can press:</w:t>
            </w:r>
          </w:p>
          <w:p w14:paraId="58B311ED" w14:textId="77777777" w:rsidR="009D3D99" w:rsidRDefault="009D3D99" w:rsidP="009D3D99">
            <w:pPr>
              <w:numPr>
                <w:ilvl w:val="0"/>
                <w:numId w:val="27"/>
              </w:numPr>
            </w:pPr>
            <w:r>
              <w:t>Cancel</w:t>
            </w:r>
          </w:p>
          <w:p w14:paraId="68C3999F" w14:textId="77777777" w:rsidR="009D3D99" w:rsidRDefault="009D3D99" w:rsidP="009D3D99">
            <w:pPr>
              <w:numPr>
                <w:ilvl w:val="0"/>
                <w:numId w:val="27"/>
              </w:numPr>
            </w:pPr>
            <w:r>
              <w:t>Save</w:t>
            </w:r>
          </w:p>
        </w:tc>
      </w:tr>
      <w:tr w:rsidR="009D3D99" w14:paraId="3E0430F5" w14:textId="77777777" w:rsidTr="009D3D99">
        <w:tc>
          <w:tcPr>
            <w:tcW w:w="2268" w:type="dxa"/>
          </w:tcPr>
          <w:p w14:paraId="3BE8E5E2" w14:textId="77777777" w:rsidR="009D3D99" w:rsidRPr="001D0ABF" w:rsidRDefault="009D3D99" w:rsidP="009D3D99">
            <w:r w:rsidRPr="001D0ABF">
              <w:rPr>
                <w:b/>
              </w:rPr>
              <w:t>Pre-Conditions</w:t>
            </w:r>
            <w:r w:rsidRPr="001D0ABF">
              <w:t>:</w:t>
            </w:r>
          </w:p>
        </w:tc>
        <w:tc>
          <w:tcPr>
            <w:tcW w:w="6588" w:type="dxa"/>
          </w:tcPr>
          <w:p w14:paraId="70C7DA07" w14:textId="77777777" w:rsidR="009D3D99" w:rsidRDefault="009D3D99" w:rsidP="009D3D99">
            <w:pPr>
              <w:numPr>
                <w:ilvl w:val="0"/>
                <w:numId w:val="27"/>
              </w:numPr>
            </w:pPr>
            <w:r>
              <w:t>User must have chosen to add item to list</w:t>
            </w:r>
          </w:p>
        </w:tc>
      </w:tr>
      <w:tr w:rsidR="009D3D99" w14:paraId="561BE603" w14:textId="77777777" w:rsidTr="009D3D99">
        <w:tc>
          <w:tcPr>
            <w:tcW w:w="2268" w:type="dxa"/>
          </w:tcPr>
          <w:p w14:paraId="41D70EEE" w14:textId="77777777" w:rsidR="009D3D99" w:rsidRPr="001D0ABF" w:rsidRDefault="009D3D99" w:rsidP="009D3D99">
            <w:r w:rsidRPr="001D0ABF">
              <w:rPr>
                <w:b/>
              </w:rPr>
              <w:t>Post Conditions:</w:t>
            </w:r>
          </w:p>
        </w:tc>
        <w:tc>
          <w:tcPr>
            <w:tcW w:w="6588" w:type="dxa"/>
          </w:tcPr>
          <w:p w14:paraId="726497D3" w14:textId="77777777" w:rsidR="009D3D99" w:rsidRDefault="009D3D99" w:rsidP="009D3D99">
            <w:pPr>
              <w:numPr>
                <w:ilvl w:val="0"/>
                <w:numId w:val="27"/>
              </w:numPr>
            </w:pPr>
            <w:r>
              <w:t>All “Saved” changes will be kept permanently</w:t>
            </w:r>
          </w:p>
          <w:p w14:paraId="182171EA" w14:textId="77777777" w:rsidR="009D3D99" w:rsidRDefault="009D3D99" w:rsidP="009D3D99">
            <w:pPr>
              <w:numPr>
                <w:ilvl w:val="0"/>
                <w:numId w:val="27"/>
              </w:numPr>
            </w:pPr>
            <w:r>
              <w:t>On save, food item is added to list</w:t>
            </w:r>
          </w:p>
        </w:tc>
      </w:tr>
      <w:tr w:rsidR="009D3D99" w14:paraId="41430A95" w14:textId="77777777" w:rsidTr="009D3D99">
        <w:tc>
          <w:tcPr>
            <w:tcW w:w="2268" w:type="dxa"/>
          </w:tcPr>
          <w:p w14:paraId="0753F04A" w14:textId="77777777" w:rsidR="009D3D99" w:rsidRPr="001D0ABF" w:rsidRDefault="009D3D99" w:rsidP="009D3D99">
            <w:r w:rsidRPr="001D0ABF">
              <w:rPr>
                <w:b/>
              </w:rPr>
              <w:t>Other attributes:</w:t>
            </w:r>
          </w:p>
        </w:tc>
        <w:tc>
          <w:tcPr>
            <w:tcW w:w="6588" w:type="dxa"/>
          </w:tcPr>
          <w:p w14:paraId="3A35E947" w14:textId="77777777" w:rsidR="009D3D99" w:rsidRDefault="009D3D99" w:rsidP="009D3D99">
            <w:pPr>
              <w:numPr>
                <w:ilvl w:val="0"/>
                <w:numId w:val="27"/>
              </w:numPr>
            </w:pPr>
            <w:r>
              <w:t>None</w:t>
            </w:r>
          </w:p>
        </w:tc>
      </w:tr>
    </w:tbl>
    <w:p w14:paraId="43F9BC09" w14:textId="77777777" w:rsidR="009D3D99" w:rsidRDefault="009D3D99" w:rsidP="009D3D99"/>
    <w:p w14:paraId="5EAF912A"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58AA188F" w14:textId="77777777" w:rsidTr="009D3D99">
        <w:tc>
          <w:tcPr>
            <w:tcW w:w="2268" w:type="dxa"/>
          </w:tcPr>
          <w:p w14:paraId="1060E7AE" w14:textId="77777777" w:rsidR="009D3D99" w:rsidRPr="001D0ABF" w:rsidRDefault="009D3D99" w:rsidP="009D3D99">
            <w:r w:rsidRPr="001D0ABF">
              <w:rPr>
                <w:b/>
              </w:rPr>
              <w:lastRenderedPageBreak/>
              <w:t>Requirement Title:</w:t>
            </w:r>
          </w:p>
          <w:p w14:paraId="70A4B581" w14:textId="77777777" w:rsidR="009D3D99" w:rsidRPr="001D0ABF" w:rsidRDefault="009D3D99" w:rsidP="009D3D99">
            <w:pPr>
              <w:ind w:firstLine="720"/>
            </w:pPr>
          </w:p>
        </w:tc>
        <w:tc>
          <w:tcPr>
            <w:tcW w:w="6588" w:type="dxa"/>
          </w:tcPr>
          <w:p w14:paraId="79D41803" w14:textId="77777777" w:rsidR="009D3D99" w:rsidRDefault="009D3D99" w:rsidP="009D3D99">
            <w:r>
              <w:t>Edit List</w:t>
            </w:r>
          </w:p>
        </w:tc>
      </w:tr>
      <w:tr w:rsidR="009D3D99" w14:paraId="6BE3C343" w14:textId="77777777" w:rsidTr="009D3D99">
        <w:tc>
          <w:tcPr>
            <w:tcW w:w="2268" w:type="dxa"/>
          </w:tcPr>
          <w:p w14:paraId="107D0E54" w14:textId="77777777" w:rsidR="009D3D99" w:rsidRPr="001D0ABF" w:rsidRDefault="009D3D99" w:rsidP="009D3D99">
            <w:r w:rsidRPr="001D0ABF">
              <w:rPr>
                <w:b/>
              </w:rPr>
              <w:t>Sequence No:</w:t>
            </w:r>
          </w:p>
        </w:tc>
        <w:tc>
          <w:tcPr>
            <w:tcW w:w="6588" w:type="dxa"/>
          </w:tcPr>
          <w:p w14:paraId="289B60F8" w14:textId="05291230" w:rsidR="009D3D99" w:rsidRDefault="004D5BF3" w:rsidP="009D3D99">
            <w:r>
              <w:t>001</w:t>
            </w:r>
          </w:p>
        </w:tc>
      </w:tr>
      <w:tr w:rsidR="009D3D99" w14:paraId="6FBD8E9A" w14:textId="77777777" w:rsidTr="009D3D99">
        <w:trPr>
          <w:trHeight w:val="665"/>
        </w:trPr>
        <w:tc>
          <w:tcPr>
            <w:tcW w:w="2268" w:type="dxa"/>
          </w:tcPr>
          <w:p w14:paraId="1BC6D1E2" w14:textId="77777777" w:rsidR="009D3D99" w:rsidRPr="001D0ABF" w:rsidRDefault="009D3D99" w:rsidP="009D3D99">
            <w:r w:rsidRPr="001D0ABF">
              <w:rPr>
                <w:b/>
              </w:rPr>
              <w:t>Short description:</w:t>
            </w:r>
          </w:p>
        </w:tc>
        <w:tc>
          <w:tcPr>
            <w:tcW w:w="6588" w:type="dxa"/>
          </w:tcPr>
          <w:p w14:paraId="356E9E59" w14:textId="77777777" w:rsidR="009D3D99" w:rsidRDefault="009D3D99" w:rsidP="009D3D99">
            <w:r>
              <w:t>Edit item in Grocery List</w:t>
            </w:r>
          </w:p>
        </w:tc>
      </w:tr>
      <w:tr w:rsidR="009D3D99" w14:paraId="6F424073" w14:textId="77777777" w:rsidTr="009D3D99">
        <w:tc>
          <w:tcPr>
            <w:tcW w:w="2268" w:type="dxa"/>
          </w:tcPr>
          <w:p w14:paraId="561494B8" w14:textId="77777777" w:rsidR="009D3D99" w:rsidRPr="001D0ABF" w:rsidRDefault="009D3D99" w:rsidP="009D3D99">
            <w:r w:rsidRPr="001D0ABF">
              <w:rPr>
                <w:b/>
              </w:rPr>
              <w:t>Description:</w:t>
            </w:r>
          </w:p>
        </w:tc>
        <w:tc>
          <w:tcPr>
            <w:tcW w:w="6588" w:type="dxa"/>
          </w:tcPr>
          <w:p w14:paraId="6E9A2A89" w14:textId="77777777" w:rsidR="009D3D99" w:rsidRDefault="009D3D99" w:rsidP="009D3D99">
            <w:r>
              <w:t>This system shall allow users to edit items in the list. The following information will be collected and updated</w:t>
            </w:r>
          </w:p>
          <w:p w14:paraId="2B5EC5DA" w14:textId="77777777" w:rsidR="009D3D99" w:rsidRDefault="009D3D99" w:rsidP="009D3D99">
            <w:pPr>
              <w:numPr>
                <w:ilvl w:val="0"/>
                <w:numId w:val="27"/>
              </w:numPr>
            </w:pPr>
            <w:r>
              <w:t>Food name</w:t>
            </w:r>
          </w:p>
          <w:p w14:paraId="6DD90E3D" w14:textId="77777777" w:rsidR="009D3D99" w:rsidRDefault="009D3D99" w:rsidP="009D3D99">
            <w:pPr>
              <w:numPr>
                <w:ilvl w:val="0"/>
                <w:numId w:val="27"/>
              </w:numPr>
            </w:pPr>
            <w:r>
              <w:t>Food amount</w:t>
            </w:r>
          </w:p>
          <w:p w14:paraId="3B043664" w14:textId="77777777" w:rsidR="009D3D99" w:rsidRDefault="009D3D99" w:rsidP="009D3D99">
            <w:r>
              <w:t>User can press:</w:t>
            </w:r>
          </w:p>
          <w:p w14:paraId="2BA77A76" w14:textId="77777777" w:rsidR="009D3D99" w:rsidRDefault="009D3D99" w:rsidP="009D3D99">
            <w:pPr>
              <w:numPr>
                <w:ilvl w:val="0"/>
                <w:numId w:val="27"/>
              </w:numPr>
            </w:pPr>
            <w:r>
              <w:t>Cancel</w:t>
            </w:r>
          </w:p>
          <w:p w14:paraId="5311DC6E" w14:textId="77777777" w:rsidR="009D3D99" w:rsidRDefault="009D3D99" w:rsidP="009D3D99">
            <w:pPr>
              <w:numPr>
                <w:ilvl w:val="0"/>
                <w:numId w:val="27"/>
              </w:numPr>
            </w:pPr>
            <w:r>
              <w:t>Save</w:t>
            </w:r>
          </w:p>
        </w:tc>
      </w:tr>
      <w:tr w:rsidR="009D3D99" w14:paraId="627A08F4" w14:textId="77777777" w:rsidTr="009D3D99">
        <w:tc>
          <w:tcPr>
            <w:tcW w:w="2268" w:type="dxa"/>
          </w:tcPr>
          <w:p w14:paraId="5BAF6979" w14:textId="77777777" w:rsidR="009D3D99" w:rsidRPr="001D0ABF" w:rsidRDefault="009D3D99" w:rsidP="009D3D99">
            <w:r w:rsidRPr="001D0ABF">
              <w:rPr>
                <w:b/>
              </w:rPr>
              <w:t>Pre-Conditions</w:t>
            </w:r>
            <w:r w:rsidRPr="001D0ABF">
              <w:t>:</w:t>
            </w:r>
          </w:p>
        </w:tc>
        <w:tc>
          <w:tcPr>
            <w:tcW w:w="6588" w:type="dxa"/>
          </w:tcPr>
          <w:p w14:paraId="736E1DCC" w14:textId="77777777" w:rsidR="009D3D99" w:rsidRDefault="009D3D99" w:rsidP="009D3D99">
            <w:pPr>
              <w:numPr>
                <w:ilvl w:val="0"/>
                <w:numId w:val="27"/>
              </w:numPr>
            </w:pPr>
            <w:r>
              <w:t>User must have chosen to edit item in list</w:t>
            </w:r>
          </w:p>
        </w:tc>
      </w:tr>
      <w:tr w:rsidR="009D3D99" w14:paraId="67B20DC0" w14:textId="77777777" w:rsidTr="009D3D99">
        <w:tc>
          <w:tcPr>
            <w:tcW w:w="2268" w:type="dxa"/>
          </w:tcPr>
          <w:p w14:paraId="7EB65D91" w14:textId="77777777" w:rsidR="009D3D99" w:rsidRPr="001D0ABF" w:rsidRDefault="009D3D99" w:rsidP="009D3D99">
            <w:r w:rsidRPr="001D0ABF">
              <w:rPr>
                <w:b/>
              </w:rPr>
              <w:t>Post Conditions:</w:t>
            </w:r>
          </w:p>
        </w:tc>
        <w:tc>
          <w:tcPr>
            <w:tcW w:w="6588" w:type="dxa"/>
          </w:tcPr>
          <w:p w14:paraId="35307737" w14:textId="77777777" w:rsidR="009D3D99" w:rsidRDefault="009D3D99" w:rsidP="009D3D99">
            <w:pPr>
              <w:numPr>
                <w:ilvl w:val="0"/>
                <w:numId w:val="27"/>
              </w:numPr>
            </w:pPr>
            <w:r>
              <w:t>All “Saved” changes will be kept permanently</w:t>
            </w:r>
          </w:p>
          <w:p w14:paraId="1F5A566B" w14:textId="77777777" w:rsidR="009D3D99" w:rsidRDefault="009D3D99" w:rsidP="009D3D99">
            <w:pPr>
              <w:numPr>
                <w:ilvl w:val="0"/>
                <w:numId w:val="27"/>
              </w:numPr>
            </w:pPr>
            <w:r>
              <w:t>On save, food items update</w:t>
            </w:r>
          </w:p>
        </w:tc>
      </w:tr>
      <w:tr w:rsidR="009D3D99" w14:paraId="41CCCBDB" w14:textId="77777777" w:rsidTr="009D3D99">
        <w:tc>
          <w:tcPr>
            <w:tcW w:w="2268" w:type="dxa"/>
          </w:tcPr>
          <w:p w14:paraId="34C67882" w14:textId="77777777" w:rsidR="009D3D99" w:rsidRPr="001D0ABF" w:rsidRDefault="009D3D99" w:rsidP="009D3D99">
            <w:r w:rsidRPr="001D0ABF">
              <w:rPr>
                <w:b/>
              </w:rPr>
              <w:t>Other attributes:</w:t>
            </w:r>
          </w:p>
        </w:tc>
        <w:tc>
          <w:tcPr>
            <w:tcW w:w="6588" w:type="dxa"/>
          </w:tcPr>
          <w:p w14:paraId="3D09F36F" w14:textId="77777777" w:rsidR="009D3D99" w:rsidRDefault="009D3D99" w:rsidP="009D3D99">
            <w:pPr>
              <w:numPr>
                <w:ilvl w:val="0"/>
                <w:numId w:val="27"/>
              </w:numPr>
            </w:pPr>
            <w:r>
              <w:t>None</w:t>
            </w:r>
          </w:p>
        </w:tc>
      </w:tr>
    </w:tbl>
    <w:p w14:paraId="68B564ED"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4621CC09" w14:textId="77777777" w:rsidTr="009D3D99">
        <w:tc>
          <w:tcPr>
            <w:tcW w:w="2268" w:type="dxa"/>
          </w:tcPr>
          <w:p w14:paraId="11EDC62C" w14:textId="77777777" w:rsidR="009D3D99" w:rsidRPr="001D0ABF" w:rsidRDefault="009D3D99" w:rsidP="009D3D99">
            <w:r w:rsidRPr="001D0ABF">
              <w:rPr>
                <w:b/>
              </w:rPr>
              <w:lastRenderedPageBreak/>
              <w:t>Requirement Title:</w:t>
            </w:r>
          </w:p>
          <w:p w14:paraId="69D832F0" w14:textId="77777777" w:rsidR="009D3D99" w:rsidRPr="001D0ABF" w:rsidRDefault="009D3D99" w:rsidP="009D3D99">
            <w:pPr>
              <w:ind w:firstLine="720"/>
            </w:pPr>
          </w:p>
        </w:tc>
        <w:tc>
          <w:tcPr>
            <w:tcW w:w="6588" w:type="dxa"/>
          </w:tcPr>
          <w:p w14:paraId="262720CB" w14:textId="77777777" w:rsidR="009D3D99" w:rsidRDefault="009D3D99" w:rsidP="009D3D99">
            <w:r>
              <w:t>Remove from Grocery list</w:t>
            </w:r>
          </w:p>
        </w:tc>
      </w:tr>
      <w:tr w:rsidR="009D3D99" w14:paraId="0E2F1264" w14:textId="77777777" w:rsidTr="009D3D99">
        <w:tc>
          <w:tcPr>
            <w:tcW w:w="2268" w:type="dxa"/>
          </w:tcPr>
          <w:p w14:paraId="199D4944" w14:textId="77777777" w:rsidR="009D3D99" w:rsidRPr="001D0ABF" w:rsidRDefault="009D3D99" w:rsidP="009D3D99">
            <w:r w:rsidRPr="001D0ABF">
              <w:rPr>
                <w:b/>
              </w:rPr>
              <w:t>Sequence No:</w:t>
            </w:r>
          </w:p>
        </w:tc>
        <w:tc>
          <w:tcPr>
            <w:tcW w:w="6588" w:type="dxa"/>
          </w:tcPr>
          <w:p w14:paraId="421080EE" w14:textId="58597991" w:rsidR="009D3D99" w:rsidRDefault="004D5BF3" w:rsidP="009D3D99">
            <w:r>
              <w:t>001</w:t>
            </w:r>
          </w:p>
        </w:tc>
      </w:tr>
      <w:tr w:rsidR="009D3D99" w14:paraId="6BF65F39" w14:textId="77777777" w:rsidTr="009D3D99">
        <w:trPr>
          <w:trHeight w:val="665"/>
        </w:trPr>
        <w:tc>
          <w:tcPr>
            <w:tcW w:w="2268" w:type="dxa"/>
          </w:tcPr>
          <w:p w14:paraId="3EE13755" w14:textId="77777777" w:rsidR="009D3D99" w:rsidRPr="001D0ABF" w:rsidRDefault="009D3D99" w:rsidP="009D3D99">
            <w:r w:rsidRPr="001D0ABF">
              <w:rPr>
                <w:b/>
              </w:rPr>
              <w:t>Short description:</w:t>
            </w:r>
          </w:p>
        </w:tc>
        <w:tc>
          <w:tcPr>
            <w:tcW w:w="6588" w:type="dxa"/>
          </w:tcPr>
          <w:p w14:paraId="611489C6" w14:textId="77777777" w:rsidR="009D3D99" w:rsidRDefault="009D3D99" w:rsidP="009D3D99">
            <w:r>
              <w:t>Remove item from Grocery List</w:t>
            </w:r>
          </w:p>
        </w:tc>
      </w:tr>
      <w:tr w:rsidR="009D3D99" w14:paraId="72A8D16D" w14:textId="77777777" w:rsidTr="009D3D99">
        <w:tc>
          <w:tcPr>
            <w:tcW w:w="2268" w:type="dxa"/>
          </w:tcPr>
          <w:p w14:paraId="65AFF5EE" w14:textId="77777777" w:rsidR="009D3D99" w:rsidRPr="001D0ABF" w:rsidRDefault="009D3D99" w:rsidP="009D3D99">
            <w:r w:rsidRPr="001D0ABF">
              <w:rPr>
                <w:b/>
              </w:rPr>
              <w:t>Description:</w:t>
            </w:r>
          </w:p>
        </w:tc>
        <w:tc>
          <w:tcPr>
            <w:tcW w:w="6588" w:type="dxa"/>
          </w:tcPr>
          <w:p w14:paraId="2A7A9EC7" w14:textId="77777777" w:rsidR="009D3D99" w:rsidRDefault="009D3D99" w:rsidP="009D3D99">
            <w:r>
              <w:t>This system shall allow users to remove items from the List. The following information will be collected</w:t>
            </w:r>
          </w:p>
          <w:p w14:paraId="3D2A00AD" w14:textId="77777777" w:rsidR="009D3D99" w:rsidRDefault="009D3D99" w:rsidP="009D3D99">
            <w:pPr>
              <w:numPr>
                <w:ilvl w:val="0"/>
                <w:numId w:val="27"/>
              </w:numPr>
            </w:pPr>
            <w:r>
              <w:t>Food name</w:t>
            </w:r>
          </w:p>
          <w:p w14:paraId="0F68B229" w14:textId="77777777" w:rsidR="009D3D99" w:rsidRDefault="009D3D99" w:rsidP="009D3D99">
            <w:pPr>
              <w:numPr>
                <w:ilvl w:val="0"/>
                <w:numId w:val="27"/>
              </w:numPr>
            </w:pPr>
            <w:r>
              <w:t>Food amount</w:t>
            </w:r>
          </w:p>
          <w:p w14:paraId="3E87830C" w14:textId="77777777" w:rsidR="009D3D99" w:rsidRDefault="009D3D99" w:rsidP="009D3D99">
            <w:r>
              <w:t>User can press:</w:t>
            </w:r>
          </w:p>
          <w:p w14:paraId="6FBB2704" w14:textId="77777777" w:rsidR="009D3D99" w:rsidRDefault="009D3D99" w:rsidP="009D3D99">
            <w:pPr>
              <w:numPr>
                <w:ilvl w:val="0"/>
                <w:numId w:val="27"/>
              </w:numPr>
            </w:pPr>
            <w:r>
              <w:t>Cancel</w:t>
            </w:r>
          </w:p>
          <w:p w14:paraId="79D4C57A" w14:textId="77777777" w:rsidR="009D3D99" w:rsidRDefault="009D3D99" w:rsidP="009D3D99">
            <w:pPr>
              <w:numPr>
                <w:ilvl w:val="0"/>
                <w:numId w:val="27"/>
              </w:numPr>
            </w:pPr>
            <w:r>
              <w:t>Save</w:t>
            </w:r>
          </w:p>
        </w:tc>
      </w:tr>
      <w:tr w:rsidR="009D3D99" w14:paraId="18F39F15" w14:textId="77777777" w:rsidTr="009D3D99">
        <w:tc>
          <w:tcPr>
            <w:tcW w:w="2268" w:type="dxa"/>
          </w:tcPr>
          <w:p w14:paraId="51774965" w14:textId="77777777" w:rsidR="009D3D99" w:rsidRPr="001D0ABF" w:rsidRDefault="009D3D99" w:rsidP="009D3D99">
            <w:r w:rsidRPr="001D0ABF">
              <w:rPr>
                <w:b/>
              </w:rPr>
              <w:t>Pre-Conditions</w:t>
            </w:r>
            <w:r w:rsidRPr="001D0ABF">
              <w:t>:</w:t>
            </w:r>
          </w:p>
        </w:tc>
        <w:tc>
          <w:tcPr>
            <w:tcW w:w="6588" w:type="dxa"/>
          </w:tcPr>
          <w:p w14:paraId="684778D6" w14:textId="77777777" w:rsidR="009D3D99" w:rsidRDefault="009D3D99" w:rsidP="009D3D99">
            <w:pPr>
              <w:numPr>
                <w:ilvl w:val="0"/>
                <w:numId w:val="27"/>
              </w:numPr>
            </w:pPr>
            <w:r>
              <w:t>User must have chosen to remove item from List by the amount specified</w:t>
            </w:r>
          </w:p>
        </w:tc>
      </w:tr>
      <w:tr w:rsidR="009D3D99" w14:paraId="2EC86EC4" w14:textId="77777777" w:rsidTr="009D3D99">
        <w:tc>
          <w:tcPr>
            <w:tcW w:w="2268" w:type="dxa"/>
          </w:tcPr>
          <w:p w14:paraId="552AAD56" w14:textId="77777777" w:rsidR="009D3D99" w:rsidRPr="001D0ABF" w:rsidRDefault="009D3D99" w:rsidP="009D3D99">
            <w:r w:rsidRPr="001D0ABF">
              <w:rPr>
                <w:b/>
              </w:rPr>
              <w:t>Post Conditions:</w:t>
            </w:r>
          </w:p>
        </w:tc>
        <w:tc>
          <w:tcPr>
            <w:tcW w:w="6588" w:type="dxa"/>
          </w:tcPr>
          <w:p w14:paraId="6148ABBC" w14:textId="77777777" w:rsidR="009D3D99" w:rsidRDefault="009D3D99" w:rsidP="009D3D99">
            <w:pPr>
              <w:numPr>
                <w:ilvl w:val="0"/>
                <w:numId w:val="27"/>
              </w:numPr>
            </w:pPr>
            <w:r>
              <w:t>All “Saved” changes will be kept permanently</w:t>
            </w:r>
          </w:p>
          <w:p w14:paraId="3BF12FED" w14:textId="77777777" w:rsidR="009D3D99" w:rsidRDefault="009D3D99" w:rsidP="009D3D99">
            <w:pPr>
              <w:numPr>
                <w:ilvl w:val="0"/>
                <w:numId w:val="27"/>
              </w:numPr>
            </w:pPr>
            <w:r>
              <w:t>On save, food amounts update</w:t>
            </w:r>
          </w:p>
        </w:tc>
      </w:tr>
      <w:tr w:rsidR="009D3D99" w14:paraId="4E7DDA68" w14:textId="77777777" w:rsidTr="009D3D99">
        <w:tc>
          <w:tcPr>
            <w:tcW w:w="2268" w:type="dxa"/>
          </w:tcPr>
          <w:p w14:paraId="5A4E1C9C" w14:textId="77777777" w:rsidR="009D3D99" w:rsidRPr="001D0ABF" w:rsidRDefault="009D3D99" w:rsidP="009D3D99">
            <w:r w:rsidRPr="001D0ABF">
              <w:rPr>
                <w:b/>
              </w:rPr>
              <w:t>Other attributes:</w:t>
            </w:r>
          </w:p>
        </w:tc>
        <w:tc>
          <w:tcPr>
            <w:tcW w:w="6588" w:type="dxa"/>
          </w:tcPr>
          <w:p w14:paraId="01AC6A7C" w14:textId="77777777" w:rsidR="009D3D99" w:rsidRDefault="009D3D99" w:rsidP="009D3D99">
            <w:pPr>
              <w:numPr>
                <w:ilvl w:val="0"/>
                <w:numId w:val="27"/>
              </w:numPr>
            </w:pPr>
            <w:r>
              <w:t>None</w:t>
            </w:r>
          </w:p>
        </w:tc>
      </w:tr>
    </w:tbl>
    <w:p w14:paraId="4D30ACF0" w14:textId="77777777" w:rsidR="009D3D99" w:rsidRDefault="009D3D99" w:rsidP="009D3D99"/>
    <w:p w14:paraId="5F6745E8"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D3D99" w14:paraId="6A58165B" w14:textId="77777777" w:rsidTr="009D3D99">
        <w:tc>
          <w:tcPr>
            <w:tcW w:w="2268" w:type="dxa"/>
          </w:tcPr>
          <w:p w14:paraId="17F1C381" w14:textId="77777777" w:rsidR="009D3D99" w:rsidRPr="001D0ABF" w:rsidRDefault="009D3D99" w:rsidP="009D3D99">
            <w:r w:rsidRPr="001D0ABF">
              <w:rPr>
                <w:b/>
              </w:rPr>
              <w:lastRenderedPageBreak/>
              <w:t>Requirement Title:</w:t>
            </w:r>
          </w:p>
          <w:p w14:paraId="30E5E6C2" w14:textId="77777777" w:rsidR="009D3D99" w:rsidRPr="001D0ABF" w:rsidRDefault="009D3D99" w:rsidP="009D3D99">
            <w:pPr>
              <w:ind w:firstLine="720"/>
            </w:pPr>
          </w:p>
        </w:tc>
        <w:tc>
          <w:tcPr>
            <w:tcW w:w="6588" w:type="dxa"/>
          </w:tcPr>
          <w:p w14:paraId="7ED27178" w14:textId="77777777" w:rsidR="009D3D99" w:rsidRDefault="009D3D99" w:rsidP="009D3D99">
            <w:r>
              <w:t>Search List</w:t>
            </w:r>
          </w:p>
        </w:tc>
      </w:tr>
      <w:tr w:rsidR="009D3D99" w14:paraId="55DD7C49" w14:textId="77777777" w:rsidTr="009D3D99">
        <w:tc>
          <w:tcPr>
            <w:tcW w:w="2268" w:type="dxa"/>
          </w:tcPr>
          <w:p w14:paraId="505E945F" w14:textId="77777777" w:rsidR="009D3D99" w:rsidRPr="001D0ABF" w:rsidRDefault="009D3D99" w:rsidP="009D3D99">
            <w:r w:rsidRPr="001D0ABF">
              <w:rPr>
                <w:b/>
              </w:rPr>
              <w:t>Sequence No:</w:t>
            </w:r>
          </w:p>
        </w:tc>
        <w:tc>
          <w:tcPr>
            <w:tcW w:w="6588" w:type="dxa"/>
          </w:tcPr>
          <w:p w14:paraId="576EEF41" w14:textId="14D00D63" w:rsidR="009D3D99" w:rsidRDefault="004D5BF3" w:rsidP="009D3D99">
            <w:r>
              <w:t>001</w:t>
            </w:r>
          </w:p>
        </w:tc>
      </w:tr>
      <w:tr w:rsidR="009D3D99" w14:paraId="3D398020" w14:textId="77777777" w:rsidTr="009D3D99">
        <w:trPr>
          <w:trHeight w:val="665"/>
        </w:trPr>
        <w:tc>
          <w:tcPr>
            <w:tcW w:w="2268" w:type="dxa"/>
          </w:tcPr>
          <w:p w14:paraId="2CF5D709" w14:textId="77777777" w:rsidR="009D3D99" w:rsidRPr="001D0ABF" w:rsidRDefault="009D3D99" w:rsidP="009D3D99">
            <w:r w:rsidRPr="001D0ABF">
              <w:rPr>
                <w:b/>
              </w:rPr>
              <w:t>Short description:</w:t>
            </w:r>
          </w:p>
        </w:tc>
        <w:tc>
          <w:tcPr>
            <w:tcW w:w="6588" w:type="dxa"/>
          </w:tcPr>
          <w:p w14:paraId="6E4737ED" w14:textId="77777777" w:rsidR="009D3D99" w:rsidRDefault="009D3D99" w:rsidP="009D3D99">
            <w:r>
              <w:t>Search for item in Grocery List</w:t>
            </w:r>
          </w:p>
        </w:tc>
      </w:tr>
      <w:tr w:rsidR="009D3D99" w14:paraId="49465030" w14:textId="77777777" w:rsidTr="009D3D99">
        <w:tc>
          <w:tcPr>
            <w:tcW w:w="2268" w:type="dxa"/>
          </w:tcPr>
          <w:p w14:paraId="61F51D5F" w14:textId="77777777" w:rsidR="009D3D99" w:rsidRPr="001D0ABF" w:rsidRDefault="009D3D99" w:rsidP="009D3D99">
            <w:r w:rsidRPr="001D0ABF">
              <w:rPr>
                <w:b/>
              </w:rPr>
              <w:t>Description:</w:t>
            </w:r>
          </w:p>
        </w:tc>
        <w:tc>
          <w:tcPr>
            <w:tcW w:w="6588" w:type="dxa"/>
          </w:tcPr>
          <w:p w14:paraId="1374A5DF" w14:textId="77777777" w:rsidR="009D3D99" w:rsidRDefault="009D3D99" w:rsidP="009D3D99">
            <w:r>
              <w:t>This system shall allow users to Search for items in Grocery List. The following information will be collected</w:t>
            </w:r>
          </w:p>
          <w:p w14:paraId="7D0C261D" w14:textId="77777777" w:rsidR="009D3D99" w:rsidRDefault="009D3D99" w:rsidP="009D3D99">
            <w:pPr>
              <w:numPr>
                <w:ilvl w:val="0"/>
                <w:numId w:val="27"/>
              </w:numPr>
            </w:pPr>
            <w:r>
              <w:t>Food name</w:t>
            </w:r>
          </w:p>
          <w:p w14:paraId="561F1906" w14:textId="77777777" w:rsidR="009D3D99" w:rsidRDefault="009D3D99" w:rsidP="009D3D99">
            <w:r>
              <w:t>User can press:</w:t>
            </w:r>
          </w:p>
          <w:p w14:paraId="020FEA01" w14:textId="77777777" w:rsidR="009D3D99" w:rsidRDefault="009D3D99" w:rsidP="009D3D99">
            <w:pPr>
              <w:numPr>
                <w:ilvl w:val="0"/>
                <w:numId w:val="27"/>
              </w:numPr>
            </w:pPr>
            <w:r>
              <w:t>Cancel</w:t>
            </w:r>
          </w:p>
          <w:p w14:paraId="3790CE47" w14:textId="77777777" w:rsidR="009D3D99" w:rsidRDefault="009D3D99" w:rsidP="009D3D99">
            <w:pPr>
              <w:numPr>
                <w:ilvl w:val="0"/>
                <w:numId w:val="27"/>
              </w:numPr>
            </w:pPr>
            <w:r>
              <w:t>Search</w:t>
            </w:r>
          </w:p>
        </w:tc>
      </w:tr>
      <w:tr w:rsidR="009D3D99" w14:paraId="632400DE" w14:textId="77777777" w:rsidTr="009D3D99">
        <w:tc>
          <w:tcPr>
            <w:tcW w:w="2268" w:type="dxa"/>
          </w:tcPr>
          <w:p w14:paraId="297F1C7A" w14:textId="77777777" w:rsidR="009D3D99" w:rsidRPr="001D0ABF" w:rsidRDefault="009D3D99" w:rsidP="009D3D99">
            <w:r w:rsidRPr="001D0ABF">
              <w:rPr>
                <w:b/>
              </w:rPr>
              <w:t>Pre-Conditions</w:t>
            </w:r>
            <w:r w:rsidRPr="001D0ABF">
              <w:t>:</w:t>
            </w:r>
          </w:p>
        </w:tc>
        <w:tc>
          <w:tcPr>
            <w:tcW w:w="6588" w:type="dxa"/>
          </w:tcPr>
          <w:p w14:paraId="0C744266" w14:textId="77777777" w:rsidR="009D3D99" w:rsidRDefault="009D3D99" w:rsidP="009D3D99">
            <w:pPr>
              <w:numPr>
                <w:ilvl w:val="0"/>
                <w:numId w:val="27"/>
              </w:numPr>
            </w:pPr>
            <w:r>
              <w:t>User must have chosen to search item from Grocery list</w:t>
            </w:r>
          </w:p>
        </w:tc>
      </w:tr>
      <w:tr w:rsidR="009D3D99" w14:paraId="37B68850" w14:textId="77777777" w:rsidTr="009D3D99">
        <w:tc>
          <w:tcPr>
            <w:tcW w:w="2268" w:type="dxa"/>
          </w:tcPr>
          <w:p w14:paraId="77423F3A" w14:textId="77777777" w:rsidR="009D3D99" w:rsidRPr="001D0ABF" w:rsidRDefault="009D3D99" w:rsidP="009D3D99">
            <w:r w:rsidRPr="001D0ABF">
              <w:rPr>
                <w:b/>
              </w:rPr>
              <w:t>Post Conditions:</w:t>
            </w:r>
          </w:p>
        </w:tc>
        <w:tc>
          <w:tcPr>
            <w:tcW w:w="6588" w:type="dxa"/>
          </w:tcPr>
          <w:p w14:paraId="43809A91" w14:textId="77777777" w:rsidR="009D3D99" w:rsidRDefault="009D3D99" w:rsidP="009D3D99">
            <w:pPr>
              <w:numPr>
                <w:ilvl w:val="0"/>
                <w:numId w:val="27"/>
              </w:numPr>
            </w:pPr>
            <w:r>
              <w:t>Food items searched for will be displayed</w:t>
            </w:r>
          </w:p>
        </w:tc>
      </w:tr>
      <w:tr w:rsidR="009D3D99" w14:paraId="63C8811E" w14:textId="77777777" w:rsidTr="009D3D99">
        <w:tc>
          <w:tcPr>
            <w:tcW w:w="2268" w:type="dxa"/>
          </w:tcPr>
          <w:p w14:paraId="70984485" w14:textId="77777777" w:rsidR="009D3D99" w:rsidRPr="001D0ABF" w:rsidRDefault="009D3D99" w:rsidP="009D3D99">
            <w:r w:rsidRPr="001D0ABF">
              <w:rPr>
                <w:b/>
              </w:rPr>
              <w:t>Other attributes:</w:t>
            </w:r>
          </w:p>
        </w:tc>
        <w:tc>
          <w:tcPr>
            <w:tcW w:w="6588" w:type="dxa"/>
          </w:tcPr>
          <w:p w14:paraId="1C898BE5" w14:textId="77777777" w:rsidR="009D3D99" w:rsidRDefault="009D3D99" w:rsidP="009D3D99">
            <w:pPr>
              <w:numPr>
                <w:ilvl w:val="0"/>
                <w:numId w:val="27"/>
              </w:numPr>
            </w:pPr>
            <w:r>
              <w:t>None</w:t>
            </w:r>
          </w:p>
        </w:tc>
      </w:tr>
    </w:tbl>
    <w:p w14:paraId="1E0E4D31" w14:textId="77777777" w:rsidR="009D3D99" w:rsidRDefault="009D3D99" w:rsidP="009D3D99"/>
    <w:p w14:paraId="25B41CDB" w14:textId="77777777" w:rsidR="009D3D99" w:rsidRDefault="009D3D99" w:rsidP="009D3D99"/>
    <w:p w14:paraId="09C3BF0D" w14:textId="77777777" w:rsidR="009D3D99" w:rsidRDefault="009D3D99" w:rsidP="009D3D99">
      <w:r>
        <w:br w:type="page"/>
      </w:r>
      <w:r>
        <w:lastRenderedPageBreak/>
        <w:t>4.5 “RECIPE” REQUIREMENTS</w:t>
      </w:r>
      <w:r w:rsidRPr="005C63EA">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2A6FC80D" w14:textId="77777777" w:rsidTr="009D3D99">
        <w:tc>
          <w:tcPr>
            <w:tcW w:w="2268" w:type="dxa"/>
          </w:tcPr>
          <w:p w14:paraId="3584FFC2" w14:textId="77777777" w:rsidR="009D3D99" w:rsidRPr="001D0ABF" w:rsidRDefault="009D3D99" w:rsidP="009D3D99">
            <w:r w:rsidRPr="001D0ABF">
              <w:rPr>
                <w:b/>
              </w:rPr>
              <w:t>Requirement Title:</w:t>
            </w:r>
          </w:p>
          <w:p w14:paraId="4A548B7E" w14:textId="77777777" w:rsidR="009D3D99" w:rsidRPr="001D0ABF" w:rsidRDefault="009D3D99" w:rsidP="009D3D99">
            <w:pPr>
              <w:ind w:firstLine="720"/>
            </w:pPr>
          </w:p>
        </w:tc>
        <w:tc>
          <w:tcPr>
            <w:tcW w:w="6588" w:type="dxa"/>
          </w:tcPr>
          <w:p w14:paraId="28784EB2" w14:textId="77777777" w:rsidR="009D3D99" w:rsidRDefault="009D3D99" w:rsidP="009D3D99">
            <w:r>
              <w:t>Initial Recipe List</w:t>
            </w:r>
          </w:p>
        </w:tc>
      </w:tr>
      <w:tr w:rsidR="009D3D99" w14:paraId="5492CAC3" w14:textId="77777777" w:rsidTr="009D3D99">
        <w:tc>
          <w:tcPr>
            <w:tcW w:w="2268" w:type="dxa"/>
          </w:tcPr>
          <w:p w14:paraId="1D5A55D8" w14:textId="77777777" w:rsidR="009D3D99" w:rsidRPr="001D0ABF" w:rsidRDefault="009D3D99" w:rsidP="009D3D99">
            <w:r w:rsidRPr="001D0ABF">
              <w:rPr>
                <w:b/>
              </w:rPr>
              <w:t>Sequence No:</w:t>
            </w:r>
          </w:p>
        </w:tc>
        <w:tc>
          <w:tcPr>
            <w:tcW w:w="6588" w:type="dxa"/>
          </w:tcPr>
          <w:p w14:paraId="2D9BFF02" w14:textId="0D55AA5F" w:rsidR="009D3D99" w:rsidRDefault="004D5BF3" w:rsidP="009D3D99">
            <w:r>
              <w:t>001</w:t>
            </w:r>
          </w:p>
        </w:tc>
      </w:tr>
      <w:tr w:rsidR="009D3D99" w14:paraId="4DCC76AD" w14:textId="77777777" w:rsidTr="009D3D99">
        <w:trPr>
          <w:trHeight w:val="665"/>
        </w:trPr>
        <w:tc>
          <w:tcPr>
            <w:tcW w:w="2268" w:type="dxa"/>
          </w:tcPr>
          <w:p w14:paraId="1E798F48" w14:textId="77777777" w:rsidR="009D3D99" w:rsidRPr="001D0ABF" w:rsidRDefault="009D3D99" w:rsidP="009D3D99">
            <w:r w:rsidRPr="001D0ABF">
              <w:rPr>
                <w:b/>
              </w:rPr>
              <w:t>Short description:</w:t>
            </w:r>
          </w:p>
        </w:tc>
        <w:tc>
          <w:tcPr>
            <w:tcW w:w="6588" w:type="dxa"/>
          </w:tcPr>
          <w:p w14:paraId="387A7AF9" w14:textId="77777777" w:rsidR="009D3D99" w:rsidRDefault="009D3D99" w:rsidP="009D3D99">
            <w:r>
              <w:t>Initial choice for editing the Recipe List</w:t>
            </w:r>
          </w:p>
        </w:tc>
      </w:tr>
      <w:tr w:rsidR="009D3D99" w14:paraId="0C0A36F6" w14:textId="77777777" w:rsidTr="009D3D99">
        <w:tc>
          <w:tcPr>
            <w:tcW w:w="2268" w:type="dxa"/>
          </w:tcPr>
          <w:p w14:paraId="37F1AAFB" w14:textId="77777777" w:rsidR="009D3D99" w:rsidRPr="001D0ABF" w:rsidRDefault="009D3D99" w:rsidP="009D3D99">
            <w:r w:rsidRPr="001D0ABF">
              <w:rPr>
                <w:b/>
              </w:rPr>
              <w:t>Description:</w:t>
            </w:r>
          </w:p>
        </w:tc>
        <w:tc>
          <w:tcPr>
            <w:tcW w:w="6588" w:type="dxa"/>
          </w:tcPr>
          <w:p w14:paraId="4D393ABF" w14:textId="77777777" w:rsidR="009D3D99" w:rsidRDefault="009D3D99" w:rsidP="009D3D99">
            <w:pPr>
              <w:tabs>
                <w:tab w:val="left" w:pos="2415"/>
              </w:tabs>
              <w:spacing w:before="240" w:after="240"/>
            </w:pPr>
            <w:r>
              <w:t>This system shall start users with a populated Grocery List</w:t>
            </w:r>
          </w:p>
          <w:p w14:paraId="278F89E1" w14:textId="77777777" w:rsidR="009D3D99" w:rsidRDefault="009D3D99" w:rsidP="009D3D99">
            <w:pPr>
              <w:tabs>
                <w:tab w:val="left" w:pos="2415"/>
              </w:tabs>
              <w:spacing w:before="240" w:after="240"/>
            </w:pPr>
            <w:r>
              <w:t>This system will show the list of recipes ordered by what the user can make with the ingredients they have on hand.</w:t>
            </w:r>
          </w:p>
          <w:p w14:paraId="48A94412" w14:textId="77777777" w:rsidR="009D3D99" w:rsidRDefault="009D3D99" w:rsidP="009D3D99">
            <w:pPr>
              <w:tabs>
                <w:tab w:val="left" w:pos="2415"/>
              </w:tabs>
              <w:spacing w:before="240" w:after="240"/>
            </w:pPr>
            <w:r>
              <w:t>The following choices will be available:</w:t>
            </w:r>
          </w:p>
          <w:p w14:paraId="20A53D62" w14:textId="77777777" w:rsidR="009D3D99" w:rsidRDefault="009D3D99" w:rsidP="009D3D99">
            <w:pPr>
              <w:numPr>
                <w:ilvl w:val="0"/>
                <w:numId w:val="27"/>
              </w:numPr>
            </w:pPr>
            <w:r>
              <w:t>Add Recipe</w:t>
            </w:r>
          </w:p>
          <w:p w14:paraId="7E30A014" w14:textId="77777777" w:rsidR="009D3D99" w:rsidRDefault="009D3D99" w:rsidP="009D3D99">
            <w:pPr>
              <w:numPr>
                <w:ilvl w:val="0"/>
                <w:numId w:val="27"/>
              </w:numPr>
            </w:pPr>
            <w:r>
              <w:t>Edit Recipe</w:t>
            </w:r>
          </w:p>
          <w:p w14:paraId="2A7A2A69" w14:textId="77777777" w:rsidR="009D3D99" w:rsidRDefault="009D3D99" w:rsidP="009D3D99">
            <w:pPr>
              <w:numPr>
                <w:ilvl w:val="0"/>
                <w:numId w:val="27"/>
              </w:numPr>
            </w:pPr>
            <w:r>
              <w:t>Favorite Recipe</w:t>
            </w:r>
          </w:p>
          <w:p w14:paraId="2BB9BD76" w14:textId="77777777" w:rsidR="009D3D99" w:rsidRDefault="009D3D99" w:rsidP="009D3D99">
            <w:pPr>
              <w:numPr>
                <w:ilvl w:val="0"/>
                <w:numId w:val="27"/>
              </w:numPr>
            </w:pPr>
            <w:r>
              <w:t>Search Recipe</w:t>
            </w:r>
          </w:p>
          <w:p w14:paraId="0FA61E01" w14:textId="77777777" w:rsidR="009D3D99" w:rsidRDefault="009D3D99" w:rsidP="009D3D99">
            <w:pPr>
              <w:numPr>
                <w:ilvl w:val="0"/>
                <w:numId w:val="27"/>
              </w:numPr>
            </w:pPr>
            <w:r>
              <w:t xml:space="preserve">Display Favorites </w:t>
            </w:r>
          </w:p>
          <w:p w14:paraId="72D9C070" w14:textId="77777777" w:rsidR="009D3D99" w:rsidRDefault="009D3D99" w:rsidP="009D3D99"/>
          <w:p w14:paraId="26B86BBF" w14:textId="77777777" w:rsidR="009D3D99" w:rsidRDefault="009D3D99" w:rsidP="009D3D99">
            <w:r>
              <w:t>All Recipes will have an option for “Cook Recipe” which will automatically update the Inventory List by ingredients used.</w:t>
            </w:r>
          </w:p>
        </w:tc>
      </w:tr>
      <w:tr w:rsidR="009D3D99" w14:paraId="33930416" w14:textId="77777777" w:rsidTr="009D3D99">
        <w:tc>
          <w:tcPr>
            <w:tcW w:w="2268" w:type="dxa"/>
          </w:tcPr>
          <w:p w14:paraId="7EEB3429" w14:textId="77777777" w:rsidR="009D3D99" w:rsidRPr="001D0ABF" w:rsidRDefault="009D3D99" w:rsidP="009D3D99">
            <w:r w:rsidRPr="001D0ABF">
              <w:rPr>
                <w:b/>
              </w:rPr>
              <w:t>Pre-Conditions</w:t>
            </w:r>
            <w:r w:rsidRPr="001D0ABF">
              <w:t>:</w:t>
            </w:r>
          </w:p>
        </w:tc>
        <w:tc>
          <w:tcPr>
            <w:tcW w:w="6588" w:type="dxa"/>
          </w:tcPr>
          <w:p w14:paraId="203CFCF6" w14:textId="77777777" w:rsidR="009D3D99" w:rsidRDefault="009D3D99" w:rsidP="009D3D99">
            <w:pPr>
              <w:numPr>
                <w:ilvl w:val="0"/>
                <w:numId w:val="27"/>
              </w:numPr>
            </w:pPr>
            <w:r>
              <w:t>Application must be loaded</w:t>
            </w:r>
          </w:p>
          <w:p w14:paraId="5EC12AC7" w14:textId="77777777" w:rsidR="009D3D99" w:rsidRDefault="009D3D99" w:rsidP="009D3D99">
            <w:pPr>
              <w:numPr>
                <w:ilvl w:val="0"/>
                <w:numId w:val="27"/>
              </w:numPr>
            </w:pPr>
            <w:r>
              <w:t>User must be registered</w:t>
            </w:r>
          </w:p>
        </w:tc>
      </w:tr>
      <w:tr w:rsidR="009D3D99" w14:paraId="46743DAD" w14:textId="77777777" w:rsidTr="009D3D99">
        <w:tc>
          <w:tcPr>
            <w:tcW w:w="2268" w:type="dxa"/>
          </w:tcPr>
          <w:p w14:paraId="2A109A22" w14:textId="77777777" w:rsidR="009D3D99" w:rsidRPr="001D0ABF" w:rsidRDefault="009D3D99" w:rsidP="009D3D99">
            <w:r w:rsidRPr="001D0ABF">
              <w:rPr>
                <w:b/>
              </w:rPr>
              <w:t>Post Conditions:</w:t>
            </w:r>
          </w:p>
        </w:tc>
        <w:tc>
          <w:tcPr>
            <w:tcW w:w="6588" w:type="dxa"/>
          </w:tcPr>
          <w:p w14:paraId="59F5D188" w14:textId="77777777" w:rsidR="009D3D99" w:rsidRDefault="009D3D99" w:rsidP="009D3D99">
            <w:pPr>
              <w:numPr>
                <w:ilvl w:val="0"/>
                <w:numId w:val="27"/>
              </w:numPr>
            </w:pPr>
            <w:r>
              <w:t>Choice will take user to next screens</w:t>
            </w:r>
          </w:p>
        </w:tc>
      </w:tr>
      <w:tr w:rsidR="009D3D99" w14:paraId="4511D6E6" w14:textId="77777777" w:rsidTr="009D3D99">
        <w:tc>
          <w:tcPr>
            <w:tcW w:w="2268" w:type="dxa"/>
          </w:tcPr>
          <w:p w14:paraId="746EE592" w14:textId="77777777" w:rsidR="009D3D99" w:rsidRPr="001D0ABF" w:rsidRDefault="009D3D99" w:rsidP="009D3D99">
            <w:r w:rsidRPr="001D0ABF">
              <w:rPr>
                <w:b/>
              </w:rPr>
              <w:t>Other attributes:</w:t>
            </w:r>
          </w:p>
        </w:tc>
        <w:tc>
          <w:tcPr>
            <w:tcW w:w="6588" w:type="dxa"/>
          </w:tcPr>
          <w:p w14:paraId="5D69F611" w14:textId="77777777" w:rsidR="009D3D99" w:rsidRDefault="009D3D99" w:rsidP="009D3D99">
            <w:pPr>
              <w:numPr>
                <w:ilvl w:val="0"/>
                <w:numId w:val="27"/>
              </w:numPr>
            </w:pPr>
            <w:r>
              <w:t>None</w:t>
            </w:r>
          </w:p>
        </w:tc>
      </w:tr>
    </w:tbl>
    <w:p w14:paraId="586DFE89" w14:textId="77777777" w:rsidR="009D3D99" w:rsidRDefault="009D3D99" w:rsidP="009D3D99"/>
    <w:p w14:paraId="0ECAA477" w14:textId="77777777" w:rsidR="009D3D99" w:rsidRDefault="009D3D99" w:rsidP="009D3D99">
      <w:r>
        <w:br w:type="page"/>
      </w:r>
    </w:p>
    <w:p w14:paraId="0F1422C7" w14:textId="77777777" w:rsidR="009D3D99" w:rsidRDefault="009D3D99" w:rsidP="009D3D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0950B65C" w14:textId="77777777" w:rsidTr="009D3D99">
        <w:tc>
          <w:tcPr>
            <w:tcW w:w="2268" w:type="dxa"/>
          </w:tcPr>
          <w:p w14:paraId="1286F2F4" w14:textId="77777777" w:rsidR="009D3D99" w:rsidRPr="001D0ABF" w:rsidRDefault="009D3D99" w:rsidP="009D3D99">
            <w:r w:rsidRPr="001D0ABF">
              <w:rPr>
                <w:b/>
              </w:rPr>
              <w:t>Requirement Title:</w:t>
            </w:r>
          </w:p>
          <w:p w14:paraId="5E233921" w14:textId="77777777" w:rsidR="009D3D99" w:rsidRPr="001D0ABF" w:rsidRDefault="009D3D99" w:rsidP="009D3D99">
            <w:pPr>
              <w:ind w:firstLine="720"/>
            </w:pPr>
          </w:p>
        </w:tc>
        <w:tc>
          <w:tcPr>
            <w:tcW w:w="6588" w:type="dxa"/>
          </w:tcPr>
          <w:p w14:paraId="08539390" w14:textId="77777777" w:rsidR="009D3D99" w:rsidRDefault="009D3D99" w:rsidP="009D3D99">
            <w:r>
              <w:t>Add to Recipe List</w:t>
            </w:r>
          </w:p>
        </w:tc>
      </w:tr>
      <w:tr w:rsidR="009D3D99" w14:paraId="62E81A2C" w14:textId="77777777" w:rsidTr="009D3D99">
        <w:tc>
          <w:tcPr>
            <w:tcW w:w="2268" w:type="dxa"/>
          </w:tcPr>
          <w:p w14:paraId="78709FFD" w14:textId="77777777" w:rsidR="009D3D99" w:rsidRPr="001D0ABF" w:rsidRDefault="009D3D99" w:rsidP="009D3D99">
            <w:r w:rsidRPr="001D0ABF">
              <w:rPr>
                <w:b/>
              </w:rPr>
              <w:t>Sequence No:</w:t>
            </w:r>
          </w:p>
        </w:tc>
        <w:tc>
          <w:tcPr>
            <w:tcW w:w="6588" w:type="dxa"/>
          </w:tcPr>
          <w:p w14:paraId="13B6B26F" w14:textId="705ECD4F" w:rsidR="009D3D99" w:rsidRDefault="004D5BF3" w:rsidP="009D3D99">
            <w:r>
              <w:t>001</w:t>
            </w:r>
          </w:p>
        </w:tc>
      </w:tr>
      <w:tr w:rsidR="009D3D99" w14:paraId="7F72AA0D" w14:textId="77777777" w:rsidTr="009D3D99">
        <w:trPr>
          <w:trHeight w:val="665"/>
        </w:trPr>
        <w:tc>
          <w:tcPr>
            <w:tcW w:w="2268" w:type="dxa"/>
          </w:tcPr>
          <w:p w14:paraId="7D40FF9E" w14:textId="77777777" w:rsidR="009D3D99" w:rsidRPr="001D0ABF" w:rsidRDefault="009D3D99" w:rsidP="009D3D99">
            <w:r w:rsidRPr="001D0ABF">
              <w:rPr>
                <w:b/>
              </w:rPr>
              <w:t>Short description:</w:t>
            </w:r>
          </w:p>
        </w:tc>
        <w:tc>
          <w:tcPr>
            <w:tcW w:w="6588" w:type="dxa"/>
          </w:tcPr>
          <w:p w14:paraId="419B5758" w14:textId="77777777" w:rsidR="009D3D99" w:rsidRDefault="009D3D99" w:rsidP="009D3D99">
            <w:r>
              <w:t>Add item to Recipe List</w:t>
            </w:r>
          </w:p>
        </w:tc>
      </w:tr>
      <w:tr w:rsidR="009D3D99" w14:paraId="4F8DDC63" w14:textId="77777777" w:rsidTr="009D3D99">
        <w:tc>
          <w:tcPr>
            <w:tcW w:w="2268" w:type="dxa"/>
          </w:tcPr>
          <w:p w14:paraId="6CF2A1D1" w14:textId="77777777" w:rsidR="009D3D99" w:rsidRPr="001D0ABF" w:rsidRDefault="009D3D99" w:rsidP="009D3D99">
            <w:r w:rsidRPr="001D0ABF">
              <w:rPr>
                <w:b/>
              </w:rPr>
              <w:t>Description:</w:t>
            </w:r>
          </w:p>
        </w:tc>
        <w:tc>
          <w:tcPr>
            <w:tcW w:w="6588" w:type="dxa"/>
          </w:tcPr>
          <w:p w14:paraId="3336BAC0" w14:textId="77777777" w:rsidR="009D3D99" w:rsidRDefault="009D3D99" w:rsidP="009D3D99">
            <w:r>
              <w:t>This system shall allow users to add recipes to Recipe list. The following information will be collected</w:t>
            </w:r>
          </w:p>
          <w:p w14:paraId="55A719E9" w14:textId="77777777" w:rsidR="009D3D99" w:rsidRDefault="009D3D99" w:rsidP="009D3D99">
            <w:pPr>
              <w:numPr>
                <w:ilvl w:val="0"/>
                <w:numId w:val="27"/>
              </w:numPr>
            </w:pPr>
            <w:r>
              <w:t>Ingredients</w:t>
            </w:r>
          </w:p>
          <w:p w14:paraId="0699E866" w14:textId="77777777" w:rsidR="009D3D99" w:rsidRDefault="009D3D99" w:rsidP="009D3D99">
            <w:pPr>
              <w:numPr>
                <w:ilvl w:val="0"/>
                <w:numId w:val="27"/>
              </w:numPr>
            </w:pPr>
            <w:r>
              <w:t>Ingredients amount</w:t>
            </w:r>
          </w:p>
          <w:p w14:paraId="597541FB" w14:textId="77777777" w:rsidR="009D3D99" w:rsidRDefault="009D3D99" w:rsidP="009D3D99">
            <w:pPr>
              <w:numPr>
                <w:ilvl w:val="0"/>
                <w:numId w:val="27"/>
              </w:numPr>
            </w:pPr>
            <w:r>
              <w:t>Directions</w:t>
            </w:r>
          </w:p>
          <w:p w14:paraId="02712B7B" w14:textId="77777777" w:rsidR="009D3D99" w:rsidRDefault="009D3D99" w:rsidP="009D3D99">
            <w:pPr>
              <w:numPr>
                <w:ilvl w:val="0"/>
                <w:numId w:val="27"/>
              </w:numPr>
            </w:pPr>
            <w:r>
              <w:t>Notes</w:t>
            </w:r>
          </w:p>
          <w:p w14:paraId="4A9DB35F" w14:textId="77777777" w:rsidR="009D3D99" w:rsidRDefault="009D3D99" w:rsidP="009D3D99">
            <w:r>
              <w:t>User can press:</w:t>
            </w:r>
          </w:p>
          <w:p w14:paraId="1EF72B5E" w14:textId="77777777" w:rsidR="009D3D99" w:rsidRDefault="009D3D99" w:rsidP="009D3D99">
            <w:pPr>
              <w:numPr>
                <w:ilvl w:val="0"/>
                <w:numId w:val="27"/>
              </w:numPr>
            </w:pPr>
            <w:r>
              <w:t>Cancel</w:t>
            </w:r>
          </w:p>
          <w:p w14:paraId="0B477631" w14:textId="77777777" w:rsidR="009D3D99" w:rsidRDefault="009D3D99" w:rsidP="009D3D99">
            <w:pPr>
              <w:numPr>
                <w:ilvl w:val="0"/>
                <w:numId w:val="27"/>
              </w:numPr>
            </w:pPr>
            <w:r>
              <w:t>Save</w:t>
            </w:r>
          </w:p>
        </w:tc>
      </w:tr>
      <w:tr w:rsidR="009D3D99" w14:paraId="24715F1D" w14:textId="77777777" w:rsidTr="009D3D99">
        <w:tc>
          <w:tcPr>
            <w:tcW w:w="2268" w:type="dxa"/>
          </w:tcPr>
          <w:p w14:paraId="104CB0B6" w14:textId="77777777" w:rsidR="009D3D99" w:rsidRPr="001D0ABF" w:rsidRDefault="009D3D99" w:rsidP="009D3D99">
            <w:r w:rsidRPr="001D0ABF">
              <w:rPr>
                <w:b/>
              </w:rPr>
              <w:t>Pre-Conditions</w:t>
            </w:r>
            <w:r w:rsidRPr="001D0ABF">
              <w:t>:</w:t>
            </w:r>
          </w:p>
        </w:tc>
        <w:tc>
          <w:tcPr>
            <w:tcW w:w="6588" w:type="dxa"/>
          </w:tcPr>
          <w:p w14:paraId="6923FB6C" w14:textId="77777777" w:rsidR="009D3D99" w:rsidRDefault="009D3D99" w:rsidP="009D3D99">
            <w:pPr>
              <w:numPr>
                <w:ilvl w:val="0"/>
                <w:numId w:val="27"/>
              </w:numPr>
            </w:pPr>
            <w:r>
              <w:t>User must have chosen to add Recipe to list</w:t>
            </w:r>
          </w:p>
        </w:tc>
      </w:tr>
      <w:tr w:rsidR="009D3D99" w14:paraId="3F890A75" w14:textId="77777777" w:rsidTr="009D3D99">
        <w:tc>
          <w:tcPr>
            <w:tcW w:w="2268" w:type="dxa"/>
          </w:tcPr>
          <w:p w14:paraId="2C5A9F32" w14:textId="77777777" w:rsidR="009D3D99" w:rsidRPr="001D0ABF" w:rsidRDefault="009D3D99" w:rsidP="009D3D99">
            <w:r w:rsidRPr="001D0ABF">
              <w:rPr>
                <w:b/>
              </w:rPr>
              <w:t>Post Conditions:</w:t>
            </w:r>
          </w:p>
        </w:tc>
        <w:tc>
          <w:tcPr>
            <w:tcW w:w="6588" w:type="dxa"/>
          </w:tcPr>
          <w:p w14:paraId="2B9A1BD4" w14:textId="77777777" w:rsidR="009D3D99" w:rsidRDefault="009D3D99" w:rsidP="009D3D99">
            <w:pPr>
              <w:numPr>
                <w:ilvl w:val="0"/>
                <w:numId w:val="27"/>
              </w:numPr>
            </w:pPr>
            <w:r>
              <w:t>All “Saved” changes will be kept permanently</w:t>
            </w:r>
          </w:p>
          <w:p w14:paraId="522A659D" w14:textId="77777777" w:rsidR="009D3D99" w:rsidRDefault="009D3D99" w:rsidP="009D3D99">
            <w:pPr>
              <w:numPr>
                <w:ilvl w:val="0"/>
                <w:numId w:val="27"/>
              </w:numPr>
            </w:pPr>
            <w:r>
              <w:t>On save, recipe is added to list</w:t>
            </w:r>
          </w:p>
        </w:tc>
      </w:tr>
      <w:tr w:rsidR="009D3D99" w14:paraId="1EEE90E7" w14:textId="77777777" w:rsidTr="009D3D99">
        <w:tc>
          <w:tcPr>
            <w:tcW w:w="2268" w:type="dxa"/>
          </w:tcPr>
          <w:p w14:paraId="0762FCDB" w14:textId="77777777" w:rsidR="009D3D99" w:rsidRPr="001D0ABF" w:rsidRDefault="009D3D99" w:rsidP="009D3D99">
            <w:r w:rsidRPr="001D0ABF">
              <w:rPr>
                <w:b/>
              </w:rPr>
              <w:t>Other attributes:</w:t>
            </w:r>
          </w:p>
        </w:tc>
        <w:tc>
          <w:tcPr>
            <w:tcW w:w="6588" w:type="dxa"/>
          </w:tcPr>
          <w:p w14:paraId="7B8B0292" w14:textId="77777777" w:rsidR="009D3D99" w:rsidRDefault="009D3D99" w:rsidP="009D3D99">
            <w:pPr>
              <w:numPr>
                <w:ilvl w:val="0"/>
                <w:numId w:val="27"/>
              </w:numPr>
            </w:pPr>
            <w:r>
              <w:t>None</w:t>
            </w:r>
          </w:p>
        </w:tc>
      </w:tr>
    </w:tbl>
    <w:p w14:paraId="4139BD1E" w14:textId="77777777" w:rsidR="009D3D99" w:rsidRDefault="009D3D99" w:rsidP="009D3D99"/>
    <w:p w14:paraId="5F190183"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0DAF3EE5" w14:textId="77777777" w:rsidTr="009D3D99">
        <w:tc>
          <w:tcPr>
            <w:tcW w:w="2268" w:type="dxa"/>
          </w:tcPr>
          <w:p w14:paraId="5D5BE1B8" w14:textId="77777777" w:rsidR="009D3D99" w:rsidRPr="001D0ABF" w:rsidRDefault="009D3D99" w:rsidP="009D3D99">
            <w:r w:rsidRPr="001D0ABF">
              <w:rPr>
                <w:b/>
              </w:rPr>
              <w:lastRenderedPageBreak/>
              <w:t>Requirement Title:</w:t>
            </w:r>
          </w:p>
          <w:p w14:paraId="28EF3599" w14:textId="77777777" w:rsidR="009D3D99" w:rsidRPr="001D0ABF" w:rsidRDefault="009D3D99" w:rsidP="009D3D99">
            <w:pPr>
              <w:ind w:firstLine="720"/>
            </w:pPr>
          </w:p>
        </w:tc>
        <w:tc>
          <w:tcPr>
            <w:tcW w:w="6588" w:type="dxa"/>
          </w:tcPr>
          <w:p w14:paraId="7BE7FBAE" w14:textId="77777777" w:rsidR="009D3D99" w:rsidRDefault="009D3D99" w:rsidP="009D3D99">
            <w:r>
              <w:t>Edit Recipe</w:t>
            </w:r>
          </w:p>
        </w:tc>
      </w:tr>
      <w:tr w:rsidR="009D3D99" w14:paraId="20D79E25" w14:textId="77777777" w:rsidTr="009D3D99">
        <w:tc>
          <w:tcPr>
            <w:tcW w:w="2268" w:type="dxa"/>
          </w:tcPr>
          <w:p w14:paraId="170C9443" w14:textId="77777777" w:rsidR="009D3D99" w:rsidRPr="001D0ABF" w:rsidRDefault="009D3D99" w:rsidP="009D3D99">
            <w:r w:rsidRPr="001D0ABF">
              <w:rPr>
                <w:b/>
              </w:rPr>
              <w:t>Sequence No:</w:t>
            </w:r>
          </w:p>
        </w:tc>
        <w:tc>
          <w:tcPr>
            <w:tcW w:w="6588" w:type="dxa"/>
          </w:tcPr>
          <w:p w14:paraId="58A0833D" w14:textId="4C824E55" w:rsidR="009D3D99" w:rsidRDefault="004D5BF3" w:rsidP="009D3D99">
            <w:r>
              <w:t>001</w:t>
            </w:r>
          </w:p>
        </w:tc>
      </w:tr>
      <w:tr w:rsidR="009D3D99" w14:paraId="48295D56" w14:textId="77777777" w:rsidTr="009D3D99">
        <w:trPr>
          <w:trHeight w:val="665"/>
        </w:trPr>
        <w:tc>
          <w:tcPr>
            <w:tcW w:w="2268" w:type="dxa"/>
          </w:tcPr>
          <w:p w14:paraId="0ADAA2E6" w14:textId="77777777" w:rsidR="009D3D99" w:rsidRPr="001D0ABF" w:rsidRDefault="009D3D99" w:rsidP="009D3D99">
            <w:r w:rsidRPr="001D0ABF">
              <w:rPr>
                <w:b/>
              </w:rPr>
              <w:t>Short description:</w:t>
            </w:r>
          </w:p>
        </w:tc>
        <w:tc>
          <w:tcPr>
            <w:tcW w:w="6588" w:type="dxa"/>
          </w:tcPr>
          <w:p w14:paraId="00A8008A" w14:textId="77777777" w:rsidR="009D3D99" w:rsidRDefault="009D3D99" w:rsidP="009D3D99">
            <w:r>
              <w:t>Edit recipe in Recipe List</w:t>
            </w:r>
          </w:p>
        </w:tc>
      </w:tr>
      <w:tr w:rsidR="009D3D99" w14:paraId="4CC3D2A0" w14:textId="77777777" w:rsidTr="009D3D99">
        <w:tc>
          <w:tcPr>
            <w:tcW w:w="2268" w:type="dxa"/>
          </w:tcPr>
          <w:p w14:paraId="75EE96B7" w14:textId="77777777" w:rsidR="009D3D99" w:rsidRPr="001D0ABF" w:rsidRDefault="009D3D99" w:rsidP="009D3D99">
            <w:r w:rsidRPr="001D0ABF">
              <w:rPr>
                <w:b/>
              </w:rPr>
              <w:t>Description:</w:t>
            </w:r>
          </w:p>
        </w:tc>
        <w:tc>
          <w:tcPr>
            <w:tcW w:w="6588" w:type="dxa"/>
          </w:tcPr>
          <w:p w14:paraId="5D18D40E" w14:textId="77777777" w:rsidR="009D3D99" w:rsidRDefault="009D3D99" w:rsidP="009D3D99">
            <w:r>
              <w:t>This system shall allow users to edit recipe in the list. The following information will be collected and updated</w:t>
            </w:r>
          </w:p>
          <w:p w14:paraId="1C8BF461" w14:textId="77777777" w:rsidR="009D3D99" w:rsidRDefault="009D3D99" w:rsidP="009D3D99">
            <w:pPr>
              <w:numPr>
                <w:ilvl w:val="0"/>
                <w:numId w:val="27"/>
              </w:numPr>
            </w:pPr>
            <w:r>
              <w:t>Recipe name</w:t>
            </w:r>
          </w:p>
          <w:p w14:paraId="402AF82B" w14:textId="77777777" w:rsidR="009D3D99" w:rsidRDefault="009D3D99" w:rsidP="009D3D99">
            <w:pPr>
              <w:numPr>
                <w:ilvl w:val="0"/>
                <w:numId w:val="27"/>
              </w:numPr>
            </w:pPr>
            <w:r>
              <w:t>Ingredients</w:t>
            </w:r>
          </w:p>
          <w:p w14:paraId="4B7F55AC" w14:textId="77777777" w:rsidR="009D3D99" w:rsidRDefault="009D3D99" w:rsidP="009D3D99">
            <w:pPr>
              <w:numPr>
                <w:ilvl w:val="0"/>
                <w:numId w:val="27"/>
              </w:numPr>
            </w:pPr>
            <w:r>
              <w:t>Ingredient amount</w:t>
            </w:r>
          </w:p>
          <w:p w14:paraId="6F068F55" w14:textId="77777777" w:rsidR="009D3D99" w:rsidRDefault="009D3D99" w:rsidP="009D3D99">
            <w:pPr>
              <w:numPr>
                <w:ilvl w:val="0"/>
                <w:numId w:val="27"/>
              </w:numPr>
            </w:pPr>
            <w:r>
              <w:t>Directions</w:t>
            </w:r>
          </w:p>
          <w:p w14:paraId="69B5A6A3" w14:textId="77777777" w:rsidR="009D3D99" w:rsidRDefault="009D3D99" w:rsidP="009D3D99">
            <w:pPr>
              <w:numPr>
                <w:ilvl w:val="0"/>
                <w:numId w:val="27"/>
              </w:numPr>
            </w:pPr>
            <w:r>
              <w:t>Notes</w:t>
            </w:r>
          </w:p>
          <w:p w14:paraId="78C6B7AB" w14:textId="77777777" w:rsidR="009D3D99" w:rsidRDefault="009D3D99" w:rsidP="009D3D99">
            <w:r>
              <w:t>User can press:</w:t>
            </w:r>
          </w:p>
          <w:p w14:paraId="7A811002" w14:textId="77777777" w:rsidR="009D3D99" w:rsidRDefault="009D3D99" w:rsidP="009D3D99">
            <w:pPr>
              <w:numPr>
                <w:ilvl w:val="0"/>
                <w:numId w:val="27"/>
              </w:numPr>
            </w:pPr>
            <w:r>
              <w:t>Cancel</w:t>
            </w:r>
          </w:p>
          <w:p w14:paraId="4450045A" w14:textId="77777777" w:rsidR="009D3D99" w:rsidRDefault="009D3D99" w:rsidP="009D3D99">
            <w:pPr>
              <w:numPr>
                <w:ilvl w:val="0"/>
                <w:numId w:val="27"/>
              </w:numPr>
            </w:pPr>
            <w:r>
              <w:t>Save</w:t>
            </w:r>
          </w:p>
        </w:tc>
      </w:tr>
      <w:tr w:rsidR="009D3D99" w14:paraId="0B580E2E" w14:textId="77777777" w:rsidTr="009D3D99">
        <w:tc>
          <w:tcPr>
            <w:tcW w:w="2268" w:type="dxa"/>
          </w:tcPr>
          <w:p w14:paraId="0F742D7A" w14:textId="77777777" w:rsidR="009D3D99" w:rsidRPr="001D0ABF" w:rsidRDefault="009D3D99" w:rsidP="009D3D99">
            <w:r w:rsidRPr="001D0ABF">
              <w:rPr>
                <w:b/>
              </w:rPr>
              <w:t>Pre-Conditions</w:t>
            </w:r>
            <w:r w:rsidRPr="001D0ABF">
              <w:t>:</w:t>
            </w:r>
          </w:p>
        </w:tc>
        <w:tc>
          <w:tcPr>
            <w:tcW w:w="6588" w:type="dxa"/>
          </w:tcPr>
          <w:p w14:paraId="770163A1" w14:textId="77777777" w:rsidR="009D3D99" w:rsidRDefault="009D3D99" w:rsidP="009D3D99">
            <w:pPr>
              <w:numPr>
                <w:ilvl w:val="0"/>
                <w:numId w:val="27"/>
              </w:numPr>
            </w:pPr>
            <w:r>
              <w:t>User must have chosen to edit recipe in list</w:t>
            </w:r>
          </w:p>
        </w:tc>
      </w:tr>
      <w:tr w:rsidR="009D3D99" w14:paraId="719D0556" w14:textId="77777777" w:rsidTr="009D3D99">
        <w:tc>
          <w:tcPr>
            <w:tcW w:w="2268" w:type="dxa"/>
          </w:tcPr>
          <w:p w14:paraId="4C24A366" w14:textId="77777777" w:rsidR="009D3D99" w:rsidRPr="001D0ABF" w:rsidRDefault="009D3D99" w:rsidP="009D3D99">
            <w:r w:rsidRPr="001D0ABF">
              <w:rPr>
                <w:b/>
              </w:rPr>
              <w:t>Post Conditions:</w:t>
            </w:r>
          </w:p>
        </w:tc>
        <w:tc>
          <w:tcPr>
            <w:tcW w:w="6588" w:type="dxa"/>
          </w:tcPr>
          <w:p w14:paraId="349D4BBC" w14:textId="77777777" w:rsidR="009D3D99" w:rsidRDefault="009D3D99" w:rsidP="009D3D99">
            <w:pPr>
              <w:numPr>
                <w:ilvl w:val="0"/>
                <w:numId w:val="27"/>
              </w:numPr>
            </w:pPr>
            <w:r>
              <w:t>All “Saved” changes will be kept permanently</w:t>
            </w:r>
          </w:p>
          <w:p w14:paraId="116F304F" w14:textId="77777777" w:rsidR="009D3D99" w:rsidRDefault="009D3D99" w:rsidP="009D3D99">
            <w:pPr>
              <w:numPr>
                <w:ilvl w:val="0"/>
                <w:numId w:val="27"/>
              </w:numPr>
            </w:pPr>
            <w:r>
              <w:t>On save, recipe is  update</w:t>
            </w:r>
          </w:p>
        </w:tc>
      </w:tr>
      <w:tr w:rsidR="009D3D99" w14:paraId="6C35D48F" w14:textId="77777777" w:rsidTr="009D3D99">
        <w:tc>
          <w:tcPr>
            <w:tcW w:w="2268" w:type="dxa"/>
          </w:tcPr>
          <w:p w14:paraId="2FE2AEC0" w14:textId="77777777" w:rsidR="009D3D99" w:rsidRPr="001D0ABF" w:rsidRDefault="009D3D99" w:rsidP="009D3D99">
            <w:r w:rsidRPr="001D0ABF">
              <w:rPr>
                <w:b/>
              </w:rPr>
              <w:t>Other attributes:</w:t>
            </w:r>
          </w:p>
        </w:tc>
        <w:tc>
          <w:tcPr>
            <w:tcW w:w="6588" w:type="dxa"/>
          </w:tcPr>
          <w:p w14:paraId="2656D4FE" w14:textId="77777777" w:rsidR="009D3D99" w:rsidRDefault="009D3D99" w:rsidP="009D3D99">
            <w:pPr>
              <w:numPr>
                <w:ilvl w:val="0"/>
                <w:numId w:val="27"/>
              </w:numPr>
            </w:pPr>
            <w:r>
              <w:t>None</w:t>
            </w:r>
          </w:p>
        </w:tc>
      </w:tr>
    </w:tbl>
    <w:p w14:paraId="68286C4E"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1"/>
        <w:gridCol w:w="6389"/>
      </w:tblGrid>
      <w:tr w:rsidR="009D3D99" w14:paraId="6DF1E2F5" w14:textId="77777777" w:rsidTr="009D3D99">
        <w:tc>
          <w:tcPr>
            <w:tcW w:w="2268" w:type="dxa"/>
          </w:tcPr>
          <w:p w14:paraId="71CFDE00" w14:textId="77777777" w:rsidR="009D3D99" w:rsidRPr="001D0ABF" w:rsidRDefault="009D3D99" w:rsidP="009D3D99">
            <w:r w:rsidRPr="001D0ABF">
              <w:rPr>
                <w:b/>
              </w:rPr>
              <w:lastRenderedPageBreak/>
              <w:t>Requirement Title:</w:t>
            </w:r>
          </w:p>
          <w:p w14:paraId="4E8494E5" w14:textId="77777777" w:rsidR="009D3D99" w:rsidRPr="001D0ABF" w:rsidRDefault="009D3D99" w:rsidP="009D3D99">
            <w:pPr>
              <w:ind w:firstLine="720"/>
            </w:pPr>
          </w:p>
        </w:tc>
        <w:tc>
          <w:tcPr>
            <w:tcW w:w="6588" w:type="dxa"/>
          </w:tcPr>
          <w:p w14:paraId="4F50E870" w14:textId="77777777" w:rsidR="009D3D99" w:rsidRDefault="009D3D99" w:rsidP="009D3D99">
            <w:r>
              <w:t>Favorite</w:t>
            </w:r>
          </w:p>
        </w:tc>
      </w:tr>
      <w:tr w:rsidR="009D3D99" w14:paraId="4F4C83B4" w14:textId="77777777" w:rsidTr="009D3D99">
        <w:tc>
          <w:tcPr>
            <w:tcW w:w="2268" w:type="dxa"/>
          </w:tcPr>
          <w:p w14:paraId="739CBBC6" w14:textId="77777777" w:rsidR="009D3D99" w:rsidRPr="001D0ABF" w:rsidRDefault="009D3D99" w:rsidP="009D3D99">
            <w:r w:rsidRPr="001D0ABF">
              <w:rPr>
                <w:b/>
              </w:rPr>
              <w:t>Sequence No:</w:t>
            </w:r>
          </w:p>
        </w:tc>
        <w:tc>
          <w:tcPr>
            <w:tcW w:w="6588" w:type="dxa"/>
          </w:tcPr>
          <w:p w14:paraId="5EDC94FC" w14:textId="7EA1323A" w:rsidR="009D3D99" w:rsidRDefault="004D5BF3" w:rsidP="009D3D99">
            <w:r>
              <w:t>001</w:t>
            </w:r>
          </w:p>
        </w:tc>
      </w:tr>
      <w:tr w:rsidR="009D3D99" w14:paraId="5DE0F766" w14:textId="77777777" w:rsidTr="009D3D99">
        <w:trPr>
          <w:trHeight w:val="665"/>
        </w:trPr>
        <w:tc>
          <w:tcPr>
            <w:tcW w:w="2268" w:type="dxa"/>
          </w:tcPr>
          <w:p w14:paraId="45656968" w14:textId="77777777" w:rsidR="009D3D99" w:rsidRPr="001D0ABF" w:rsidRDefault="009D3D99" w:rsidP="009D3D99">
            <w:r w:rsidRPr="001D0ABF">
              <w:rPr>
                <w:b/>
              </w:rPr>
              <w:t>Short description:</w:t>
            </w:r>
          </w:p>
        </w:tc>
        <w:tc>
          <w:tcPr>
            <w:tcW w:w="6588" w:type="dxa"/>
          </w:tcPr>
          <w:p w14:paraId="5E898C87" w14:textId="77777777" w:rsidR="009D3D99" w:rsidRDefault="009D3D99" w:rsidP="009D3D99">
            <w:r>
              <w:t>Favorite recipe from Recipe List</w:t>
            </w:r>
          </w:p>
        </w:tc>
      </w:tr>
      <w:tr w:rsidR="009D3D99" w14:paraId="1D0D7242" w14:textId="77777777" w:rsidTr="009D3D99">
        <w:tc>
          <w:tcPr>
            <w:tcW w:w="2268" w:type="dxa"/>
          </w:tcPr>
          <w:p w14:paraId="1A7FF486" w14:textId="77777777" w:rsidR="009D3D99" w:rsidRPr="001D0ABF" w:rsidRDefault="009D3D99" w:rsidP="009D3D99">
            <w:r w:rsidRPr="001D0ABF">
              <w:rPr>
                <w:b/>
              </w:rPr>
              <w:t>Description:</w:t>
            </w:r>
          </w:p>
        </w:tc>
        <w:tc>
          <w:tcPr>
            <w:tcW w:w="6588" w:type="dxa"/>
          </w:tcPr>
          <w:p w14:paraId="39D484CF" w14:textId="77777777" w:rsidR="009D3D99" w:rsidRDefault="009D3D99" w:rsidP="009D3D99">
            <w:r>
              <w:t>This system shall allow users to favorite recipes from the Recipe List. The following information will be collected</w:t>
            </w:r>
          </w:p>
          <w:p w14:paraId="28F7C1A8" w14:textId="77777777" w:rsidR="009D3D99" w:rsidRDefault="009D3D99" w:rsidP="009D3D99">
            <w:pPr>
              <w:numPr>
                <w:ilvl w:val="0"/>
                <w:numId w:val="27"/>
              </w:numPr>
            </w:pPr>
            <w:r>
              <w:t>Food name</w:t>
            </w:r>
          </w:p>
          <w:p w14:paraId="43CD164F" w14:textId="77777777" w:rsidR="009D3D99" w:rsidRDefault="009D3D99" w:rsidP="009D3D99">
            <w:r>
              <w:t>User can press:</w:t>
            </w:r>
          </w:p>
          <w:p w14:paraId="2DDDAB18" w14:textId="77777777" w:rsidR="009D3D99" w:rsidRDefault="009D3D99" w:rsidP="009D3D99">
            <w:pPr>
              <w:numPr>
                <w:ilvl w:val="0"/>
                <w:numId w:val="27"/>
              </w:numPr>
            </w:pPr>
            <w:r>
              <w:t>Cancel</w:t>
            </w:r>
          </w:p>
          <w:p w14:paraId="2BF97BC1" w14:textId="77777777" w:rsidR="009D3D99" w:rsidRDefault="009D3D99" w:rsidP="009D3D99">
            <w:pPr>
              <w:numPr>
                <w:ilvl w:val="0"/>
                <w:numId w:val="27"/>
              </w:numPr>
            </w:pPr>
            <w:r>
              <w:t>Favorite</w:t>
            </w:r>
          </w:p>
        </w:tc>
      </w:tr>
      <w:tr w:rsidR="009D3D99" w14:paraId="492FDD11" w14:textId="77777777" w:rsidTr="009D3D99">
        <w:tc>
          <w:tcPr>
            <w:tcW w:w="2268" w:type="dxa"/>
          </w:tcPr>
          <w:p w14:paraId="27E50AF8" w14:textId="77777777" w:rsidR="009D3D99" w:rsidRPr="001D0ABF" w:rsidRDefault="009D3D99" w:rsidP="009D3D99">
            <w:r w:rsidRPr="001D0ABF">
              <w:rPr>
                <w:b/>
              </w:rPr>
              <w:t>Pre-Conditions</w:t>
            </w:r>
            <w:r w:rsidRPr="001D0ABF">
              <w:t>:</w:t>
            </w:r>
          </w:p>
        </w:tc>
        <w:tc>
          <w:tcPr>
            <w:tcW w:w="6588" w:type="dxa"/>
          </w:tcPr>
          <w:p w14:paraId="18E2A064" w14:textId="77777777" w:rsidR="009D3D99" w:rsidRDefault="009D3D99" w:rsidP="009D3D99">
            <w:pPr>
              <w:numPr>
                <w:ilvl w:val="0"/>
                <w:numId w:val="27"/>
              </w:numPr>
            </w:pPr>
            <w:r>
              <w:t xml:space="preserve">User must have chosen to Favorite item from List </w:t>
            </w:r>
          </w:p>
        </w:tc>
      </w:tr>
      <w:tr w:rsidR="009D3D99" w14:paraId="62EDC030" w14:textId="77777777" w:rsidTr="009D3D99">
        <w:tc>
          <w:tcPr>
            <w:tcW w:w="2268" w:type="dxa"/>
          </w:tcPr>
          <w:p w14:paraId="4C40AC9E" w14:textId="77777777" w:rsidR="009D3D99" w:rsidRPr="001D0ABF" w:rsidRDefault="009D3D99" w:rsidP="009D3D99">
            <w:r w:rsidRPr="001D0ABF">
              <w:rPr>
                <w:b/>
              </w:rPr>
              <w:t>Post Conditions:</w:t>
            </w:r>
          </w:p>
        </w:tc>
        <w:tc>
          <w:tcPr>
            <w:tcW w:w="6588" w:type="dxa"/>
          </w:tcPr>
          <w:p w14:paraId="682B0243" w14:textId="77777777" w:rsidR="009D3D99" w:rsidRDefault="009D3D99" w:rsidP="009D3D99">
            <w:pPr>
              <w:numPr>
                <w:ilvl w:val="0"/>
                <w:numId w:val="27"/>
              </w:numPr>
            </w:pPr>
            <w:r>
              <w:t>All “Saved” changes will be kept permanently</w:t>
            </w:r>
          </w:p>
          <w:p w14:paraId="5502AE83" w14:textId="77777777" w:rsidR="009D3D99" w:rsidRDefault="009D3D99" w:rsidP="009D3D99">
            <w:pPr>
              <w:numPr>
                <w:ilvl w:val="0"/>
                <w:numId w:val="27"/>
              </w:numPr>
            </w:pPr>
            <w:r>
              <w:t>On save, recipe will be added to favorite list</w:t>
            </w:r>
          </w:p>
        </w:tc>
      </w:tr>
      <w:tr w:rsidR="009D3D99" w14:paraId="66D35AB1" w14:textId="77777777" w:rsidTr="009D3D99">
        <w:tc>
          <w:tcPr>
            <w:tcW w:w="2268" w:type="dxa"/>
          </w:tcPr>
          <w:p w14:paraId="55F2E128" w14:textId="77777777" w:rsidR="009D3D99" w:rsidRPr="001D0ABF" w:rsidRDefault="009D3D99" w:rsidP="009D3D99">
            <w:r w:rsidRPr="001D0ABF">
              <w:rPr>
                <w:b/>
              </w:rPr>
              <w:t>Other attributes:</w:t>
            </w:r>
          </w:p>
        </w:tc>
        <w:tc>
          <w:tcPr>
            <w:tcW w:w="6588" w:type="dxa"/>
          </w:tcPr>
          <w:p w14:paraId="61B48EB3" w14:textId="77777777" w:rsidR="009D3D99" w:rsidRDefault="009D3D99" w:rsidP="009D3D99">
            <w:pPr>
              <w:numPr>
                <w:ilvl w:val="0"/>
                <w:numId w:val="27"/>
              </w:numPr>
            </w:pPr>
            <w:r>
              <w:t>None</w:t>
            </w:r>
          </w:p>
        </w:tc>
      </w:tr>
    </w:tbl>
    <w:p w14:paraId="554B2732" w14:textId="77777777" w:rsidR="009D3D99" w:rsidRDefault="009D3D99" w:rsidP="009D3D99"/>
    <w:p w14:paraId="3F2B7C69"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D3D99" w14:paraId="65E5B80B" w14:textId="77777777" w:rsidTr="009D3D99">
        <w:tc>
          <w:tcPr>
            <w:tcW w:w="2268" w:type="dxa"/>
          </w:tcPr>
          <w:p w14:paraId="02509A6B" w14:textId="77777777" w:rsidR="009D3D99" w:rsidRPr="001D0ABF" w:rsidRDefault="009D3D99" w:rsidP="009D3D99">
            <w:r w:rsidRPr="001D0ABF">
              <w:rPr>
                <w:b/>
              </w:rPr>
              <w:lastRenderedPageBreak/>
              <w:t>Requirement Title:</w:t>
            </w:r>
          </w:p>
          <w:p w14:paraId="6940BF47" w14:textId="77777777" w:rsidR="009D3D99" w:rsidRPr="001D0ABF" w:rsidRDefault="009D3D99" w:rsidP="009D3D99">
            <w:pPr>
              <w:ind w:firstLine="720"/>
            </w:pPr>
          </w:p>
        </w:tc>
        <w:tc>
          <w:tcPr>
            <w:tcW w:w="6588" w:type="dxa"/>
          </w:tcPr>
          <w:p w14:paraId="73F700C7" w14:textId="77777777" w:rsidR="009D3D99" w:rsidRDefault="009D3D99" w:rsidP="009D3D99">
            <w:r>
              <w:t>Search List</w:t>
            </w:r>
          </w:p>
        </w:tc>
      </w:tr>
      <w:tr w:rsidR="009D3D99" w14:paraId="231CCC4A" w14:textId="77777777" w:rsidTr="009D3D99">
        <w:tc>
          <w:tcPr>
            <w:tcW w:w="2268" w:type="dxa"/>
          </w:tcPr>
          <w:p w14:paraId="38D2719C" w14:textId="77777777" w:rsidR="009D3D99" w:rsidRPr="001D0ABF" w:rsidRDefault="009D3D99" w:rsidP="009D3D99">
            <w:r w:rsidRPr="001D0ABF">
              <w:rPr>
                <w:b/>
              </w:rPr>
              <w:t>Sequence No:</w:t>
            </w:r>
          </w:p>
        </w:tc>
        <w:tc>
          <w:tcPr>
            <w:tcW w:w="6588" w:type="dxa"/>
          </w:tcPr>
          <w:p w14:paraId="7C5D51EC" w14:textId="74BDA41C" w:rsidR="009D3D99" w:rsidRDefault="004D5BF3" w:rsidP="009D3D99">
            <w:r>
              <w:t>001</w:t>
            </w:r>
          </w:p>
        </w:tc>
      </w:tr>
      <w:tr w:rsidR="009D3D99" w14:paraId="31BCBFD4" w14:textId="77777777" w:rsidTr="009D3D99">
        <w:trPr>
          <w:trHeight w:val="665"/>
        </w:trPr>
        <w:tc>
          <w:tcPr>
            <w:tcW w:w="2268" w:type="dxa"/>
          </w:tcPr>
          <w:p w14:paraId="22D5E89C" w14:textId="77777777" w:rsidR="009D3D99" w:rsidRPr="001D0ABF" w:rsidRDefault="009D3D99" w:rsidP="009D3D99">
            <w:r w:rsidRPr="001D0ABF">
              <w:rPr>
                <w:b/>
              </w:rPr>
              <w:t>Short description:</w:t>
            </w:r>
          </w:p>
        </w:tc>
        <w:tc>
          <w:tcPr>
            <w:tcW w:w="6588" w:type="dxa"/>
          </w:tcPr>
          <w:p w14:paraId="03496538" w14:textId="77777777" w:rsidR="009D3D99" w:rsidRDefault="009D3D99" w:rsidP="009D3D99">
            <w:r>
              <w:t>Search for recipe in Recipe List</w:t>
            </w:r>
          </w:p>
        </w:tc>
      </w:tr>
      <w:tr w:rsidR="009D3D99" w14:paraId="7DE72050" w14:textId="77777777" w:rsidTr="009D3D99">
        <w:tc>
          <w:tcPr>
            <w:tcW w:w="2268" w:type="dxa"/>
          </w:tcPr>
          <w:p w14:paraId="3118017C" w14:textId="77777777" w:rsidR="009D3D99" w:rsidRPr="001D0ABF" w:rsidRDefault="009D3D99" w:rsidP="009D3D99">
            <w:r w:rsidRPr="001D0ABF">
              <w:rPr>
                <w:b/>
              </w:rPr>
              <w:t>Description:</w:t>
            </w:r>
          </w:p>
        </w:tc>
        <w:tc>
          <w:tcPr>
            <w:tcW w:w="6588" w:type="dxa"/>
          </w:tcPr>
          <w:p w14:paraId="00FDB7E2" w14:textId="77777777" w:rsidR="009D3D99" w:rsidRDefault="009D3D99" w:rsidP="009D3D99">
            <w:r>
              <w:t>This system shall allow users to Search for recipes in Recipe List. The following information will be collected</w:t>
            </w:r>
          </w:p>
          <w:p w14:paraId="208417AB" w14:textId="77777777" w:rsidR="009D3D99" w:rsidRDefault="009D3D99" w:rsidP="009D3D99">
            <w:pPr>
              <w:numPr>
                <w:ilvl w:val="0"/>
                <w:numId w:val="27"/>
              </w:numPr>
            </w:pPr>
            <w:r>
              <w:t>Recipe name</w:t>
            </w:r>
          </w:p>
          <w:p w14:paraId="068CC84D" w14:textId="77777777" w:rsidR="009D3D99" w:rsidRDefault="009D3D99" w:rsidP="009D3D99">
            <w:r>
              <w:t>User can press:</w:t>
            </w:r>
          </w:p>
          <w:p w14:paraId="61ECF465" w14:textId="77777777" w:rsidR="009D3D99" w:rsidRDefault="009D3D99" w:rsidP="009D3D99">
            <w:pPr>
              <w:numPr>
                <w:ilvl w:val="0"/>
                <w:numId w:val="27"/>
              </w:numPr>
            </w:pPr>
            <w:r>
              <w:t>Cancel</w:t>
            </w:r>
          </w:p>
          <w:p w14:paraId="5A68B4A6" w14:textId="77777777" w:rsidR="009D3D99" w:rsidRDefault="009D3D99" w:rsidP="009D3D99">
            <w:pPr>
              <w:numPr>
                <w:ilvl w:val="0"/>
                <w:numId w:val="27"/>
              </w:numPr>
            </w:pPr>
            <w:r>
              <w:t>Search</w:t>
            </w:r>
          </w:p>
        </w:tc>
      </w:tr>
      <w:tr w:rsidR="009D3D99" w14:paraId="4F64B013" w14:textId="77777777" w:rsidTr="009D3D99">
        <w:tc>
          <w:tcPr>
            <w:tcW w:w="2268" w:type="dxa"/>
          </w:tcPr>
          <w:p w14:paraId="26CF9F5D" w14:textId="77777777" w:rsidR="009D3D99" w:rsidRPr="001D0ABF" w:rsidRDefault="009D3D99" w:rsidP="009D3D99">
            <w:r w:rsidRPr="001D0ABF">
              <w:rPr>
                <w:b/>
              </w:rPr>
              <w:t>Pre-Conditions</w:t>
            </w:r>
            <w:r w:rsidRPr="001D0ABF">
              <w:t>:</w:t>
            </w:r>
          </w:p>
        </w:tc>
        <w:tc>
          <w:tcPr>
            <w:tcW w:w="6588" w:type="dxa"/>
          </w:tcPr>
          <w:p w14:paraId="062187D5" w14:textId="77777777" w:rsidR="009D3D99" w:rsidRDefault="009D3D99" w:rsidP="009D3D99">
            <w:pPr>
              <w:numPr>
                <w:ilvl w:val="0"/>
                <w:numId w:val="27"/>
              </w:numPr>
            </w:pPr>
            <w:r>
              <w:t>User must have chosen to search recipe from Recipe list</w:t>
            </w:r>
          </w:p>
        </w:tc>
      </w:tr>
      <w:tr w:rsidR="009D3D99" w14:paraId="5D16A5B5" w14:textId="77777777" w:rsidTr="009D3D99">
        <w:tc>
          <w:tcPr>
            <w:tcW w:w="2268" w:type="dxa"/>
          </w:tcPr>
          <w:p w14:paraId="64C39D7F" w14:textId="77777777" w:rsidR="009D3D99" w:rsidRPr="001D0ABF" w:rsidRDefault="009D3D99" w:rsidP="009D3D99">
            <w:r w:rsidRPr="001D0ABF">
              <w:rPr>
                <w:b/>
              </w:rPr>
              <w:t>Post Conditions:</w:t>
            </w:r>
          </w:p>
        </w:tc>
        <w:tc>
          <w:tcPr>
            <w:tcW w:w="6588" w:type="dxa"/>
          </w:tcPr>
          <w:p w14:paraId="3F7DEDC0" w14:textId="77777777" w:rsidR="009D3D99" w:rsidRDefault="009D3D99" w:rsidP="009D3D99">
            <w:pPr>
              <w:numPr>
                <w:ilvl w:val="0"/>
                <w:numId w:val="27"/>
              </w:numPr>
            </w:pPr>
            <w:r>
              <w:t>Recipe searched for will be displayed</w:t>
            </w:r>
          </w:p>
        </w:tc>
      </w:tr>
      <w:tr w:rsidR="009D3D99" w14:paraId="612ADB73" w14:textId="77777777" w:rsidTr="009D3D99">
        <w:tc>
          <w:tcPr>
            <w:tcW w:w="2268" w:type="dxa"/>
          </w:tcPr>
          <w:p w14:paraId="48DFEB1E" w14:textId="77777777" w:rsidR="009D3D99" w:rsidRPr="001D0ABF" w:rsidRDefault="009D3D99" w:rsidP="009D3D99">
            <w:r w:rsidRPr="001D0ABF">
              <w:rPr>
                <w:b/>
              </w:rPr>
              <w:t>Other attributes:</w:t>
            </w:r>
          </w:p>
        </w:tc>
        <w:tc>
          <w:tcPr>
            <w:tcW w:w="6588" w:type="dxa"/>
          </w:tcPr>
          <w:p w14:paraId="514BB9FC" w14:textId="77777777" w:rsidR="009D3D99" w:rsidRDefault="009D3D99" w:rsidP="009D3D99">
            <w:pPr>
              <w:numPr>
                <w:ilvl w:val="0"/>
                <w:numId w:val="27"/>
              </w:numPr>
            </w:pPr>
            <w:r>
              <w:t>None</w:t>
            </w:r>
          </w:p>
        </w:tc>
      </w:tr>
    </w:tbl>
    <w:p w14:paraId="4431C1FD" w14:textId="77777777" w:rsidR="009D3D99" w:rsidRDefault="009D3D99" w:rsidP="009D3D99"/>
    <w:p w14:paraId="43EBE060" w14:textId="77777777" w:rsidR="009D3D99" w:rsidRDefault="009D3D99" w:rsidP="009D3D99">
      <w: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9D3D99" w14:paraId="522FD69A" w14:textId="77777777" w:rsidTr="009D3D99">
        <w:tc>
          <w:tcPr>
            <w:tcW w:w="2268" w:type="dxa"/>
          </w:tcPr>
          <w:p w14:paraId="4B0B9811" w14:textId="77777777" w:rsidR="009D3D99" w:rsidRPr="001D0ABF" w:rsidRDefault="009D3D99" w:rsidP="009D3D99">
            <w:r w:rsidRPr="001D0ABF">
              <w:rPr>
                <w:b/>
              </w:rPr>
              <w:lastRenderedPageBreak/>
              <w:t>Requirement Title:</w:t>
            </w:r>
          </w:p>
          <w:p w14:paraId="16D5B22C" w14:textId="77777777" w:rsidR="009D3D99" w:rsidRPr="001D0ABF" w:rsidRDefault="009D3D99" w:rsidP="009D3D99">
            <w:pPr>
              <w:ind w:firstLine="720"/>
            </w:pPr>
          </w:p>
        </w:tc>
        <w:tc>
          <w:tcPr>
            <w:tcW w:w="6588" w:type="dxa"/>
          </w:tcPr>
          <w:p w14:paraId="1F210E57" w14:textId="77777777" w:rsidR="009D3D99" w:rsidRDefault="009D3D99" w:rsidP="009D3D99">
            <w:r>
              <w:t>Show Favorite List</w:t>
            </w:r>
          </w:p>
        </w:tc>
      </w:tr>
      <w:tr w:rsidR="009D3D99" w14:paraId="5F567C8A" w14:textId="77777777" w:rsidTr="009D3D99">
        <w:tc>
          <w:tcPr>
            <w:tcW w:w="2268" w:type="dxa"/>
          </w:tcPr>
          <w:p w14:paraId="1048B83A" w14:textId="77777777" w:rsidR="009D3D99" w:rsidRPr="001D0ABF" w:rsidRDefault="009D3D99" w:rsidP="009D3D99">
            <w:r w:rsidRPr="001D0ABF">
              <w:rPr>
                <w:b/>
              </w:rPr>
              <w:t>Sequence No:</w:t>
            </w:r>
          </w:p>
        </w:tc>
        <w:tc>
          <w:tcPr>
            <w:tcW w:w="6588" w:type="dxa"/>
          </w:tcPr>
          <w:p w14:paraId="50D03A39" w14:textId="59FD0E1E" w:rsidR="009D3D99" w:rsidRDefault="004D5BF3" w:rsidP="009D3D99">
            <w:r>
              <w:t>001</w:t>
            </w:r>
          </w:p>
        </w:tc>
      </w:tr>
      <w:tr w:rsidR="009D3D99" w14:paraId="0CB7FC8F" w14:textId="77777777" w:rsidTr="009D3D99">
        <w:trPr>
          <w:trHeight w:val="665"/>
        </w:trPr>
        <w:tc>
          <w:tcPr>
            <w:tcW w:w="2268" w:type="dxa"/>
          </w:tcPr>
          <w:p w14:paraId="13F4A030" w14:textId="77777777" w:rsidR="009D3D99" w:rsidRPr="001D0ABF" w:rsidRDefault="009D3D99" w:rsidP="009D3D99">
            <w:r w:rsidRPr="001D0ABF">
              <w:rPr>
                <w:b/>
              </w:rPr>
              <w:t>Short description:</w:t>
            </w:r>
          </w:p>
        </w:tc>
        <w:tc>
          <w:tcPr>
            <w:tcW w:w="6588" w:type="dxa"/>
          </w:tcPr>
          <w:p w14:paraId="2AB2140D" w14:textId="77777777" w:rsidR="009D3D99" w:rsidRDefault="009D3D99" w:rsidP="009D3D99">
            <w:r>
              <w:t>Show recipes in Favorite Recipe List</w:t>
            </w:r>
          </w:p>
        </w:tc>
      </w:tr>
      <w:tr w:rsidR="009D3D99" w14:paraId="1F25424D" w14:textId="77777777" w:rsidTr="009D3D99">
        <w:tc>
          <w:tcPr>
            <w:tcW w:w="2268" w:type="dxa"/>
          </w:tcPr>
          <w:p w14:paraId="0960B885" w14:textId="77777777" w:rsidR="009D3D99" w:rsidRPr="001D0ABF" w:rsidRDefault="009D3D99" w:rsidP="009D3D99">
            <w:r w:rsidRPr="001D0ABF">
              <w:rPr>
                <w:b/>
              </w:rPr>
              <w:t>Description:</w:t>
            </w:r>
          </w:p>
        </w:tc>
        <w:tc>
          <w:tcPr>
            <w:tcW w:w="6588" w:type="dxa"/>
          </w:tcPr>
          <w:p w14:paraId="5E936D21" w14:textId="77777777" w:rsidR="009D3D99" w:rsidRDefault="009D3D99" w:rsidP="009D3D99">
            <w:r>
              <w:t xml:space="preserve">This system shall allow users to see Favorite recipes in Recipe List. </w:t>
            </w:r>
          </w:p>
          <w:p w14:paraId="58CE6846" w14:textId="77777777" w:rsidR="009D3D99" w:rsidRDefault="009D3D99" w:rsidP="009D3D99">
            <w:r>
              <w:t>User can press:</w:t>
            </w:r>
          </w:p>
          <w:p w14:paraId="018324BE" w14:textId="77777777" w:rsidR="009D3D99" w:rsidRDefault="009D3D99" w:rsidP="009D3D99">
            <w:pPr>
              <w:numPr>
                <w:ilvl w:val="0"/>
                <w:numId w:val="27"/>
              </w:numPr>
            </w:pPr>
            <w:r>
              <w:t>Back</w:t>
            </w:r>
          </w:p>
        </w:tc>
      </w:tr>
      <w:tr w:rsidR="009D3D99" w14:paraId="06AC3F3B" w14:textId="77777777" w:rsidTr="009D3D99">
        <w:tc>
          <w:tcPr>
            <w:tcW w:w="2268" w:type="dxa"/>
          </w:tcPr>
          <w:p w14:paraId="736D3D11" w14:textId="77777777" w:rsidR="009D3D99" w:rsidRPr="001D0ABF" w:rsidRDefault="009D3D99" w:rsidP="009D3D99">
            <w:r w:rsidRPr="001D0ABF">
              <w:rPr>
                <w:b/>
              </w:rPr>
              <w:t>Pre-Conditions</w:t>
            </w:r>
            <w:r w:rsidRPr="001D0ABF">
              <w:t>:</w:t>
            </w:r>
          </w:p>
        </w:tc>
        <w:tc>
          <w:tcPr>
            <w:tcW w:w="6588" w:type="dxa"/>
          </w:tcPr>
          <w:p w14:paraId="40CCAA40" w14:textId="77777777" w:rsidR="009D3D99" w:rsidRDefault="009D3D99" w:rsidP="009D3D99">
            <w:pPr>
              <w:numPr>
                <w:ilvl w:val="0"/>
                <w:numId w:val="27"/>
              </w:numPr>
            </w:pPr>
            <w:r>
              <w:t>User must have chosen to see Favorite recipes from Recipe list</w:t>
            </w:r>
          </w:p>
        </w:tc>
      </w:tr>
      <w:tr w:rsidR="009D3D99" w14:paraId="45B3F3E6" w14:textId="77777777" w:rsidTr="009D3D99">
        <w:tc>
          <w:tcPr>
            <w:tcW w:w="2268" w:type="dxa"/>
          </w:tcPr>
          <w:p w14:paraId="19027614" w14:textId="77777777" w:rsidR="009D3D99" w:rsidRPr="001D0ABF" w:rsidRDefault="009D3D99" w:rsidP="009D3D99">
            <w:r w:rsidRPr="001D0ABF">
              <w:rPr>
                <w:b/>
              </w:rPr>
              <w:t>Post Conditions:</w:t>
            </w:r>
          </w:p>
        </w:tc>
        <w:tc>
          <w:tcPr>
            <w:tcW w:w="6588" w:type="dxa"/>
          </w:tcPr>
          <w:p w14:paraId="0E78A739" w14:textId="77777777" w:rsidR="009D3D99" w:rsidRDefault="009D3D99" w:rsidP="009D3D99">
            <w:pPr>
              <w:numPr>
                <w:ilvl w:val="0"/>
                <w:numId w:val="27"/>
              </w:numPr>
            </w:pPr>
            <w:r>
              <w:t>Favorite Recipes will be displayed</w:t>
            </w:r>
          </w:p>
        </w:tc>
      </w:tr>
      <w:tr w:rsidR="009D3D99" w14:paraId="7E3B4E83" w14:textId="77777777" w:rsidTr="009D3D99">
        <w:tc>
          <w:tcPr>
            <w:tcW w:w="2268" w:type="dxa"/>
          </w:tcPr>
          <w:p w14:paraId="23A08F41" w14:textId="77777777" w:rsidR="009D3D99" w:rsidRPr="001D0ABF" w:rsidRDefault="009D3D99" w:rsidP="009D3D99">
            <w:r w:rsidRPr="001D0ABF">
              <w:rPr>
                <w:b/>
              </w:rPr>
              <w:t>Other attributes:</w:t>
            </w:r>
          </w:p>
        </w:tc>
        <w:tc>
          <w:tcPr>
            <w:tcW w:w="6588" w:type="dxa"/>
          </w:tcPr>
          <w:p w14:paraId="61A47C24" w14:textId="77777777" w:rsidR="009D3D99" w:rsidRDefault="009D3D99" w:rsidP="009D3D99">
            <w:pPr>
              <w:numPr>
                <w:ilvl w:val="0"/>
                <w:numId w:val="27"/>
              </w:numPr>
            </w:pPr>
            <w:r>
              <w:t>None</w:t>
            </w:r>
          </w:p>
        </w:tc>
      </w:tr>
    </w:tbl>
    <w:p w14:paraId="443FE4D6" w14:textId="77777777" w:rsidR="009D3D99" w:rsidRDefault="009D3D99" w:rsidP="009D3D99"/>
    <w:p w14:paraId="623AB949" w14:textId="77777777" w:rsidR="009D3D99" w:rsidRDefault="009D3D99" w:rsidP="009D3D99">
      <w:r>
        <w:br w:type="page"/>
      </w:r>
      <w:r>
        <w:lastRenderedPageBreak/>
        <w:t>4.6 “NOTIFICATION”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9D3D99" w14:paraId="7DB9166C" w14:textId="77777777" w:rsidTr="009D3D99">
        <w:tc>
          <w:tcPr>
            <w:tcW w:w="2268" w:type="dxa"/>
          </w:tcPr>
          <w:p w14:paraId="01E313AB" w14:textId="77777777" w:rsidR="009D3D99" w:rsidRPr="001D0ABF" w:rsidRDefault="009D3D99" w:rsidP="009D3D99">
            <w:r w:rsidRPr="001D0ABF">
              <w:rPr>
                <w:b/>
              </w:rPr>
              <w:t>Requirement Title:</w:t>
            </w:r>
          </w:p>
          <w:p w14:paraId="7F763B0B" w14:textId="77777777" w:rsidR="009D3D99" w:rsidRPr="001D0ABF" w:rsidRDefault="009D3D99" w:rsidP="009D3D99">
            <w:pPr>
              <w:ind w:firstLine="720"/>
            </w:pPr>
          </w:p>
        </w:tc>
        <w:tc>
          <w:tcPr>
            <w:tcW w:w="6588" w:type="dxa"/>
          </w:tcPr>
          <w:p w14:paraId="75C4107A" w14:textId="77777777" w:rsidR="009D3D99" w:rsidRDefault="009D3D99" w:rsidP="009D3D99">
            <w:r>
              <w:t>Notifications</w:t>
            </w:r>
          </w:p>
        </w:tc>
      </w:tr>
      <w:tr w:rsidR="009D3D99" w14:paraId="7655EA4C" w14:textId="77777777" w:rsidTr="009D3D99">
        <w:tc>
          <w:tcPr>
            <w:tcW w:w="2268" w:type="dxa"/>
          </w:tcPr>
          <w:p w14:paraId="409E220C" w14:textId="77777777" w:rsidR="009D3D99" w:rsidRPr="001D0ABF" w:rsidRDefault="009D3D99" w:rsidP="009D3D99">
            <w:r w:rsidRPr="001D0ABF">
              <w:rPr>
                <w:b/>
              </w:rPr>
              <w:t>Sequence No:</w:t>
            </w:r>
          </w:p>
        </w:tc>
        <w:tc>
          <w:tcPr>
            <w:tcW w:w="6588" w:type="dxa"/>
          </w:tcPr>
          <w:p w14:paraId="0D8D0718" w14:textId="60EBF33F" w:rsidR="009D3D99" w:rsidRDefault="004D5BF3" w:rsidP="009D3D99">
            <w:r>
              <w:t>003</w:t>
            </w:r>
          </w:p>
        </w:tc>
      </w:tr>
      <w:tr w:rsidR="009D3D99" w14:paraId="35364327" w14:textId="77777777" w:rsidTr="009D3D99">
        <w:trPr>
          <w:trHeight w:val="665"/>
        </w:trPr>
        <w:tc>
          <w:tcPr>
            <w:tcW w:w="2268" w:type="dxa"/>
          </w:tcPr>
          <w:p w14:paraId="590A69DB" w14:textId="77777777" w:rsidR="009D3D99" w:rsidRPr="001D0ABF" w:rsidRDefault="009D3D99" w:rsidP="009D3D99">
            <w:r w:rsidRPr="001D0ABF">
              <w:rPr>
                <w:b/>
              </w:rPr>
              <w:t>Short description:</w:t>
            </w:r>
          </w:p>
        </w:tc>
        <w:tc>
          <w:tcPr>
            <w:tcW w:w="6588" w:type="dxa"/>
          </w:tcPr>
          <w:p w14:paraId="7F8BE752" w14:textId="77777777" w:rsidR="009D3D99" w:rsidRDefault="009D3D99" w:rsidP="009D3D99">
            <w:r>
              <w:rPr>
                <w:rFonts w:cs="Arial"/>
                <w:color w:val="000000"/>
                <w:sz w:val="22"/>
                <w:szCs w:val="22"/>
              </w:rPr>
              <w:t>Gives user notifications when items are used or fall below threshold.</w:t>
            </w:r>
          </w:p>
        </w:tc>
      </w:tr>
      <w:tr w:rsidR="009D3D99" w14:paraId="4225C540" w14:textId="77777777" w:rsidTr="009D3D99">
        <w:tc>
          <w:tcPr>
            <w:tcW w:w="2268" w:type="dxa"/>
          </w:tcPr>
          <w:p w14:paraId="7DBB0D80" w14:textId="77777777" w:rsidR="009D3D99" w:rsidRPr="001D0ABF" w:rsidRDefault="009D3D99" w:rsidP="009D3D99">
            <w:r w:rsidRPr="001D0ABF">
              <w:rPr>
                <w:b/>
              </w:rPr>
              <w:t>Description:</w:t>
            </w:r>
          </w:p>
        </w:tc>
        <w:tc>
          <w:tcPr>
            <w:tcW w:w="6588" w:type="dxa"/>
          </w:tcPr>
          <w:p w14:paraId="0C01DBA4" w14:textId="77777777" w:rsidR="009D3D99" w:rsidRDefault="009D3D99" w:rsidP="009D3D99">
            <w:pPr>
              <w:pStyle w:val="NormalWeb"/>
              <w:spacing w:before="240" w:beforeAutospacing="0" w:after="240" w:afterAutospacing="0"/>
            </w:pPr>
            <w:r>
              <w:rPr>
                <w:rFonts w:ascii="Arial" w:hAnsi="Arial" w:cs="Arial"/>
                <w:color w:val="000000"/>
                <w:sz w:val="22"/>
                <w:szCs w:val="22"/>
              </w:rPr>
              <w:t>Types of Notifications:</w:t>
            </w:r>
          </w:p>
          <w:p w14:paraId="3E53EB09" w14:textId="77777777" w:rsidR="009D3D99" w:rsidRDefault="009D3D99" w:rsidP="009D3D99">
            <w:pPr>
              <w:pStyle w:val="NormalWeb"/>
              <w:numPr>
                <w:ilvl w:val="0"/>
                <w:numId w:val="27"/>
              </w:numPr>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This system shall notify users when other people in the household use food items. Notify with the food item used.</w:t>
            </w:r>
          </w:p>
          <w:p w14:paraId="346C848C" w14:textId="77777777" w:rsidR="009D3D99" w:rsidRPr="0034445C" w:rsidRDefault="009D3D99" w:rsidP="009D3D99">
            <w:pPr>
              <w:pStyle w:val="NormalWeb"/>
              <w:numPr>
                <w:ilvl w:val="0"/>
                <w:numId w:val="27"/>
              </w:numPr>
              <w:spacing w:before="240" w:beforeAutospacing="0" w:after="240" w:afterAutospacing="0"/>
              <w:textAlignment w:val="baseline"/>
              <w:rPr>
                <w:rFonts w:ascii="Arial" w:hAnsi="Arial" w:cs="Arial"/>
                <w:color w:val="000000"/>
                <w:sz w:val="22"/>
                <w:szCs w:val="22"/>
              </w:rPr>
            </w:pPr>
            <w:r w:rsidRPr="0034445C">
              <w:rPr>
                <w:rFonts w:ascii="Arial" w:hAnsi="Arial" w:cs="Arial"/>
                <w:color w:val="000000"/>
                <w:sz w:val="22"/>
                <w:szCs w:val="22"/>
              </w:rPr>
              <w:t>This system shall notify users when food items fall below threshold. Notify with the food item running low in inventor</w:t>
            </w:r>
            <w:r>
              <w:rPr>
                <w:rFonts w:ascii="Arial" w:hAnsi="Arial" w:cs="Arial"/>
                <w:color w:val="000000"/>
                <w:sz w:val="22"/>
                <w:szCs w:val="22"/>
              </w:rPr>
              <w:t>y and give option to update grocery list.</w:t>
            </w:r>
          </w:p>
        </w:tc>
      </w:tr>
      <w:tr w:rsidR="009D3D99" w14:paraId="5BE67ADC" w14:textId="77777777" w:rsidTr="009D3D99">
        <w:tc>
          <w:tcPr>
            <w:tcW w:w="2268" w:type="dxa"/>
          </w:tcPr>
          <w:p w14:paraId="3E0D12A6" w14:textId="77777777" w:rsidR="009D3D99" w:rsidRPr="001D0ABF" w:rsidRDefault="009D3D99" w:rsidP="009D3D99">
            <w:r w:rsidRPr="001D0ABF">
              <w:rPr>
                <w:b/>
              </w:rPr>
              <w:t>Pre-Conditions</w:t>
            </w:r>
            <w:r w:rsidRPr="001D0ABF">
              <w:t>:</w:t>
            </w:r>
          </w:p>
        </w:tc>
        <w:tc>
          <w:tcPr>
            <w:tcW w:w="6588" w:type="dxa"/>
          </w:tcPr>
          <w:p w14:paraId="16914173" w14:textId="77777777" w:rsidR="009D3D99" w:rsidRDefault="009D3D99" w:rsidP="009D3D99">
            <w:pPr>
              <w:numPr>
                <w:ilvl w:val="0"/>
                <w:numId w:val="27"/>
              </w:numPr>
            </w:pPr>
            <w:r>
              <w:t>Application must be loaded already.</w:t>
            </w:r>
          </w:p>
          <w:p w14:paraId="5D8895C4" w14:textId="77777777" w:rsidR="009D3D99" w:rsidRDefault="009D3D99" w:rsidP="009D3D99">
            <w:pPr>
              <w:numPr>
                <w:ilvl w:val="0"/>
                <w:numId w:val="27"/>
              </w:numPr>
            </w:pPr>
            <w:r>
              <w:t>User must be registered</w:t>
            </w:r>
          </w:p>
        </w:tc>
      </w:tr>
      <w:tr w:rsidR="009D3D99" w14:paraId="77A7CEA0" w14:textId="77777777" w:rsidTr="009D3D99">
        <w:tc>
          <w:tcPr>
            <w:tcW w:w="2268" w:type="dxa"/>
          </w:tcPr>
          <w:p w14:paraId="34043106" w14:textId="77777777" w:rsidR="009D3D99" w:rsidRPr="001D0ABF" w:rsidRDefault="009D3D99" w:rsidP="009D3D99">
            <w:r w:rsidRPr="001D0ABF">
              <w:rPr>
                <w:b/>
              </w:rPr>
              <w:t>Post Conditions:</w:t>
            </w:r>
          </w:p>
        </w:tc>
        <w:tc>
          <w:tcPr>
            <w:tcW w:w="6588" w:type="dxa"/>
          </w:tcPr>
          <w:p w14:paraId="1FD98AA0" w14:textId="77777777" w:rsidR="009D3D99" w:rsidRDefault="009D3D99" w:rsidP="009D3D99">
            <w:pPr>
              <w:numPr>
                <w:ilvl w:val="0"/>
                <w:numId w:val="27"/>
              </w:numPr>
            </w:pPr>
            <w:r>
              <w:t>If user chooses to update grocery list, grocery list will be updated</w:t>
            </w:r>
          </w:p>
        </w:tc>
      </w:tr>
      <w:tr w:rsidR="009D3D99" w14:paraId="6FB566EA" w14:textId="77777777" w:rsidTr="009D3D99">
        <w:tc>
          <w:tcPr>
            <w:tcW w:w="2268" w:type="dxa"/>
          </w:tcPr>
          <w:p w14:paraId="7BAEBA4C" w14:textId="77777777" w:rsidR="009D3D99" w:rsidRPr="001D0ABF" w:rsidRDefault="009D3D99" w:rsidP="009D3D99">
            <w:r w:rsidRPr="001D0ABF">
              <w:rPr>
                <w:b/>
              </w:rPr>
              <w:t>Other attributes:</w:t>
            </w:r>
          </w:p>
        </w:tc>
        <w:tc>
          <w:tcPr>
            <w:tcW w:w="6588" w:type="dxa"/>
          </w:tcPr>
          <w:p w14:paraId="792DDE48" w14:textId="77777777" w:rsidR="009D3D99" w:rsidRDefault="009D3D99" w:rsidP="009D3D99">
            <w:pPr>
              <w:numPr>
                <w:ilvl w:val="0"/>
                <w:numId w:val="27"/>
              </w:numPr>
            </w:pPr>
            <w:r>
              <w:t>None</w:t>
            </w:r>
          </w:p>
        </w:tc>
      </w:tr>
    </w:tbl>
    <w:p w14:paraId="1D3A1B77" w14:textId="77777777" w:rsidR="009D3D99" w:rsidRDefault="009D3D99" w:rsidP="009D3D99"/>
    <w:p w14:paraId="593C72D4" w14:textId="77777777" w:rsidR="009D3D99" w:rsidRDefault="009D3D99" w:rsidP="009D3D99"/>
    <w:p w14:paraId="264E1192" w14:textId="20C1D0F8" w:rsidR="00797251" w:rsidRDefault="00797251" w:rsidP="00D076BE">
      <w:pPr>
        <w:pStyle w:val="BodyText2"/>
        <w:ind w:left="0"/>
        <w:rPr>
          <w:sz w:val="22"/>
          <w:szCs w:val="22"/>
        </w:rPr>
      </w:pPr>
    </w:p>
    <w:p w14:paraId="3112CD46" w14:textId="77777777" w:rsidR="00797251" w:rsidRDefault="00797251" w:rsidP="00154E02">
      <w:pPr>
        <w:pStyle w:val="Heading1"/>
      </w:pPr>
      <w:bookmarkStart w:id="13" w:name="_Toc20261267"/>
      <w:r>
        <w:lastRenderedPageBreak/>
        <w:t xml:space="preserve">5.  Software Processes and </w:t>
      </w:r>
      <w:r w:rsidR="00154E02">
        <w:t>UML Diagrams</w:t>
      </w:r>
      <w:bookmarkEnd w:id="13"/>
    </w:p>
    <w:p w14:paraId="3959BFB6" w14:textId="77777777" w:rsidR="00797251" w:rsidRDefault="00797251">
      <w:pPr>
        <w:pStyle w:val="heading1underline"/>
      </w:pPr>
    </w:p>
    <w:p w14:paraId="431C7552" w14:textId="77777777" w:rsidR="00C80056" w:rsidRDefault="00C80056" w:rsidP="00C80056">
      <w:pPr>
        <w:pStyle w:val="Heading2"/>
      </w:pPr>
      <w:bookmarkStart w:id="14" w:name="_Toc462791971"/>
      <w:bookmarkStart w:id="15" w:name="_Toc20261268"/>
      <w:bookmarkStart w:id="16" w:name="_Toc517694305"/>
      <w:r>
        <w:t>5.1 Hardware and Infrastructure</w:t>
      </w:r>
      <w:bookmarkEnd w:id="14"/>
      <w:bookmarkEnd w:id="15"/>
    </w:p>
    <w:p w14:paraId="35CD9A37" w14:textId="7AE03122" w:rsidR="00C80056" w:rsidRDefault="004D5BF3" w:rsidP="00C80056">
      <w:pPr>
        <w:pStyle w:val="BodyText2"/>
      </w:pPr>
      <w:r>
        <w:rPr>
          <w:rFonts w:cs="Arial"/>
          <w:color w:val="000000"/>
        </w:rPr>
        <w:t>We will be using KitKat or newer version as our system. We will be using Android Studio to create this app.</w:t>
      </w:r>
    </w:p>
    <w:p w14:paraId="2BA1F823" w14:textId="77777777" w:rsidR="00C80056" w:rsidRDefault="00C80056" w:rsidP="00B03094">
      <w:pPr>
        <w:pStyle w:val="Heading2"/>
      </w:pPr>
    </w:p>
    <w:p w14:paraId="7FB92D7A" w14:textId="77777777" w:rsidR="00797251" w:rsidRDefault="00C80056" w:rsidP="00B03094">
      <w:pPr>
        <w:pStyle w:val="Heading2"/>
      </w:pPr>
      <w:bookmarkStart w:id="17" w:name="_Toc20261269"/>
      <w:r>
        <w:t>5.2</w:t>
      </w:r>
      <w:r w:rsidR="00797251">
        <w:t xml:space="preserve"> </w:t>
      </w:r>
      <w:r w:rsidR="00B03094">
        <w:t>UML Diagrams</w:t>
      </w:r>
      <w:bookmarkEnd w:id="16"/>
      <w:bookmarkEnd w:id="17"/>
    </w:p>
    <w:p w14:paraId="61CB07EF" w14:textId="77777777" w:rsidR="00C37096" w:rsidRDefault="00C37096" w:rsidP="00C37096">
      <w:pPr>
        <w:pStyle w:val="Heading2"/>
        <w:numPr>
          <w:ilvl w:val="0"/>
          <w:numId w:val="21"/>
        </w:numPr>
        <w:ind w:right="-360"/>
      </w:pPr>
      <w:r>
        <w:t>system class diagram</w:t>
      </w:r>
    </w:p>
    <w:p w14:paraId="44FC4F83" w14:textId="77777777" w:rsidR="00C37096" w:rsidRDefault="00C37096" w:rsidP="00C37096">
      <w:pPr>
        <w:ind w:left="-360" w:right="-360"/>
        <w:rPr>
          <w:smallCaps/>
          <w:sz w:val="28"/>
          <w:szCs w:val="28"/>
        </w:rPr>
      </w:pPr>
      <w:r>
        <w:br w:type="page"/>
      </w:r>
      <w:r>
        <w:rPr>
          <w:noProof/>
        </w:rPr>
        <w:drawing>
          <wp:anchor distT="0" distB="0" distL="114300" distR="114300" simplePos="0" relativeHeight="251661312" behindDoc="0" locked="0" layoutInCell="1" hidden="0" allowOverlap="1" wp14:anchorId="5429B572" wp14:editId="5F22C78E">
            <wp:simplePos x="0" y="0"/>
            <wp:positionH relativeFrom="column">
              <wp:posOffset>-223835</wp:posOffset>
            </wp:positionH>
            <wp:positionV relativeFrom="paragraph">
              <wp:posOffset>152400</wp:posOffset>
            </wp:positionV>
            <wp:extent cx="5938520" cy="6781800"/>
            <wp:effectExtent l="0" t="0" r="0" b="0"/>
            <wp:wrapSquare wrapText="bothSides" distT="0" distB="0" distL="114300" distR="114300"/>
            <wp:docPr id="24" name="image6.png" descr="A close up of text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close up of text on a white background&#10;&#10;Description automatically generated"/>
                    <pic:cNvPicPr preferRelativeResize="0"/>
                  </pic:nvPicPr>
                  <pic:blipFill>
                    <a:blip r:embed="rId11"/>
                    <a:srcRect/>
                    <a:stretch>
                      <a:fillRect/>
                    </a:stretch>
                  </pic:blipFill>
                  <pic:spPr>
                    <a:xfrm>
                      <a:off x="0" y="0"/>
                      <a:ext cx="5938520" cy="6781800"/>
                    </a:xfrm>
                    <a:prstGeom prst="rect">
                      <a:avLst/>
                    </a:prstGeom>
                    <a:ln/>
                  </pic:spPr>
                </pic:pic>
              </a:graphicData>
            </a:graphic>
          </wp:anchor>
        </w:drawing>
      </w:r>
    </w:p>
    <w:p w14:paraId="1E833FD1" w14:textId="77777777" w:rsidR="00C37096" w:rsidRDefault="00C37096" w:rsidP="00C37096">
      <w:pPr>
        <w:pStyle w:val="Heading2"/>
        <w:ind w:left="-360" w:right="-360"/>
      </w:pPr>
      <w:bookmarkStart w:id="18" w:name="_heading=h.2xcytpi" w:colFirst="0" w:colLast="0"/>
      <w:bookmarkEnd w:id="18"/>
      <w:r>
        <w:lastRenderedPageBreak/>
        <w:tab/>
        <w:t>B.  “Registration and Login” class diagram</w:t>
      </w:r>
    </w:p>
    <w:p w14:paraId="2C33E5A1" w14:textId="77777777" w:rsidR="00C37096" w:rsidRDefault="00C37096" w:rsidP="00C37096">
      <w:pPr>
        <w:ind w:left="-360" w:right="-360"/>
      </w:pPr>
      <w:r>
        <w:br w:type="page"/>
      </w:r>
      <w:r>
        <w:rPr>
          <w:noProof/>
        </w:rPr>
        <w:drawing>
          <wp:anchor distT="0" distB="0" distL="114300" distR="114300" simplePos="0" relativeHeight="251662336" behindDoc="0" locked="0" layoutInCell="1" hidden="0" allowOverlap="1" wp14:anchorId="544E7710" wp14:editId="613A90E7">
            <wp:simplePos x="0" y="0"/>
            <wp:positionH relativeFrom="column">
              <wp:posOffset>-228597</wp:posOffset>
            </wp:positionH>
            <wp:positionV relativeFrom="paragraph">
              <wp:posOffset>200025</wp:posOffset>
            </wp:positionV>
            <wp:extent cx="5205413" cy="5422305"/>
            <wp:effectExtent l="0" t="0" r="0" b="0"/>
            <wp:wrapTopAndBottom distT="0" distB="0"/>
            <wp:docPr id="23" name="image4.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map&#10;&#10;Description automatically generated"/>
                    <pic:cNvPicPr preferRelativeResize="0"/>
                  </pic:nvPicPr>
                  <pic:blipFill>
                    <a:blip r:embed="rId12"/>
                    <a:srcRect r="6944"/>
                    <a:stretch>
                      <a:fillRect/>
                    </a:stretch>
                  </pic:blipFill>
                  <pic:spPr>
                    <a:xfrm>
                      <a:off x="0" y="0"/>
                      <a:ext cx="5205413" cy="5422305"/>
                    </a:xfrm>
                    <a:prstGeom prst="rect">
                      <a:avLst/>
                    </a:prstGeom>
                    <a:ln/>
                  </pic:spPr>
                </pic:pic>
              </a:graphicData>
            </a:graphic>
          </wp:anchor>
        </w:drawing>
      </w:r>
    </w:p>
    <w:p w14:paraId="5DFD2DE0" w14:textId="77777777" w:rsidR="00C37096" w:rsidRDefault="00C37096" w:rsidP="00C37096">
      <w:pPr>
        <w:ind w:left="-360" w:right="-360"/>
        <w:rPr>
          <w:smallCaps/>
          <w:sz w:val="28"/>
          <w:szCs w:val="28"/>
        </w:rPr>
      </w:pPr>
    </w:p>
    <w:p w14:paraId="54D5C2CA" w14:textId="77777777" w:rsidR="00C37096" w:rsidRDefault="00C37096" w:rsidP="00C37096">
      <w:pPr>
        <w:pStyle w:val="Heading2"/>
        <w:ind w:left="-360" w:right="-360"/>
      </w:pPr>
      <w:bookmarkStart w:id="19" w:name="_heading=h.1ci93xb" w:colFirst="0" w:colLast="0"/>
      <w:bookmarkEnd w:id="19"/>
      <w:r>
        <w:tab/>
        <w:t>C.  “Invite/Add Users” class diagram</w:t>
      </w:r>
    </w:p>
    <w:p w14:paraId="279EA61C" w14:textId="77777777" w:rsidR="00C37096" w:rsidRDefault="00C37096" w:rsidP="00C37096">
      <w:pPr>
        <w:tabs>
          <w:tab w:val="left" w:pos="720"/>
          <w:tab w:val="left" w:pos="1080"/>
          <w:tab w:val="left" w:pos="1440"/>
          <w:tab w:val="left" w:pos="1800"/>
        </w:tabs>
        <w:spacing w:after="160"/>
        <w:ind w:left="-360" w:right="-360"/>
        <w:rPr>
          <w:sz w:val="20"/>
        </w:rPr>
      </w:pPr>
    </w:p>
    <w:p w14:paraId="0C575B23" w14:textId="77777777" w:rsidR="00C37096" w:rsidRDefault="00C37096" w:rsidP="00C37096">
      <w:pPr>
        <w:ind w:left="-360" w:right="-360"/>
        <w:rPr>
          <w:smallCaps/>
          <w:sz w:val="28"/>
          <w:szCs w:val="28"/>
        </w:rPr>
      </w:pPr>
      <w:r>
        <w:br w:type="page"/>
      </w:r>
      <w:r>
        <w:rPr>
          <w:noProof/>
        </w:rPr>
        <w:drawing>
          <wp:anchor distT="0" distB="0" distL="114300" distR="114300" simplePos="0" relativeHeight="251663360" behindDoc="0" locked="0" layoutInCell="1" hidden="0" allowOverlap="1" wp14:anchorId="1ED5E3EF" wp14:editId="0E95FE86">
            <wp:simplePos x="0" y="0"/>
            <wp:positionH relativeFrom="column">
              <wp:posOffset>-223835</wp:posOffset>
            </wp:positionH>
            <wp:positionV relativeFrom="paragraph">
              <wp:posOffset>361950</wp:posOffset>
            </wp:positionV>
            <wp:extent cx="4976813" cy="3435039"/>
            <wp:effectExtent l="0" t="0" r="0" b="0"/>
            <wp:wrapTopAndBottom distT="0" distB="0"/>
            <wp:docPr id="20" name="image2.png" descr="A close up of a 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close up of a map&#10;&#10;Description automatically generated"/>
                    <pic:cNvPicPr preferRelativeResize="0"/>
                  </pic:nvPicPr>
                  <pic:blipFill>
                    <a:blip r:embed="rId13"/>
                    <a:srcRect/>
                    <a:stretch>
                      <a:fillRect/>
                    </a:stretch>
                  </pic:blipFill>
                  <pic:spPr>
                    <a:xfrm>
                      <a:off x="0" y="0"/>
                      <a:ext cx="4976813" cy="3435039"/>
                    </a:xfrm>
                    <a:prstGeom prst="rect">
                      <a:avLst/>
                    </a:prstGeom>
                    <a:ln/>
                  </pic:spPr>
                </pic:pic>
              </a:graphicData>
            </a:graphic>
          </wp:anchor>
        </w:drawing>
      </w:r>
    </w:p>
    <w:p w14:paraId="0E5014D3" w14:textId="77777777" w:rsidR="00C37096" w:rsidRDefault="00C37096" w:rsidP="00C37096">
      <w:pPr>
        <w:pStyle w:val="Heading2"/>
        <w:ind w:left="-360" w:right="-360"/>
      </w:pPr>
      <w:bookmarkStart w:id="20" w:name="_heading=h.3whwml4" w:colFirst="0" w:colLast="0"/>
      <w:bookmarkEnd w:id="20"/>
      <w:r>
        <w:lastRenderedPageBreak/>
        <w:tab/>
        <w:t>D.  “Modify/Search Inventory” class diagram</w:t>
      </w:r>
    </w:p>
    <w:p w14:paraId="313BA497" w14:textId="77777777" w:rsidR="00C37096" w:rsidRDefault="00C37096" w:rsidP="00C37096">
      <w:pPr>
        <w:tabs>
          <w:tab w:val="left" w:pos="720"/>
          <w:tab w:val="left" w:pos="1080"/>
          <w:tab w:val="left" w:pos="1440"/>
          <w:tab w:val="left" w:pos="1800"/>
        </w:tabs>
        <w:spacing w:after="160"/>
        <w:ind w:left="-360" w:right="-360"/>
        <w:rPr>
          <w:sz w:val="20"/>
        </w:rPr>
      </w:pPr>
    </w:p>
    <w:p w14:paraId="582608B3" w14:textId="77777777" w:rsidR="00C37096" w:rsidRDefault="00C37096" w:rsidP="00C37096">
      <w:pPr>
        <w:ind w:left="-360" w:right="-360"/>
        <w:rPr>
          <w:smallCaps/>
          <w:sz w:val="28"/>
          <w:szCs w:val="28"/>
        </w:rPr>
      </w:pPr>
      <w:r>
        <w:br w:type="page"/>
      </w:r>
      <w:r>
        <w:rPr>
          <w:noProof/>
        </w:rPr>
        <w:drawing>
          <wp:anchor distT="0" distB="0" distL="114300" distR="114300" simplePos="0" relativeHeight="251664384" behindDoc="0" locked="0" layoutInCell="1" hidden="0" allowOverlap="1" wp14:anchorId="2B522516" wp14:editId="09657EA2">
            <wp:simplePos x="0" y="0"/>
            <wp:positionH relativeFrom="column">
              <wp:posOffset>-228597</wp:posOffset>
            </wp:positionH>
            <wp:positionV relativeFrom="paragraph">
              <wp:posOffset>333375</wp:posOffset>
            </wp:positionV>
            <wp:extent cx="4995863" cy="4555522"/>
            <wp:effectExtent l="0" t="0" r="0" b="0"/>
            <wp:wrapTopAndBottom distT="0" distB="0"/>
            <wp:docPr id="19" name="image7.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ell phone&#10;&#10;Description automatically generated"/>
                    <pic:cNvPicPr preferRelativeResize="0"/>
                  </pic:nvPicPr>
                  <pic:blipFill>
                    <a:blip r:embed="rId14"/>
                    <a:srcRect/>
                    <a:stretch>
                      <a:fillRect/>
                    </a:stretch>
                  </pic:blipFill>
                  <pic:spPr>
                    <a:xfrm>
                      <a:off x="0" y="0"/>
                      <a:ext cx="4995863" cy="4555522"/>
                    </a:xfrm>
                    <a:prstGeom prst="rect">
                      <a:avLst/>
                    </a:prstGeom>
                    <a:ln/>
                  </pic:spPr>
                </pic:pic>
              </a:graphicData>
            </a:graphic>
          </wp:anchor>
        </w:drawing>
      </w:r>
    </w:p>
    <w:p w14:paraId="46289EAF" w14:textId="77777777" w:rsidR="00C37096" w:rsidRDefault="00C37096" w:rsidP="00C37096">
      <w:pPr>
        <w:pStyle w:val="Heading2"/>
        <w:ind w:left="-360" w:right="-360"/>
      </w:pPr>
      <w:bookmarkStart w:id="21" w:name="_heading=h.2bn6wsx" w:colFirst="0" w:colLast="0"/>
      <w:bookmarkEnd w:id="21"/>
      <w:r>
        <w:lastRenderedPageBreak/>
        <w:tab/>
        <w:t>E.  “Grocery List”</w:t>
      </w:r>
      <w:r>
        <w:rPr>
          <w:smallCaps w:val="0"/>
        </w:rPr>
        <w:t xml:space="preserve"> </w:t>
      </w:r>
      <w:r>
        <w:t>class diagram</w:t>
      </w:r>
    </w:p>
    <w:p w14:paraId="1F5C6962" w14:textId="77777777" w:rsidR="00C37096" w:rsidRDefault="00C37096" w:rsidP="00C37096">
      <w:pPr>
        <w:tabs>
          <w:tab w:val="left" w:pos="720"/>
          <w:tab w:val="left" w:pos="1080"/>
          <w:tab w:val="left" w:pos="1440"/>
          <w:tab w:val="left" w:pos="1800"/>
        </w:tabs>
        <w:spacing w:after="160"/>
        <w:ind w:left="-360" w:right="-360"/>
        <w:rPr>
          <w:sz w:val="20"/>
        </w:rPr>
      </w:pPr>
    </w:p>
    <w:p w14:paraId="374384DB" w14:textId="77777777" w:rsidR="00C37096" w:rsidRDefault="00C37096" w:rsidP="00C37096">
      <w:pPr>
        <w:ind w:left="-360" w:right="-360"/>
        <w:rPr>
          <w:smallCaps/>
          <w:sz w:val="28"/>
          <w:szCs w:val="28"/>
        </w:rPr>
      </w:pPr>
      <w:r>
        <w:br w:type="page"/>
      </w:r>
      <w:r>
        <w:rPr>
          <w:noProof/>
        </w:rPr>
        <w:drawing>
          <wp:anchor distT="0" distB="0" distL="114300" distR="114300" simplePos="0" relativeHeight="251665408" behindDoc="0" locked="0" layoutInCell="1" hidden="0" allowOverlap="1" wp14:anchorId="15B7C4D3" wp14:editId="4606A06E">
            <wp:simplePos x="0" y="0"/>
            <wp:positionH relativeFrom="column">
              <wp:posOffset>-228597</wp:posOffset>
            </wp:positionH>
            <wp:positionV relativeFrom="paragraph">
              <wp:posOffset>514350</wp:posOffset>
            </wp:positionV>
            <wp:extent cx="5210291" cy="4687888"/>
            <wp:effectExtent l="0" t="0" r="0" b="0"/>
            <wp:wrapTopAndBottom distT="0" distB="0"/>
            <wp:docPr id="22" name="image3.png" descr="A picture containing screenshot,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picture containing screenshot, text&#10;&#10;Description automatically generated"/>
                    <pic:cNvPicPr preferRelativeResize="0"/>
                  </pic:nvPicPr>
                  <pic:blipFill>
                    <a:blip r:embed="rId15"/>
                    <a:srcRect/>
                    <a:stretch>
                      <a:fillRect/>
                    </a:stretch>
                  </pic:blipFill>
                  <pic:spPr>
                    <a:xfrm>
                      <a:off x="0" y="0"/>
                      <a:ext cx="5210291" cy="4687888"/>
                    </a:xfrm>
                    <a:prstGeom prst="rect">
                      <a:avLst/>
                    </a:prstGeom>
                    <a:ln/>
                  </pic:spPr>
                </pic:pic>
              </a:graphicData>
            </a:graphic>
          </wp:anchor>
        </w:drawing>
      </w:r>
    </w:p>
    <w:p w14:paraId="344C9E80" w14:textId="77777777" w:rsidR="00C37096" w:rsidRDefault="00C37096" w:rsidP="00C37096">
      <w:pPr>
        <w:pStyle w:val="Heading2"/>
        <w:ind w:left="-360" w:right="-360"/>
      </w:pPr>
      <w:bookmarkStart w:id="22" w:name="_heading=h.qsh70q" w:colFirst="0" w:colLast="0"/>
      <w:bookmarkEnd w:id="22"/>
      <w:r>
        <w:lastRenderedPageBreak/>
        <w:tab/>
        <w:t>F.  “Recipe” class diagram</w:t>
      </w:r>
    </w:p>
    <w:p w14:paraId="7A695F46" w14:textId="77777777" w:rsidR="00C37096" w:rsidRDefault="00C37096" w:rsidP="00C37096">
      <w:pPr>
        <w:tabs>
          <w:tab w:val="left" w:pos="720"/>
          <w:tab w:val="left" w:pos="1080"/>
          <w:tab w:val="left" w:pos="1440"/>
          <w:tab w:val="left" w:pos="1800"/>
        </w:tabs>
        <w:spacing w:after="160"/>
        <w:ind w:left="-360" w:right="-360"/>
        <w:rPr>
          <w:sz w:val="20"/>
        </w:rPr>
      </w:pPr>
    </w:p>
    <w:p w14:paraId="37790B46" w14:textId="77777777" w:rsidR="00C37096" w:rsidRDefault="00C37096" w:rsidP="00C37096">
      <w:pPr>
        <w:ind w:left="-360" w:right="-360"/>
        <w:rPr>
          <w:smallCaps/>
          <w:sz w:val="28"/>
          <w:szCs w:val="28"/>
        </w:rPr>
      </w:pPr>
      <w:r>
        <w:br w:type="page"/>
      </w:r>
      <w:r>
        <w:rPr>
          <w:noProof/>
        </w:rPr>
        <w:drawing>
          <wp:anchor distT="0" distB="0" distL="114300" distR="114300" simplePos="0" relativeHeight="251666432" behindDoc="0" locked="0" layoutInCell="1" hidden="0" allowOverlap="1" wp14:anchorId="07456445" wp14:editId="0C246969">
            <wp:simplePos x="0" y="0"/>
            <wp:positionH relativeFrom="column">
              <wp:posOffset>-228597</wp:posOffset>
            </wp:positionH>
            <wp:positionV relativeFrom="paragraph">
              <wp:posOffset>95250</wp:posOffset>
            </wp:positionV>
            <wp:extent cx="4549666" cy="5497513"/>
            <wp:effectExtent l="0" t="0" r="0" b="0"/>
            <wp:wrapTopAndBottom distT="0" distB="0"/>
            <wp:docPr id="21" name="image5.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A screenshot of a cell phone&#10;&#10;Description automatically generated"/>
                    <pic:cNvPicPr preferRelativeResize="0"/>
                  </pic:nvPicPr>
                  <pic:blipFill>
                    <a:blip r:embed="rId16"/>
                    <a:srcRect/>
                    <a:stretch>
                      <a:fillRect/>
                    </a:stretch>
                  </pic:blipFill>
                  <pic:spPr>
                    <a:xfrm>
                      <a:off x="0" y="0"/>
                      <a:ext cx="4549666" cy="5497513"/>
                    </a:xfrm>
                    <a:prstGeom prst="rect">
                      <a:avLst/>
                    </a:prstGeom>
                    <a:ln/>
                  </pic:spPr>
                </pic:pic>
              </a:graphicData>
            </a:graphic>
          </wp:anchor>
        </w:drawing>
      </w:r>
    </w:p>
    <w:p w14:paraId="39B2463C" w14:textId="77777777" w:rsidR="00C37096" w:rsidRDefault="00C37096" w:rsidP="00C37096">
      <w:pPr>
        <w:pStyle w:val="Heading2"/>
        <w:ind w:left="-360" w:right="-360"/>
      </w:pPr>
      <w:bookmarkStart w:id="23" w:name="_heading=h.3as4poj" w:colFirst="0" w:colLast="0"/>
      <w:bookmarkEnd w:id="23"/>
      <w:r>
        <w:lastRenderedPageBreak/>
        <w:tab/>
        <w:t>G.   “Notification” class diagram</w:t>
      </w:r>
    </w:p>
    <w:p w14:paraId="073D426B" w14:textId="77777777" w:rsidR="00C37096" w:rsidRDefault="00C37096" w:rsidP="00C37096">
      <w:pPr>
        <w:keepNext/>
        <w:keepLines/>
        <w:pBdr>
          <w:top w:val="nil"/>
          <w:left w:val="nil"/>
          <w:bottom w:val="nil"/>
          <w:right w:val="nil"/>
          <w:between w:val="nil"/>
        </w:pBdr>
        <w:tabs>
          <w:tab w:val="left" w:pos="720"/>
          <w:tab w:val="left" w:pos="1080"/>
          <w:tab w:val="left" w:pos="1440"/>
          <w:tab w:val="left" w:pos="1800"/>
        </w:tabs>
        <w:spacing w:after="160"/>
        <w:ind w:left="360" w:hanging="360"/>
        <w:rPr>
          <w:sz w:val="20"/>
        </w:rPr>
      </w:pPr>
      <w:r>
        <w:rPr>
          <w:noProof/>
        </w:rPr>
        <w:drawing>
          <wp:anchor distT="0" distB="0" distL="114300" distR="114300" simplePos="0" relativeHeight="251667456" behindDoc="0" locked="0" layoutInCell="1" hidden="0" allowOverlap="1" wp14:anchorId="6BEC996A" wp14:editId="6EC66127">
            <wp:simplePos x="0" y="0"/>
            <wp:positionH relativeFrom="column">
              <wp:posOffset>-219072</wp:posOffset>
            </wp:positionH>
            <wp:positionV relativeFrom="paragraph">
              <wp:posOffset>200025</wp:posOffset>
            </wp:positionV>
            <wp:extent cx="5048938" cy="6069013"/>
            <wp:effectExtent l="0" t="0" r="0" b="0"/>
            <wp:wrapTopAndBottom distT="0" distB="0"/>
            <wp:docPr id="18" name="image8.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screenshot of a cell phone&#10;&#10;Description automatically generated"/>
                    <pic:cNvPicPr preferRelativeResize="0"/>
                  </pic:nvPicPr>
                  <pic:blipFill>
                    <a:blip r:embed="rId17"/>
                    <a:srcRect/>
                    <a:stretch>
                      <a:fillRect/>
                    </a:stretch>
                  </pic:blipFill>
                  <pic:spPr>
                    <a:xfrm>
                      <a:off x="0" y="0"/>
                      <a:ext cx="5048938" cy="6069013"/>
                    </a:xfrm>
                    <a:prstGeom prst="rect">
                      <a:avLst/>
                    </a:prstGeom>
                    <a:ln/>
                  </pic:spPr>
                </pic:pic>
              </a:graphicData>
            </a:graphic>
          </wp:anchor>
        </w:drawing>
      </w:r>
    </w:p>
    <w:p w14:paraId="2DBF8CED" w14:textId="77777777" w:rsidR="00797251" w:rsidRDefault="00797251">
      <w:pPr>
        <w:pStyle w:val="BodyText2"/>
        <w:keepNext/>
        <w:keepLines/>
      </w:pPr>
    </w:p>
    <w:p w14:paraId="288E2602" w14:textId="77777777" w:rsidR="00797251" w:rsidRDefault="00C80056">
      <w:pPr>
        <w:pStyle w:val="Heading2"/>
      </w:pPr>
      <w:bookmarkStart w:id="24" w:name="_Toc517694306"/>
      <w:bookmarkStart w:id="25" w:name="_Toc20261270"/>
      <w:r>
        <w:t>5.3</w:t>
      </w:r>
      <w:r w:rsidR="00797251">
        <w:t xml:space="preserve"> </w:t>
      </w:r>
      <w:r w:rsidR="007E6E4B">
        <w:t>Test Plan</w:t>
      </w:r>
      <w:bookmarkEnd w:id="24"/>
      <w:bookmarkEnd w:id="25"/>
    </w:p>
    <w:p w14:paraId="76081482" w14:textId="77777777" w:rsidR="00C37096" w:rsidRDefault="00C37096" w:rsidP="00C37096">
      <w:pPr>
        <w:pBdr>
          <w:top w:val="nil"/>
          <w:left w:val="nil"/>
          <w:bottom w:val="nil"/>
          <w:right w:val="nil"/>
          <w:between w:val="nil"/>
        </w:pBdr>
        <w:tabs>
          <w:tab w:val="left" w:pos="360"/>
          <w:tab w:val="left" w:pos="450"/>
        </w:tabs>
        <w:spacing w:after="160"/>
        <w:rPr>
          <w:sz w:val="20"/>
        </w:rPr>
      </w:pPr>
      <w:r>
        <w:rPr>
          <w:sz w:val="20"/>
        </w:rPr>
        <w:t>A Test Plan will be provided at a later stage</w:t>
      </w:r>
    </w:p>
    <w:p w14:paraId="032C3366" w14:textId="77777777" w:rsidR="00797251" w:rsidRDefault="00797251">
      <w:pPr>
        <w:pStyle w:val="BodyText2"/>
        <w:tabs>
          <w:tab w:val="clear" w:pos="1080"/>
          <w:tab w:val="clear" w:pos="1440"/>
          <w:tab w:val="clear" w:pos="1800"/>
          <w:tab w:val="left" w:pos="360"/>
          <w:tab w:val="left" w:pos="450"/>
        </w:tabs>
      </w:pPr>
      <w:r>
        <w:t xml:space="preserve">  </w:t>
      </w:r>
    </w:p>
    <w:p w14:paraId="51BC876D" w14:textId="77777777" w:rsidR="00797251" w:rsidRDefault="00C80056">
      <w:pPr>
        <w:pStyle w:val="Heading2"/>
      </w:pPr>
      <w:bookmarkStart w:id="26" w:name="_Toc517694308"/>
      <w:bookmarkStart w:id="27" w:name="_Toc20261271"/>
      <w:r>
        <w:t>5.4</w:t>
      </w:r>
      <w:r w:rsidR="00797251">
        <w:t xml:space="preserve"> Screen</w:t>
      </w:r>
      <w:r w:rsidR="009238A9">
        <w:t xml:space="preserve"> Shots</w:t>
      </w:r>
      <w:bookmarkEnd w:id="26"/>
      <w:bookmarkEnd w:id="27"/>
    </w:p>
    <w:p w14:paraId="60B8D3F9" w14:textId="221D86BE" w:rsidR="009238A9" w:rsidRDefault="00C37096">
      <w:pPr>
        <w:pStyle w:val="BodyText2"/>
      </w:pPr>
      <w:r>
        <w:rPr>
          <w:rFonts w:eastAsia="Arial" w:cs="Arial"/>
          <w:color w:val="000000"/>
        </w:rPr>
        <w:t>No screen shots available at this time</w:t>
      </w:r>
    </w:p>
    <w:p w14:paraId="2DA8D019" w14:textId="77777777" w:rsidR="002F043E" w:rsidRDefault="002F043E">
      <w:pPr>
        <w:pStyle w:val="BodyText2"/>
      </w:pPr>
    </w:p>
    <w:p w14:paraId="4044245A" w14:textId="77777777" w:rsidR="00797251" w:rsidRDefault="00797251">
      <w:pPr>
        <w:pStyle w:val="Heading1"/>
      </w:pPr>
      <w:bookmarkStart w:id="28" w:name="_Toc20261272"/>
      <w:r>
        <w:lastRenderedPageBreak/>
        <w:t>6.  Assumptions and Constraints</w:t>
      </w:r>
      <w:bookmarkEnd w:id="28"/>
    </w:p>
    <w:p w14:paraId="11335F4C" w14:textId="77777777" w:rsidR="00797251" w:rsidRDefault="00797251">
      <w:pPr>
        <w:pStyle w:val="heading1underline"/>
      </w:pPr>
    </w:p>
    <w:p w14:paraId="7ADBAED6" w14:textId="77777777" w:rsidR="00797251" w:rsidRDefault="00797251">
      <w:pPr>
        <w:pStyle w:val="Heading2"/>
      </w:pPr>
      <w:bookmarkStart w:id="29" w:name="_Toc20261273"/>
      <w:r>
        <w:t>6.1 ASSUMPTIONS</w:t>
      </w:r>
      <w:bookmarkEnd w:id="29"/>
    </w:p>
    <w:p w14:paraId="590ED303" w14:textId="77777777" w:rsidR="00C37096" w:rsidRDefault="00C37096" w:rsidP="00C37096">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r>
        <w:rPr>
          <w:rFonts w:eastAsia="Arial" w:cs="Arial"/>
          <w:color w:val="000000"/>
          <w:sz w:val="20"/>
        </w:rPr>
        <w:t>The following is a list of assumptions:</w:t>
      </w:r>
    </w:p>
    <w:p w14:paraId="28C1EFE2"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pPr>
      <w:r>
        <w:rPr>
          <w:rFonts w:eastAsia="Arial" w:cs="Arial"/>
          <w:color w:val="000000"/>
          <w:sz w:val="20"/>
        </w:rPr>
        <w:t>Only people older than 1</w:t>
      </w:r>
      <w:r>
        <w:rPr>
          <w:sz w:val="20"/>
        </w:rPr>
        <w:t>2</w:t>
      </w:r>
      <w:r>
        <w:rPr>
          <w:rFonts w:eastAsia="Arial" w:cs="Arial"/>
          <w:color w:val="000000"/>
          <w:sz w:val="20"/>
        </w:rPr>
        <w:t xml:space="preserve"> can use this product.</w:t>
      </w:r>
    </w:p>
    <w:p w14:paraId="331C8A1E"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pPr>
      <w:r>
        <w:rPr>
          <w:sz w:val="20"/>
        </w:rPr>
        <w:t>The inventory in the app needs to be updated constantly by users.</w:t>
      </w:r>
    </w:p>
    <w:p w14:paraId="40AB67C3" w14:textId="6482CB53" w:rsidR="00797251" w:rsidRP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The designs will show most of the popular items in the input screen with embedded code, which makes inventory updating process easier for users.</w:t>
      </w:r>
    </w:p>
    <w:p w14:paraId="0AB878AA" w14:textId="77777777" w:rsidR="00797251" w:rsidRDefault="00797251">
      <w:pPr>
        <w:pStyle w:val="BodyText2"/>
      </w:pPr>
    </w:p>
    <w:p w14:paraId="61F9B68C" w14:textId="77777777" w:rsidR="00797251" w:rsidRDefault="00797251">
      <w:pPr>
        <w:pStyle w:val="Heading2"/>
      </w:pPr>
      <w:bookmarkStart w:id="30" w:name="_Toc20261274"/>
      <w:r>
        <w:t>6.2 CONSTRAINTS</w:t>
      </w:r>
      <w:bookmarkEnd w:id="30"/>
    </w:p>
    <w:p w14:paraId="7B6AB8AA" w14:textId="77777777" w:rsidR="00C37096" w:rsidRDefault="00C37096" w:rsidP="00C37096">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r>
        <w:rPr>
          <w:rFonts w:eastAsia="Arial" w:cs="Arial"/>
          <w:color w:val="000000"/>
          <w:sz w:val="20"/>
        </w:rPr>
        <w:t>The following is a list of constraints:</w:t>
      </w:r>
    </w:p>
    <w:p w14:paraId="483B5568" w14:textId="77777777" w:rsidR="00C37096" w:rsidRDefault="00C37096" w:rsidP="00C37096">
      <w:pPr>
        <w:numPr>
          <w:ilvl w:val="0"/>
          <w:numId w:val="22"/>
        </w:numPr>
        <w:pBdr>
          <w:top w:val="nil"/>
          <w:left w:val="nil"/>
          <w:bottom w:val="nil"/>
          <w:right w:val="nil"/>
          <w:between w:val="nil"/>
        </w:pBdr>
        <w:tabs>
          <w:tab w:val="left" w:pos="720"/>
          <w:tab w:val="left" w:pos="1080"/>
          <w:tab w:val="left" w:pos="1440"/>
          <w:tab w:val="left" w:pos="1800"/>
        </w:tabs>
        <w:spacing w:after="160"/>
      </w:pPr>
      <w:r>
        <w:rPr>
          <w:rFonts w:eastAsia="Arial" w:cs="Arial"/>
          <w:color w:val="000000"/>
          <w:sz w:val="20"/>
        </w:rPr>
        <w:t>Team lacks android development skills</w:t>
      </w:r>
    </w:p>
    <w:p w14:paraId="2748562B" w14:textId="77777777" w:rsidR="00C37096" w:rsidRDefault="00C37096" w:rsidP="00C37096">
      <w:pPr>
        <w:numPr>
          <w:ilvl w:val="0"/>
          <w:numId w:val="22"/>
        </w:numPr>
        <w:pBdr>
          <w:top w:val="nil"/>
          <w:left w:val="nil"/>
          <w:bottom w:val="nil"/>
          <w:right w:val="nil"/>
          <w:between w:val="nil"/>
        </w:pBdr>
        <w:tabs>
          <w:tab w:val="left" w:pos="720"/>
          <w:tab w:val="left" w:pos="1080"/>
          <w:tab w:val="left" w:pos="1440"/>
          <w:tab w:val="left" w:pos="1800"/>
        </w:tabs>
        <w:spacing w:after="160"/>
        <w:rPr>
          <w:sz w:val="20"/>
        </w:rPr>
      </w:pPr>
      <w:r>
        <w:rPr>
          <w:sz w:val="20"/>
        </w:rPr>
        <w:t>Time conflicts between team members</w:t>
      </w:r>
    </w:p>
    <w:p w14:paraId="3DE29EF8" w14:textId="77777777" w:rsidR="00C37096" w:rsidRDefault="00C37096" w:rsidP="00C37096">
      <w:pPr>
        <w:numPr>
          <w:ilvl w:val="0"/>
          <w:numId w:val="22"/>
        </w:numPr>
        <w:pBdr>
          <w:top w:val="nil"/>
          <w:left w:val="nil"/>
          <w:bottom w:val="nil"/>
          <w:right w:val="nil"/>
          <w:between w:val="nil"/>
        </w:pBdr>
        <w:tabs>
          <w:tab w:val="left" w:pos="720"/>
          <w:tab w:val="left" w:pos="1080"/>
          <w:tab w:val="left" w:pos="1440"/>
          <w:tab w:val="left" w:pos="1800"/>
        </w:tabs>
        <w:spacing w:after="160"/>
        <w:rPr>
          <w:sz w:val="20"/>
        </w:rPr>
      </w:pPr>
      <w:r>
        <w:rPr>
          <w:sz w:val="20"/>
        </w:rPr>
        <w:t>Ambiguities about syntax and characteristics of programming language that team is using</w:t>
      </w:r>
    </w:p>
    <w:p w14:paraId="5AEC63E3" w14:textId="419CF7FE" w:rsidR="00797251" w:rsidRPr="00C37096" w:rsidRDefault="00C37096" w:rsidP="00C37096">
      <w:pPr>
        <w:numPr>
          <w:ilvl w:val="0"/>
          <w:numId w:val="22"/>
        </w:numPr>
        <w:pBdr>
          <w:top w:val="nil"/>
          <w:left w:val="nil"/>
          <w:bottom w:val="nil"/>
          <w:right w:val="nil"/>
          <w:between w:val="nil"/>
        </w:pBdr>
        <w:tabs>
          <w:tab w:val="left" w:pos="720"/>
          <w:tab w:val="left" w:pos="1080"/>
          <w:tab w:val="left" w:pos="1440"/>
          <w:tab w:val="left" w:pos="1800"/>
        </w:tabs>
        <w:spacing w:after="160"/>
        <w:rPr>
          <w:sz w:val="20"/>
        </w:rPr>
      </w:pPr>
      <w:r>
        <w:t>Complexity in merging Database into the code</w:t>
      </w:r>
    </w:p>
    <w:p w14:paraId="39C0ECFB" w14:textId="77777777" w:rsidR="00733330" w:rsidRDefault="00733330" w:rsidP="00733330">
      <w:pPr>
        <w:pStyle w:val="Heading2"/>
      </w:pPr>
      <w:bookmarkStart w:id="31" w:name="_Toc20261275"/>
      <w:r>
        <w:t>6.3 Out of Scope material</w:t>
      </w:r>
      <w:bookmarkEnd w:id="31"/>
    </w:p>
    <w:p w14:paraId="557CA3AC" w14:textId="77777777" w:rsidR="00C37096" w:rsidRDefault="00C37096" w:rsidP="00C37096">
      <w:pPr>
        <w:pBdr>
          <w:top w:val="nil"/>
          <w:left w:val="nil"/>
          <w:bottom w:val="nil"/>
          <w:right w:val="nil"/>
          <w:between w:val="nil"/>
        </w:pBdr>
        <w:tabs>
          <w:tab w:val="left" w:pos="720"/>
          <w:tab w:val="left" w:pos="1080"/>
          <w:tab w:val="left" w:pos="1440"/>
          <w:tab w:val="left" w:pos="1800"/>
        </w:tabs>
        <w:spacing w:after="160"/>
        <w:ind w:left="360" w:hanging="360"/>
        <w:rPr>
          <w:color w:val="000000"/>
          <w:sz w:val="20"/>
        </w:rPr>
      </w:pPr>
      <w:r>
        <w:rPr>
          <w:rFonts w:eastAsia="Arial" w:cs="Arial"/>
          <w:color w:val="000000"/>
          <w:sz w:val="20"/>
        </w:rPr>
        <w:t>The following is a list of “out of scope” material:</w:t>
      </w:r>
    </w:p>
    <w:p w14:paraId="299FDCB8"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rFonts w:eastAsia="Arial" w:cs="Arial"/>
          <w:color w:val="000000"/>
          <w:sz w:val="20"/>
        </w:rPr>
        <w:t>Post Project maintenance is not covered</w:t>
      </w:r>
    </w:p>
    <w:p w14:paraId="74E35383"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In-app chat systems</w:t>
      </w:r>
    </w:p>
    <w:p w14:paraId="5007AC2B"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A real AI system</w:t>
      </w:r>
    </w:p>
    <w:p w14:paraId="5164D6E5"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Link grocery list to local store and deals</w:t>
      </w:r>
    </w:p>
    <w:p w14:paraId="2494F0E6"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Take picture of item to add to inventory</w:t>
      </w:r>
    </w:p>
    <w:p w14:paraId="00EA7C01" w14:textId="77777777" w:rsid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Take picture of barcode to add to inventory.</w:t>
      </w:r>
    </w:p>
    <w:p w14:paraId="2BDEADFB" w14:textId="6F1FD064" w:rsidR="00733330" w:rsidRPr="00C37096" w:rsidRDefault="00C37096" w:rsidP="00C37096">
      <w:pPr>
        <w:numPr>
          <w:ilvl w:val="0"/>
          <w:numId w:val="19"/>
        </w:numPr>
        <w:pBdr>
          <w:top w:val="nil"/>
          <w:left w:val="nil"/>
          <w:bottom w:val="nil"/>
          <w:right w:val="nil"/>
          <w:between w:val="nil"/>
        </w:pBdr>
        <w:tabs>
          <w:tab w:val="left" w:pos="720"/>
          <w:tab w:val="left" w:pos="1440"/>
          <w:tab w:val="left" w:pos="1800"/>
        </w:tabs>
        <w:spacing w:after="160"/>
        <w:rPr>
          <w:sz w:val="20"/>
        </w:rPr>
      </w:pPr>
      <w:r>
        <w:rPr>
          <w:sz w:val="20"/>
        </w:rPr>
        <w:t>Run in background</w:t>
      </w:r>
    </w:p>
    <w:p w14:paraId="18C54CA7" w14:textId="77777777" w:rsidR="00733330" w:rsidRDefault="00733330" w:rsidP="00733330">
      <w:pPr>
        <w:pStyle w:val="BodyText2"/>
        <w:keepNext/>
        <w:keepLines/>
      </w:pPr>
    </w:p>
    <w:p w14:paraId="641A6DAB" w14:textId="77777777" w:rsidR="00797251" w:rsidRDefault="00797251">
      <w:pPr>
        <w:pStyle w:val="BodyText2"/>
      </w:pPr>
    </w:p>
    <w:p w14:paraId="64EE3281" w14:textId="77777777" w:rsidR="00C80056" w:rsidRDefault="00C80056">
      <w:pPr>
        <w:rPr>
          <w:sz w:val="20"/>
        </w:rPr>
      </w:pPr>
      <w:r>
        <w:br w:type="page"/>
      </w:r>
    </w:p>
    <w:p w14:paraId="261731FE" w14:textId="05C9CE54" w:rsidR="00C80056" w:rsidRPr="004D5BF3" w:rsidRDefault="00C80056" w:rsidP="004D5BF3">
      <w:pPr>
        <w:pStyle w:val="Heading1"/>
      </w:pPr>
      <w:bookmarkStart w:id="32" w:name="_Toc462791980"/>
      <w:bookmarkStart w:id="33" w:name="_Toc20261276"/>
      <w:r>
        <w:lastRenderedPageBreak/>
        <w:t xml:space="preserve">7.  </w:t>
      </w:r>
      <w:bookmarkStart w:id="34" w:name="_Toc469714138"/>
      <w:r>
        <w:t>Delivery and Schedule</w:t>
      </w:r>
      <w:bookmarkEnd w:id="32"/>
      <w:bookmarkEnd w:id="33"/>
      <w:bookmarkEnd w:id="34"/>
    </w:p>
    <w:p w14:paraId="62E5AFC5" w14:textId="77777777" w:rsidR="00C80056" w:rsidRDefault="00C80056" w:rsidP="00C80056">
      <w:pPr>
        <w:pStyle w:val="BodyText1"/>
      </w:pPr>
      <w:r>
        <w:t>{List all tasks/milestones from start of the project to the end with specific dates for both Anticipated Start &amp; End Dates</w:t>
      </w:r>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5"/>
        <w:gridCol w:w="1303"/>
        <w:gridCol w:w="1286"/>
        <w:gridCol w:w="1330"/>
        <w:gridCol w:w="2421"/>
      </w:tblGrid>
      <w:tr w:rsidR="009D4FA2" w14:paraId="1928EAF2" w14:textId="77777777" w:rsidTr="00C80056">
        <w:tc>
          <w:tcPr>
            <w:tcW w:w="2025" w:type="dxa"/>
            <w:shd w:val="clear" w:color="auto" w:fill="CCFFFF"/>
          </w:tcPr>
          <w:p w14:paraId="2094F1E2" w14:textId="77777777" w:rsidR="00C80056" w:rsidRDefault="00C80056" w:rsidP="00C37096">
            <w:pPr>
              <w:pStyle w:val="BodyText1"/>
              <w:ind w:left="0"/>
              <w:jc w:val="center"/>
            </w:pPr>
            <w:r>
              <w:t>Task/Milestone Description</w:t>
            </w:r>
          </w:p>
        </w:tc>
        <w:tc>
          <w:tcPr>
            <w:tcW w:w="1303" w:type="dxa"/>
            <w:shd w:val="clear" w:color="auto" w:fill="CCFFFF"/>
          </w:tcPr>
          <w:p w14:paraId="0D10325D" w14:textId="77777777" w:rsidR="00C80056" w:rsidRDefault="00C80056" w:rsidP="00C37096">
            <w:pPr>
              <w:pStyle w:val="BodyText1"/>
              <w:ind w:left="0"/>
              <w:jc w:val="center"/>
            </w:pPr>
            <w:r>
              <w:t>Anticipated Start Date</w:t>
            </w:r>
          </w:p>
        </w:tc>
        <w:tc>
          <w:tcPr>
            <w:tcW w:w="1286" w:type="dxa"/>
            <w:shd w:val="clear" w:color="auto" w:fill="CCFFFF"/>
          </w:tcPr>
          <w:p w14:paraId="4168C34C" w14:textId="77777777" w:rsidR="00C80056" w:rsidRDefault="00C80056" w:rsidP="00C37096">
            <w:pPr>
              <w:pStyle w:val="BodyText1"/>
              <w:ind w:left="0"/>
              <w:jc w:val="center"/>
            </w:pPr>
            <w:r>
              <w:t>Anticipated End Date</w:t>
            </w:r>
          </w:p>
        </w:tc>
        <w:tc>
          <w:tcPr>
            <w:tcW w:w="1330" w:type="dxa"/>
            <w:shd w:val="clear" w:color="auto" w:fill="CCFFFF"/>
          </w:tcPr>
          <w:p w14:paraId="6B190636" w14:textId="77777777" w:rsidR="00C80056" w:rsidRDefault="00C80056" w:rsidP="00C37096">
            <w:pPr>
              <w:pStyle w:val="BodyText1"/>
              <w:ind w:left="0"/>
              <w:jc w:val="center"/>
            </w:pPr>
            <w:r>
              <w:t>Status</w:t>
            </w:r>
          </w:p>
        </w:tc>
        <w:tc>
          <w:tcPr>
            <w:tcW w:w="2421" w:type="dxa"/>
            <w:shd w:val="clear" w:color="auto" w:fill="CCFFFF"/>
          </w:tcPr>
          <w:p w14:paraId="3A102A06" w14:textId="77777777" w:rsidR="00C80056" w:rsidRDefault="00C80056" w:rsidP="00C37096">
            <w:pPr>
              <w:pStyle w:val="BodyText1"/>
              <w:ind w:left="0"/>
              <w:jc w:val="center"/>
            </w:pPr>
            <w:r>
              <w:t>Comments</w:t>
            </w:r>
          </w:p>
        </w:tc>
      </w:tr>
      <w:tr w:rsidR="009D4FA2" w14:paraId="1296963F" w14:textId="77777777" w:rsidTr="00C80056">
        <w:tc>
          <w:tcPr>
            <w:tcW w:w="2025" w:type="dxa"/>
          </w:tcPr>
          <w:p w14:paraId="51C9F352" w14:textId="77777777" w:rsidR="00C80056" w:rsidRDefault="00C80056" w:rsidP="00C80056">
            <w:pPr>
              <w:pStyle w:val="BodyText1"/>
              <w:ind w:left="0"/>
            </w:pPr>
            <w:r>
              <w:t>Prepare UML diagrams</w:t>
            </w:r>
          </w:p>
        </w:tc>
        <w:tc>
          <w:tcPr>
            <w:tcW w:w="1303" w:type="dxa"/>
          </w:tcPr>
          <w:p w14:paraId="4B886D7A" w14:textId="77777777" w:rsidR="00C80056" w:rsidRDefault="00D076BE" w:rsidP="009D4FA2">
            <w:pPr>
              <w:pStyle w:val="BodyText1"/>
              <w:ind w:left="0"/>
            </w:pPr>
            <w:r>
              <w:t>9/</w:t>
            </w:r>
            <w:r w:rsidR="009D4FA2">
              <w:t>5</w:t>
            </w:r>
            <w:r w:rsidR="00C80056">
              <w:t>/</w:t>
            </w:r>
            <w:r w:rsidR="002958F7">
              <w:t>2019</w:t>
            </w:r>
          </w:p>
        </w:tc>
        <w:tc>
          <w:tcPr>
            <w:tcW w:w="1286" w:type="dxa"/>
          </w:tcPr>
          <w:p w14:paraId="4BDCAF3F" w14:textId="77777777" w:rsidR="00C80056" w:rsidRDefault="009D4FA2" w:rsidP="009D4FA2">
            <w:pPr>
              <w:pStyle w:val="BodyText1"/>
              <w:ind w:left="0"/>
            </w:pPr>
            <w:r>
              <w:t>9/26</w:t>
            </w:r>
            <w:r w:rsidR="00C80056">
              <w:t>/</w:t>
            </w:r>
            <w:r w:rsidR="002958F7">
              <w:t>2019</w:t>
            </w:r>
          </w:p>
        </w:tc>
        <w:tc>
          <w:tcPr>
            <w:tcW w:w="1330" w:type="dxa"/>
          </w:tcPr>
          <w:p w14:paraId="6C3BDA20" w14:textId="77777777" w:rsidR="00C80056" w:rsidRDefault="00C80056" w:rsidP="00C37096">
            <w:pPr>
              <w:pStyle w:val="BodyText1"/>
              <w:ind w:left="0"/>
            </w:pPr>
            <w:r>
              <w:t>Complete</w:t>
            </w:r>
          </w:p>
        </w:tc>
        <w:tc>
          <w:tcPr>
            <w:tcW w:w="2421" w:type="dxa"/>
          </w:tcPr>
          <w:p w14:paraId="4F2C0073" w14:textId="77777777" w:rsidR="00C80056" w:rsidRDefault="00C80056" w:rsidP="00C37096">
            <w:pPr>
              <w:pStyle w:val="BodyText1"/>
              <w:ind w:left="0"/>
            </w:pPr>
            <w:r>
              <w:t xml:space="preserve">UML diagram delivered </w:t>
            </w:r>
          </w:p>
          <w:p w14:paraId="661A1B4F" w14:textId="77777777" w:rsidR="00C80056" w:rsidRDefault="00C80056" w:rsidP="00C37096">
            <w:pPr>
              <w:pStyle w:val="BodyText1"/>
              <w:ind w:left="0"/>
            </w:pPr>
            <w:r>
              <w:t>Increment 1 Deliverable</w:t>
            </w:r>
          </w:p>
        </w:tc>
      </w:tr>
      <w:tr w:rsidR="009D4FA2" w14:paraId="0831E56F" w14:textId="77777777" w:rsidTr="00C80056">
        <w:tc>
          <w:tcPr>
            <w:tcW w:w="2025" w:type="dxa"/>
          </w:tcPr>
          <w:p w14:paraId="360E9B9F" w14:textId="77777777" w:rsidR="00C80056" w:rsidRDefault="00C80056" w:rsidP="00C37096">
            <w:pPr>
              <w:pStyle w:val="BodyText1"/>
              <w:ind w:left="0"/>
            </w:pPr>
            <w:r>
              <w:t>SRA document (Includes project objectives, Requirements and UML diagrams)</w:t>
            </w:r>
          </w:p>
        </w:tc>
        <w:tc>
          <w:tcPr>
            <w:tcW w:w="1303" w:type="dxa"/>
          </w:tcPr>
          <w:p w14:paraId="6974E718" w14:textId="77777777" w:rsidR="00C80056" w:rsidRDefault="009D4FA2" w:rsidP="009D4FA2">
            <w:pPr>
              <w:pStyle w:val="BodyText1"/>
              <w:ind w:left="0"/>
            </w:pPr>
            <w:r>
              <w:t>9/27</w:t>
            </w:r>
            <w:r w:rsidR="00C80056">
              <w:t>/</w:t>
            </w:r>
            <w:r w:rsidR="002958F7">
              <w:t>2019</w:t>
            </w:r>
          </w:p>
        </w:tc>
        <w:tc>
          <w:tcPr>
            <w:tcW w:w="1286" w:type="dxa"/>
          </w:tcPr>
          <w:p w14:paraId="44D276BC" w14:textId="77777777" w:rsidR="00C80056" w:rsidRDefault="00D076BE" w:rsidP="009D4FA2">
            <w:pPr>
              <w:pStyle w:val="BodyText1"/>
              <w:ind w:left="0"/>
            </w:pPr>
            <w:r>
              <w:t>10/2</w:t>
            </w:r>
            <w:r w:rsidR="009D4FA2">
              <w:t>4</w:t>
            </w:r>
            <w:r w:rsidR="00C80056">
              <w:t>/</w:t>
            </w:r>
            <w:r w:rsidR="002958F7">
              <w:t>2019</w:t>
            </w:r>
          </w:p>
        </w:tc>
        <w:tc>
          <w:tcPr>
            <w:tcW w:w="1330" w:type="dxa"/>
          </w:tcPr>
          <w:p w14:paraId="5921DD2B" w14:textId="77777777" w:rsidR="00C80056" w:rsidRDefault="00C80056" w:rsidP="00C37096">
            <w:pPr>
              <w:pStyle w:val="BodyText1"/>
              <w:ind w:left="0"/>
            </w:pPr>
            <w:r>
              <w:t>In Progress</w:t>
            </w:r>
          </w:p>
        </w:tc>
        <w:tc>
          <w:tcPr>
            <w:tcW w:w="2421" w:type="dxa"/>
          </w:tcPr>
          <w:p w14:paraId="032E906B" w14:textId="77777777" w:rsidR="00C80056" w:rsidRDefault="00C80056" w:rsidP="00C37096">
            <w:pPr>
              <w:pStyle w:val="BodyText1"/>
              <w:ind w:left="0"/>
            </w:pPr>
            <w:r>
              <w:t xml:space="preserve">Deliverable will be the SRA document. All stakeholders agree on the content of the SRA by signing in section 8. </w:t>
            </w:r>
          </w:p>
          <w:p w14:paraId="2C670B86" w14:textId="77777777" w:rsidR="00C80056" w:rsidRDefault="00C80056" w:rsidP="00C37096">
            <w:pPr>
              <w:pStyle w:val="BodyText1"/>
              <w:ind w:left="0"/>
            </w:pPr>
            <w:r>
              <w:t>Increment 2 Deliverable</w:t>
            </w:r>
          </w:p>
        </w:tc>
      </w:tr>
      <w:tr w:rsidR="009D4FA2" w14:paraId="3FEFDFDF" w14:textId="77777777" w:rsidTr="00C80056">
        <w:tc>
          <w:tcPr>
            <w:tcW w:w="2025" w:type="dxa"/>
          </w:tcPr>
          <w:p w14:paraId="7D3B7DF4" w14:textId="77777777" w:rsidR="00BE64B2" w:rsidRDefault="00BE64B2" w:rsidP="00C37096">
            <w:pPr>
              <w:pStyle w:val="BodyText1"/>
              <w:ind w:left="0"/>
            </w:pPr>
            <w:r>
              <w:t>Design: Design big picture</w:t>
            </w:r>
            <w:r w:rsidR="00557371">
              <w:t>, define format, navigation and functionality to include</w:t>
            </w:r>
          </w:p>
        </w:tc>
        <w:tc>
          <w:tcPr>
            <w:tcW w:w="1303" w:type="dxa"/>
          </w:tcPr>
          <w:p w14:paraId="6E5C0767" w14:textId="13C7E32D" w:rsidR="00BE64B2" w:rsidRDefault="00C37096" w:rsidP="00C37096">
            <w:pPr>
              <w:pStyle w:val="BodyText1"/>
              <w:ind w:left="0"/>
            </w:pPr>
            <w:r>
              <w:t>10/15/19</w:t>
            </w:r>
          </w:p>
        </w:tc>
        <w:tc>
          <w:tcPr>
            <w:tcW w:w="1286" w:type="dxa"/>
          </w:tcPr>
          <w:p w14:paraId="5B94EDBB" w14:textId="3CB79614" w:rsidR="00BE64B2" w:rsidRDefault="00C37096" w:rsidP="00C37096">
            <w:pPr>
              <w:pStyle w:val="BodyText1"/>
              <w:ind w:left="0"/>
            </w:pPr>
            <w:r>
              <w:t>10/24/19</w:t>
            </w:r>
          </w:p>
        </w:tc>
        <w:tc>
          <w:tcPr>
            <w:tcW w:w="1330" w:type="dxa"/>
          </w:tcPr>
          <w:p w14:paraId="7B710DC0" w14:textId="6793908A" w:rsidR="00BE64B2" w:rsidRDefault="00C37096" w:rsidP="00C37096">
            <w:pPr>
              <w:pStyle w:val="BodyText1"/>
              <w:ind w:left="0"/>
            </w:pPr>
            <w:r>
              <w:t>In Progress</w:t>
            </w:r>
          </w:p>
        </w:tc>
        <w:tc>
          <w:tcPr>
            <w:tcW w:w="2421" w:type="dxa"/>
          </w:tcPr>
          <w:p w14:paraId="3B297164" w14:textId="77777777" w:rsidR="00BE64B2" w:rsidRDefault="00BE64B2" w:rsidP="00C37096">
            <w:pPr>
              <w:pStyle w:val="BodyText1"/>
              <w:ind w:left="0"/>
            </w:pPr>
          </w:p>
        </w:tc>
      </w:tr>
      <w:tr w:rsidR="009D4FA2" w14:paraId="382733B0" w14:textId="77777777" w:rsidTr="00C80056">
        <w:tc>
          <w:tcPr>
            <w:tcW w:w="2025" w:type="dxa"/>
          </w:tcPr>
          <w:p w14:paraId="706C3FFB" w14:textId="77777777" w:rsidR="00C80056" w:rsidRDefault="00BE64B2" w:rsidP="00C37096">
            <w:pPr>
              <w:pStyle w:val="BodyText1"/>
              <w:ind w:left="0"/>
            </w:pPr>
            <w:r>
              <w:t xml:space="preserve">Implementation: </w:t>
            </w:r>
            <w:r w:rsidR="00C80056">
              <w:t>Home</w:t>
            </w:r>
            <w:r>
              <w:t xml:space="preserve"> screen design</w:t>
            </w:r>
          </w:p>
        </w:tc>
        <w:tc>
          <w:tcPr>
            <w:tcW w:w="1303" w:type="dxa"/>
          </w:tcPr>
          <w:p w14:paraId="03DF7573" w14:textId="17D93C7C" w:rsidR="00C80056" w:rsidRDefault="00C37096" w:rsidP="00C37096">
            <w:pPr>
              <w:pStyle w:val="BodyText1"/>
              <w:ind w:left="0"/>
            </w:pPr>
            <w:r>
              <w:t>10/24/19</w:t>
            </w:r>
          </w:p>
        </w:tc>
        <w:tc>
          <w:tcPr>
            <w:tcW w:w="1286" w:type="dxa"/>
          </w:tcPr>
          <w:p w14:paraId="2EA97A98" w14:textId="08087234" w:rsidR="00C80056" w:rsidRDefault="00C37096" w:rsidP="00C37096">
            <w:pPr>
              <w:pStyle w:val="BodyText1"/>
              <w:ind w:left="0"/>
            </w:pPr>
            <w:r>
              <w:t>10/30/2019</w:t>
            </w:r>
          </w:p>
          <w:p w14:paraId="36D0ED70" w14:textId="77777777" w:rsidR="00C80056" w:rsidRDefault="00C80056" w:rsidP="00C37096">
            <w:pPr>
              <w:pStyle w:val="BodyText1"/>
              <w:ind w:left="0"/>
            </w:pPr>
          </w:p>
        </w:tc>
        <w:tc>
          <w:tcPr>
            <w:tcW w:w="1330" w:type="dxa"/>
          </w:tcPr>
          <w:p w14:paraId="0831C1D3" w14:textId="77777777" w:rsidR="00C80056" w:rsidRDefault="00BE64B2" w:rsidP="00C37096">
            <w:pPr>
              <w:pStyle w:val="BodyText1"/>
              <w:ind w:left="0"/>
            </w:pPr>
            <w:r>
              <w:t>TBC</w:t>
            </w:r>
          </w:p>
        </w:tc>
        <w:tc>
          <w:tcPr>
            <w:tcW w:w="2421" w:type="dxa"/>
          </w:tcPr>
          <w:p w14:paraId="77E570D9" w14:textId="77777777" w:rsidR="00C80056" w:rsidRDefault="00C80056" w:rsidP="00C37096">
            <w:pPr>
              <w:pStyle w:val="BodyText1"/>
              <w:ind w:left="0"/>
            </w:pPr>
          </w:p>
        </w:tc>
      </w:tr>
      <w:tr w:rsidR="009D4FA2" w14:paraId="02CC1751" w14:textId="77777777" w:rsidTr="00C80056">
        <w:tc>
          <w:tcPr>
            <w:tcW w:w="2025" w:type="dxa"/>
          </w:tcPr>
          <w:p w14:paraId="52F6AE58" w14:textId="77777777" w:rsidR="00C80056" w:rsidRDefault="00BE64B2" w:rsidP="00C37096">
            <w:pPr>
              <w:pStyle w:val="BodyText1"/>
              <w:ind w:left="0"/>
            </w:pPr>
            <w:r>
              <w:t xml:space="preserve">Implementation: </w:t>
            </w:r>
            <w:r w:rsidR="00C80056">
              <w:t>Login and reg</w:t>
            </w:r>
            <w:r>
              <w:t>istration</w:t>
            </w:r>
          </w:p>
        </w:tc>
        <w:tc>
          <w:tcPr>
            <w:tcW w:w="1303" w:type="dxa"/>
          </w:tcPr>
          <w:p w14:paraId="5C8B43C7" w14:textId="77777777" w:rsidR="00C80056" w:rsidRDefault="00C80056" w:rsidP="00C37096">
            <w:pPr>
              <w:pStyle w:val="BodyText1"/>
              <w:ind w:left="0"/>
            </w:pPr>
          </w:p>
          <w:p w14:paraId="65B41304" w14:textId="32861531" w:rsidR="00C80056" w:rsidRDefault="00C37096" w:rsidP="00C37096">
            <w:pPr>
              <w:pStyle w:val="BodyText1"/>
              <w:ind w:left="0"/>
            </w:pPr>
            <w:r>
              <w:t>10/24/19</w:t>
            </w:r>
          </w:p>
        </w:tc>
        <w:tc>
          <w:tcPr>
            <w:tcW w:w="1286" w:type="dxa"/>
          </w:tcPr>
          <w:p w14:paraId="484A659B" w14:textId="77777777" w:rsidR="00C80056" w:rsidRDefault="00C80056" w:rsidP="00C37096">
            <w:pPr>
              <w:pStyle w:val="BodyText1"/>
              <w:ind w:left="0"/>
            </w:pPr>
          </w:p>
          <w:p w14:paraId="6928CD63" w14:textId="494E4B17" w:rsidR="00C80056" w:rsidRDefault="00C37096" w:rsidP="00C37096">
            <w:pPr>
              <w:pStyle w:val="BodyText1"/>
              <w:ind w:left="0"/>
            </w:pPr>
            <w:r>
              <w:t>10/30/2019</w:t>
            </w:r>
          </w:p>
        </w:tc>
        <w:tc>
          <w:tcPr>
            <w:tcW w:w="1330" w:type="dxa"/>
          </w:tcPr>
          <w:p w14:paraId="5D5C4640" w14:textId="77777777" w:rsidR="00C80056" w:rsidRDefault="00C80056" w:rsidP="00C37096">
            <w:pPr>
              <w:pStyle w:val="BodyText1"/>
              <w:ind w:left="0"/>
            </w:pPr>
          </w:p>
          <w:p w14:paraId="37FFE5AF" w14:textId="77777777" w:rsidR="00C80056" w:rsidRDefault="00C80056" w:rsidP="00C37096">
            <w:pPr>
              <w:pStyle w:val="BodyText1"/>
              <w:ind w:left="0"/>
            </w:pPr>
            <w:r>
              <w:t>TBC</w:t>
            </w:r>
          </w:p>
        </w:tc>
        <w:tc>
          <w:tcPr>
            <w:tcW w:w="2421" w:type="dxa"/>
          </w:tcPr>
          <w:p w14:paraId="6F1B3BA5" w14:textId="77777777" w:rsidR="00C80056" w:rsidRDefault="00C80056" w:rsidP="00C37096">
            <w:pPr>
              <w:pStyle w:val="BodyText1"/>
              <w:ind w:left="0"/>
            </w:pPr>
          </w:p>
        </w:tc>
      </w:tr>
      <w:tr w:rsidR="009D4FA2" w14:paraId="3468A89C" w14:textId="77777777" w:rsidTr="00C80056">
        <w:tc>
          <w:tcPr>
            <w:tcW w:w="2025" w:type="dxa"/>
          </w:tcPr>
          <w:p w14:paraId="6721E1F5" w14:textId="1BC6EC2C" w:rsidR="00C80056" w:rsidRPr="00505FA2" w:rsidRDefault="00C37096" w:rsidP="00C37096">
            <w:pPr>
              <w:pStyle w:val="BodyText1"/>
              <w:ind w:left="0"/>
              <w:rPr>
                <w:b/>
                <w:bCs/>
              </w:rPr>
            </w:pPr>
            <w:r>
              <w:rPr>
                <w:b/>
                <w:bCs/>
              </w:rPr>
              <w:t>Invite/Add User</w:t>
            </w:r>
          </w:p>
        </w:tc>
        <w:tc>
          <w:tcPr>
            <w:tcW w:w="1303" w:type="dxa"/>
          </w:tcPr>
          <w:p w14:paraId="19E65796" w14:textId="77777777" w:rsidR="00C80056" w:rsidRDefault="00C80056" w:rsidP="00C37096">
            <w:pPr>
              <w:pStyle w:val="BodyText1"/>
              <w:ind w:left="0"/>
            </w:pPr>
          </w:p>
          <w:p w14:paraId="34BAD854" w14:textId="7CB1CC01" w:rsidR="00C80056" w:rsidRDefault="00C37096" w:rsidP="00C37096">
            <w:pPr>
              <w:pStyle w:val="BodyText1"/>
              <w:ind w:left="0"/>
            </w:pPr>
            <w:r>
              <w:t>10/30/19</w:t>
            </w:r>
          </w:p>
        </w:tc>
        <w:tc>
          <w:tcPr>
            <w:tcW w:w="1286" w:type="dxa"/>
          </w:tcPr>
          <w:p w14:paraId="7F09E940" w14:textId="77777777" w:rsidR="00C80056" w:rsidRDefault="00C80056" w:rsidP="00C37096">
            <w:pPr>
              <w:pStyle w:val="BodyText1"/>
              <w:ind w:left="0"/>
            </w:pPr>
          </w:p>
          <w:p w14:paraId="3A463B2E" w14:textId="18C26335" w:rsidR="00C80056" w:rsidRDefault="001763DD" w:rsidP="00C37096">
            <w:pPr>
              <w:pStyle w:val="BodyText1"/>
              <w:ind w:left="0"/>
            </w:pPr>
            <w:r>
              <w:t>11/15/19</w:t>
            </w:r>
          </w:p>
        </w:tc>
        <w:tc>
          <w:tcPr>
            <w:tcW w:w="1330" w:type="dxa"/>
          </w:tcPr>
          <w:p w14:paraId="33592229" w14:textId="77777777" w:rsidR="00C80056" w:rsidRDefault="00C80056" w:rsidP="00C37096">
            <w:pPr>
              <w:pStyle w:val="BodyText1"/>
              <w:ind w:left="0"/>
            </w:pPr>
          </w:p>
          <w:p w14:paraId="7D805F8C" w14:textId="192F3DED" w:rsidR="001763DD" w:rsidRDefault="001763DD" w:rsidP="00C37096">
            <w:pPr>
              <w:pStyle w:val="BodyText1"/>
              <w:ind w:left="0"/>
            </w:pPr>
            <w:r>
              <w:t>TBC</w:t>
            </w:r>
          </w:p>
        </w:tc>
        <w:tc>
          <w:tcPr>
            <w:tcW w:w="2421" w:type="dxa"/>
          </w:tcPr>
          <w:p w14:paraId="40DE8A33" w14:textId="77777777" w:rsidR="00C80056" w:rsidRDefault="00C80056" w:rsidP="00C37096">
            <w:pPr>
              <w:pStyle w:val="BodyText1"/>
              <w:ind w:left="0"/>
            </w:pPr>
          </w:p>
        </w:tc>
      </w:tr>
      <w:tr w:rsidR="00C37096" w14:paraId="0B249121" w14:textId="77777777" w:rsidTr="00C80056">
        <w:tc>
          <w:tcPr>
            <w:tcW w:w="2025" w:type="dxa"/>
          </w:tcPr>
          <w:p w14:paraId="0B39FD8D" w14:textId="1AFD9BBF" w:rsidR="00C37096" w:rsidRPr="00505FA2" w:rsidRDefault="00C37096" w:rsidP="00C37096">
            <w:pPr>
              <w:pStyle w:val="BodyText1"/>
              <w:ind w:left="0"/>
              <w:rPr>
                <w:b/>
                <w:bCs/>
              </w:rPr>
            </w:pPr>
            <w:r>
              <w:rPr>
                <w:b/>
                <w:bCs/>
              </w:rPr>
              <w:t>Modify/Search Inventory</w:t>
            </w:r>
          </w:p>
        </w:tc>
        <w:tc>
          <w:tcPr>
            <w:tcW w:w="1303" w:type="dxa"/>
          </w:tcPr>
          <w:p w14:paraId="4AC0CC29" w14:textId="51D3919C" w:rsidR="00C37096" w:rsidRDefault="00C37096" w:rsidP="00C37096">
            <w:pPr>
              <w:pStyle w:val="BodyText1"/>
              <w:ind w:left="0"/>
            </w:pPr>
            <w:r>
              <w:t>10/30/19</w:t>
            </w:r>
          </w:p>
        </w:tc>
        <w:tc>
          <w:tcPr>
            <w:tcW w:w="1286" w:type="dxa"/>
          </w:tcPr>
          <w:p w14:paraId="616514BD" w14:textId="200454A0" w:rsidR="00C37096" w:rsidRDefault="001763DD" w:rsidP="00C37096">
            <w:pPr>
              <w:pStyle w:val="BodyText1"/>
              <w:ind w:left="0"/>
            </w:pPr>
            <w:r>
              <w:t>11/15/19</w:t>
            </w:r>
          </w:p>
        </w:tc>
        <w:tc>
          <w:tcPr>
            <w:tcW w:w="1330" w:type="dxa"/>
          </w:tcPr>
          <w:p w14:paraId="7DD97A50" w14:textId="632EF08C" w:rsidR="00C37096" w:rsidRDefault="001763DD" w:rsidP="00C37096">
            <w:pPr>
              <w:pStyle w:val="BodyText1"/>
              <w:ind w:left="0"/>
            </w:pPr>
            <w:r>
              <w:t>TBC</w:t>
            </w:r>
          </w:p>
        </w:tc>
        <w:tc>
          <w:tcPr>
            <w:tcW w:w="2421" w:type="dxa"/>
          </w:tcPr>
          <w:p w14:paraId="1B363F3C" w14:textId="77777777" w:rsidR="00C37096" w:rsidRDefault="00C37096" w:rsidP="00C37096">
            <w:pPr>
              <w:pStyle w:val="BodyText1"/>
              <w:ind w:left="0"/>
            </w:pPr>
          </w:p>
        </w:tc>
      </w:tr>
      <w:tr w:rsidR="00C37096" w14:paraId="3DF7EE28" w14:textId="77777777" w:rsidTr="00C80056">
        <w:tc>
          <w:tcPr>
            <w:tcW w:w="2025" w:type="dxa"/>
          </w:tcPr>
          <w:p w14:paraId="159938DA" w14:textId="6C6FFDB6" w:rsidR="00C37096" w:rsidRDefault="00C37096" w:rsidP="00C37096">
            <w:pPr>
              <w:pStyle w:val="BodyText1"/>
              <w:ind w:left="0"/>
              <w:rPr>
                <w:b/>
                <w:bCs/>
              </w:rPr>
            </w:pPr>
            <w:r>
              <w:rPr>
                <w:b/>
                <w:bCs/>
              </w:rPr>
              <w:t>Grocery List</w:t>
            </w:r>
          </w:p>
        </w:tc>
        <w:tc>
          <w:tcPr>
            <w:tcW w:w="1303" w:type="dxa"/>
          </w:tcPr>
          <w:p w14:paraId="3226B4A6" w14:textId="14A4C651" w:rsidR="00C37096" w:rsidRDefault="00C37096" w:rsidP="00C37096">
            <w:pPr>
              <w:pStyle w:val="BodyText1"/>
              <w:ind w:left="0"/>
            </w:pPr>
            <w:r>
              <w:t>10/24/19</w:t>
            </w:r>
          </w:p>
        </w:tc>
        <w:tc>
          <w:tcPr>
            <w:tcW w:w="1286" w:type="dxa"/>
          </w:tcPr>
          <w:p w14:paraId="11ED19A7" w14:textId="4CFAD667" w:rsidR="00C37096" w:rsidRDefault="001763DD" w:rsidP="00C37096">
            <w:pPr>
              <w:pStyle w:val="BodyText1"/>
              <w:ind w:left="0"/>
            </w:pPr>
            <w:r>
              <w:t>11/4/19</w:t>
            </w:r>
          </w:p>
        </w:tc>
        <w:tc>
          <w:tcPr>
            <w:tcW w:w="1330" w:type="dxa"/>
          </w:tcPr>
          <w:p w14:paraId="4FFDCADF" w14:textId="65FCADA2" w:rsidR="00C37096" w:rsidRDefault="001763DD" w:rsidP="00C37096">
            <w:pPr>
              <w:pStyle w:val="BodyText1"/>
              <w:ind w:left="0"/>
            </w:pPr>
            <w:r>
              <w:t>TBC</w:t>
            </w:r>
          </w:p>
        </w:tc>
        <w:tc>
          <w:tcPr>
            <w:tcW w:w="2421" w:type="dxa"/>
          </w:tcPr>
          <w:p w14:paraId="565CB77C" w14:textId="77777777" w:rsidR="00C37096" w:rsidRDefault="00C37096" w:rsidP="00C37096">
            <w:pPr>
              <w:pStyle w:val="BodyText1"/>
              <w:ind w:left="0"/>
            </w:pPr>
          </w:p>
        </w:tc>
      </w:tr>
      <w:tr w:rsidR="00C37096" w14:paraId="61109B47" w14:textId="77777777" w:rsidTr="00C80056">
        <w:tc>
          <w:tcPr>
            <w:tcW w:w="2025" w:type="dxa"/>
          </w:tcPr>
          <w:p w14:paraId="326A98FF" w14:textId="6A740E69" w:rsidR="00C37096" w:rsidRDefault="00C37096" w:rsidP="00C37096">
            <w:pPr>
              <w:pStyle w:val="BodyText1"/>
              <w:ind w:left="0"/>
              <w:rPr>
                <w:b/>
                <w:bCs/>
              </w:rPr>
            </w:pPr>
            <w:r>
              <w:rPr>
                <w:b/>
                <w:bCs/>
              </w:rPr>
              <w:t>Recipe</w:t>
            </w:r>
          </w:p>
        </w:tc>
        <w:tc>
          <w:tcPr>
            <w:tcW w:w="1303" w:type="dxa"/>
          </w:tcPr>
          <w:p w14:paraId="3E7C3153" w14:textId="6FE23A27" w:rsidR="00C37096" w:rsidRDefault="00C37096" w:rsidP="00C37096">
            <w:pPr>
              <w:pStyle w:val="BodyText1"/>
              <w:ind w:left="0"/>
            </w:pPr>
            <w:r>
              <w:t>10/24/19</w:t>
            </w:r>
          </w:p>
        </w:tc>
        <w:tc>
          <w:tcPr>
            <w:tcW w:w="1286" w:type="dxa"/>
          </w:tcPr>
          <w:p w14:paraId="3D7D09F4" w14:textId="6277D07E" w:rsidR="00C37096" w:rsidRDefault="001763DD" w:rsidP="00C37096">
            <w:pPr>
              <w:pStyle w:val="BodyText1"/>
              <w:ind w:left="0"/>
            </w:pPr>
            <w:r>
              <w:t>11/4/19</w:t>
            </w:r>
          </w:p>
        </w:tc>
        <w:tc>
          <w:tcPr>
            <w:tcW w:w="1330" w:type="dxa"/>
          </w:tcPr>
          <w:p w14:paraId="00F3B674" w14:textId="58203ED2" w:rsidR="00C37096" w:rsidRDefault="001763DD" w:rsidP="00C37096">
            <w:pPr>
              <w:pStyle w:val="BodyText1"/>
              <w:ind w:left="0"/>
            </w:pPr>
            <w:r>
              <w:t>TBC</w:t>
            </w:r>
          </w:p>
        </w:tc>
        <w:tc>
          <w:tcPr>
            <w:tcW w:w="2421" w:type="dxa"/>
          </w:tcPr>
          <w:p w14:paraId="20AB2755" w14:textId="77777777" w:rsidR="00C37096" w:rsidRDefault="00C37096" w:rsidP="00C37096">
            <w:pPr>
              <w:pStyle w:val="BodyText1"/>
              <w:ind w:left="0"/>
            </w:pPr>
          </w:p>
        </w:tc>
      </w:tr>
      <w:tr w:rsidR="00C37096" w14:paraId="6C6D80A9" w14:textId="77777777" w:rsidTr="00C80056">
        <w:tc>
          <w:tcPr>
            <w:tcW w:w="2025" w:type="dxa"/>
          </w:tcPr>
          <w:p w14:paraId="7FAA30EB" w14:textId="6C1D175B" w:rsidR="00C37096" w:rsidRDefault="00C37096" w:rsidP="00C37096">
            <w:pPr>
              <w:pStyle w:val="BodyText1"/>
              <w:ind w:left="0"/>
              <w:rPr>
                <w:b/>
                <w:bCs/>
              </w:rPr>
            </w:pPr>
            <w:r>
              <w:rPr>
                <w:b/>
                <w:bCs/>
              </w:rPr>
              <w:t>Notification</w:t>
            </w:r>
          </w:p>
        </w:tc>
        <w:tc>
          <w:tcPr>
            <w:tcW w:w="1303" w:type="dxa"/>
          </w:tcPr>
          <w:p w14:paraId="3F2395D1" w14:textId="7793CA22" w:rsidR="00C37096" w:rsidRDefault="00C37096" w:rsidP="00C37096">
            <w:pPr>
              <w:pStyle w:val="BodyText1"/>
              <w:ind w:left="0"/>
            </w:pPr>
            <w:r>
              <w:t>1</w:t>
            </w:r>
            <w:r w:rsidR="004D5BF3">
              <w:t>1/10</w:t>
            </w:r>
            <w:r>
              <w:t>/19</w:t>
            </w:r>
          </w:p>
        </w:tc>
        <w:tc>
          <w:tcPr>
            <w:tcW w:w="1286" w:type="dxa"/>
          </w:tcPr>
          <w:p w14:paraId="533742E0" w14:textId="08B3EC1D" w:rsidR="00C37096" w:rsidRDefault="001763DD" w:rsidP="00C37096">
            <w:pPr>
              <w:pStyle w:val="BodyText1"/>
              <w:ind w:left="0"/>
            </w:pPr>
            <w:r>
              <w:t>11/</w:t>
            </w:r>
            <w:r w:rsidR="004D5BF3">
              <w:t>20</w:t>
            </w:r>
            <w:r>
              <w:t>/19</w:t>
            </w:r>
          </w:p>
        </w:tc>
        <w:tc>
          <w:tcPr>
            <w:tcW w:w="1330" w:type="dxa"/>
          </w:tcPr>
          <w:p w14:paraId="0A0D5DF3" w14:textId="44C99397" w:rsidR="00C37096" w:rsidRDefault="001763DD" w:rsidP="00C37096">
            <w:pPr>
              <w:pStyle w:val="BodyText1"/>
              <w:ind w:left="0"/>
            </w:pPr>
            <w:r>
              <w:t>TBC</w:t>
            </w:r>
          </w:p>
        </w:tc>
        <w:tc>
          <w:tcPr>
            <w:tcW w:w="2421" w:type="dxa"/>
          </w:tcPr>
          <w:p w14:paraId="3DD9ED33" w14:textId="77777777" w:rsidR="00C37096" w:rsidRDefault="00C37096" w:rsidP="00C37096">
            <w:pPr>
              <w:pStyle w:val="BodyText1"/>
              <w:ind w:left="0"/>
            </w:pPr>
          </w:p>
        </w:tc>
      </w:tr>
      <w:tr w:rsidR="009D4FA2" w14:paraId="6817A26A" w14:textId="77777777" w:rsidTr="00C80056">
        <w:tc>
          <w:tcPr>
            <w:tcW w:w="2025" w:type="dxa"/>
          </w:tcPr>
          <w:p w14:paraId="2E193999" w14:textId="77777777" w:rsidR="00C80056" w:rsidRDefault="00C80056" w:rsidP="00C37096">
            <w:pPr>
              <w:pStyle w:val="BodyText1"/>
              <w:ind w:left="0"/>
            </w:pPr>
            <w:r>
              <w:t>Test case design</w:t>
            </w:r>
          </w:p>
        </w:tc>
        <w:tc>
          <w:tcPr>
            <w:tcW w:w="1303" w:type="dxa"/>
          </w:tcPr>
          <w:p w14:paraId="18C35CA7" w14:textId="77777777" w:rsidR="00C80056" w:rsidRDefault="009D4FA2" w:rsidP="00D076BE">
            <w:pPr>
              <w:pStyle w:val="BodyText1"/>
              <w:ind w:left="0"/>
            </w:pPr>
            <w:r>
              <w:t>10/25</w:t>
            </w:r>
            <w:r w:rsidR="00C80056">
              <w:t>/</w:t>
            </w:r>
            <w:r w:rsidR="002958F7">
              <w:t>2019</w:t>
            </w:r>
          </w:p>
        </w:tc>
        <w:tc>
          <w:tcPr>
            <w:tcW w:w="1286" w:type="dxa"/>
          </w:tcPr>
          <w:p w14:paraId="19C643BE" w14:textId="77777777" w:rsidR="00C80056" w:rsidRDefault="009D4FA2" w:rsidP="00D076BE">
            <w:pPr>
              <w:pStyle w:val="BodyText1"/>
              <w:ind w:left="0"/>
            </w:pPr>
            <w:r>
              <w:t>11/14</w:t>
            </w:r>
            <w:r w:rsidR="00D076BE">
              <w:t>/</w:t>
            </w:r>
            <w:r w:rsidR="002958F7">
              <w:t>2019</w:t>
            </w:r>
          </w:p>
        </w:tc>
        <w:tc>
          <w:tcPr>
            <w:tcW w:w="1330" w:type="dxa"/>
          </w:tcPr>
          <w:p w14:paraId="66219807" w14:textId="31BF5590" w:rsidR="00C80056" w:rsidRDefault="001763DD" w:rsidP="00C37096">
            <w:pPr>
              <w:pStyle w:val="BodyText1"/>
              <w:ind w:left="0"/>
            </w:pPr>
            <w:r>
              <w:t>TBC</w:t>
            </w:r>
          </w:p>
        </w:tc>
        <w:tc>
          <w:tcPr>
            <w:tcW w:w="2421" w:type="dxa"/>
          </w:tcPr>
          <w:p w14:paraId="31D233BD" w14:textId="77777777" w:rsidR="00C80056" w:rsidRDefault="00C80056" w:rsidP="00C37096">
            <w:pPr>
              <w:pStyle w:val="BodyText1"/>
              <w:ind w:left="0"/>
            </w:pPr>
            <w:r>
              <w:t>Increment 3 Deliverable</w:t>
            </w:r>
          </w:p>
        </w:tc>
      </w:tr>
      <w:tr w:rsidR="009D4FA2" w14:paraId="3E4CBCCF" w14:textId="77777777" w:rsidTr="00C80056">
        <w:tc>
          <w:tcPr>
            <w:tcW w:w="2025" w:type="dxa"/>
          </w:tcPr>
          <w:p w14:paraId="6DBEA4A8" w14:textId="77777777" w:rsidR="00C80056" w:rsidRDefault="00C80056" w:rsidP="00C37096">
            <w:pPr>
              <w:pStyle w:val="BodyText1"/>
              <w:ind w:left="0"/>
            </w:pPr>
            <w:r>
              <w:t>External Documentation (i.e. User Manual)</w:t>
            </w:r>
          </w:p>
        </w:tc>
        <w:tc>
          <w:tcPr>
            <w:tcW w:w="1303" w:type="dxa"/>
          </w:tcPr>
          <w:p w14:paraId="45BFAD4D" w14:textId="77777777" w:rsidR="00C80056" w:rsidRDefault="009D4FA2" w:rsidP="00D076BE">
            <w:pPr>
              <w:pStyle w:val="BodyText1"/>
              <w:ind w:left="0"/>
            </w:pPr>
            <w:r>
              <w:t>11/15</w:t>
            </w:r>
            <w:r w:rsidR="00C80056">
              <w:t>/</w:t>
            </w:r>
            <w:r w:rsidR="002958F7">
              <w:t>2019</w:t>
            </w:r>
          </w:p>
        </w:tc>
        <w:tc>
          <w:tcPr>
            <w:tcW w:w="1286" w:type="dxa"/>
          </w:tcPr>
          <w:p w14:paraId="65684EF1" w14:textId="77777777" w:rsidR="00C80056" w:rsidRDefault="00D076BE" w:rsidP="009D4FA2">
            <w:pPr>
              <w:pStyle w:val="BodyText1"/>
              <w:ind w:left="0"/>
            </w:pPr>
            <w:r>
              <w:t>1</w:t>
            </w:r>
            <w:r w:rsidR="009D4FA2">
              <w:t>1/28</w:t>
            </w:r>
            <w:r w:rsidR="00C80056">
              <w:t>/</w:t>
            </w:r>
            <w:r w:rsidR="002958F7">
              <w:t>2019</w:t>
            </w:r>
          </w:p>
        </w:tc>
        <w:tc>
          <w:tcPr>
            <w:tcW w:w="1330" w:type="dxa"/>
          </w:tcPr>
          <w:p w14:paraId="6DA969EF" w14:textId="1EE7C224" w:rsidR="00C80056" w:rsidRDefault="001763DD" w:rsidP="00C37096">
            <w:pPr>
              <w:pStyle w:val="BodyText1"/>
              <w:ind w:left="0"/>
            </w:pPr>
            <w:r>
              <w:t>TBC</w:t>
            </w:r>
          </w:p>
        </w:tc>
        <w:tc>
          <w:tcPr>
            <w:tcW w:w="2421" w:type="dxa"/>
          </w:tcPr>
          <w:p w14:paraId="1751F5BB" w14:textId="77777777" w:rsidR="00C80056" w:rsidRDefault="00C80056" w:rsidP="00C37096">
            <w:pPr>
              <w:pStyle w:val="BodyText1"/>
              <w:ind w:left="0"/>
            </w:pPr>
          </w:p>
        </w:tc>
      </w:tr>
      <w:tr w:rsidR="009D4FA2" w14:paraId="7FEE714F" w14:textId="77777777" w:rsidTr="00C80056">
        <w:tc>
          <w:tcPr>
            <w:tcW w:w="2025" w:type="dxa"/>
          </w:tcPr>
          <w:p w14:paraId="20F41BAE" w14:textId="77777777" w:rsidR="00C80056" w:rsidRDefault="00C80056" w:rsidP="00C37096">
            <w:pPr>
              <w:pStyle w:val="BodyText1"/>
              <w:ind w:left="0"/>
            </w:pPr>
            <w:r>
              <w:t>Project presentation</w:t>
            </w:r>
          </w:p>
        </w:tc>
        <w:tc>
          <w:tcPr>
            <w:tcW w:w="1303" w:type="dxa"/>
          </w:tcPr>
          <w:p w14:paraId="4FD6AAD1" w14:textId="77777777" w:rsidR="00C80056" w:rsidRDefault="00D076BE" w:rsidP="00D076BE">
            <w:pPr>
              <w:pStyle w:val="BodyText1"/>
              <w:ind w:left="0"/>
            </w:pPr>
            <w:r>
              <w:t>11</w:t>
            </w:r>
            <w:r w:rsidR="009D4FA2">
              <w:t>/19</w:t>
            </w:r>
            <w:r w:rsidR="00C80056">
              <w:t>/</w:t>
            </w:r>
            <w:r w:rsidR="002958F7">
              <w:t>2019</w:t>
            </w:r>
          </w:p>
        </w:tc>
        <w:tc>
          <w:tcPr>
            <w:tcW w:w="1286" w:type="dxa"/>
          </w:tcPr>
          <w:p w14:paraId="7963EE23" w14:textId="77777777" w:rsidR="00C80056" w:rsidRDefault="00D076BE" w:rsidP="009D4FA2">
            <w:pPr>
              <w:pStyle w:val="BodyText1"/>
              <w:ind w:left="0"/>
            </w:pPr>
            <w:r>
              <w:t>1</w:t>
            </w:r>
            <w:r w:rsidR="009D4FA2">
              <w:t>1/28</w:t>
            </w:r>
            <w:r w:rsidR="00C80056">
              <w:t>/</w:t>
            </w:r>
            <w:r w:rsidR="002958F7">
              <w:t>2019</w:t>
            </w:r>
          </w:p>
        </w:tc>
        <w:tc>
          <w:tcPr>
            <w:tcW w:w="1330" w:type="dxa"/>
          </w:tcPr>
          <w:p w14:paraId="09B3A93B" w14:textId="5FF4AE86" w:rsidR="00C80056" w:rsidRDefault="001763DD" w:rsidP="00C37096">
            <w:pPr>
              <w:pStyle w:val="BodyText1"/>
              <w:ind w:left="0"/>
            </w:pPr>
            <w:r>
              <w:t>TBC</w:t>
            </w:r>
          </w:p>
        </w:tc>
        <w:tc>
          <w:tcPr>
            <w:tcW w:w="2421" w:type="dxa"/>
          </w:tcPr>
          <w:p w14:paraId="4C70014B" w14:textId="77777777" w:rsidR="00C80056" w:rsidRDefault="00C80056" w:rsidP="00C37096">
            <w:pPr>
              <w:pStyle w:val="BodyText1"/>
              <w:ind w:left="0"/>
            </w:pPr>
          </w:p>
        </w:tc>
      </w:tr>
      <w:tr w:rsidR="009D4FA2" w14:paraId="6E100A24" w14:textId="77777777" w:rsidTr="00C80056">
        <w:tc>
          <w:tcPr>
            <w:tcW w:w="2025" w:type="dxa"/>
          </w:tcPr>
          <w:p w14:paraId="797DE672" w14:textId="77777777" w:rsidR="00C80056" w:rsidRDefault="00C80056" w:rsidP="00C37096">
            <w:pPr>
              <w:pStyle w:val="BodyText1"/>
              <w:ind w:left="0"/>
            </w:pPr>
            <w:r>
              <w:t>Final Milestone: project delivery</w:t>
            </w:r>
          </w:p>
        </w:tc>
        <w:tc>
          <w:tcPr>
            <w:tcW w:w="1303" w:type="dxa"/>
          </w:tcPr>
          <w:p w14:paraId="6DFEA244" w14:textId="77777777" w:rsidR="00C80056" w:rsidRDefault="00C80056" w:rsidP="00C37096">
            <w:pPr>
              <w:pStyle w:val="BodyText1"/>
              <w:ind w:left="0"/>
            </w:pPr>
          </w:p>
        </w:tc>
        <w:tc>
          <w:tcPr>
            <w:tcW w:w="1286" w:type="dxa"/>
          </w:tcPr>
          <w:p w14:paraId="5CA3F879" w14:textId="77777777" w:rsidR="00C80056" w:rsidRDefault="009D4FA2" w:rsidP="009D4FA2">
            <w:pPr>
              <w:pStyle w:val="BodyText1"/>
              <w:ind w:left="0"/>
            </w:pPr>
            <w:r>
              <w:t>11/28</w:t>
            </w:r>
            <w:r w:rsidR="00C80056">
              <w:t>/</w:t>
            </w:r>
            <w:r w:rsidR="002958F7">
              <w:t>2019</w:t>
            </w:r>
          </w:p>
        </w:tc>
        <w:tc>
          <w:tcPr>
            <w:tcW w:w="1330" w:type="dxa"/>
          </w:tcPr>
          <w:p w14:paraId="198017D8" w14:textId="77777777" w:rsidR="00C80056" w:rsidRDefault="00C80056" w:rsidP="00C37096">
            <w:pPr>
              <w:pStyle w:val="BodyText1"/>
              <w:ind w:left="0"/>
            </w:pPr>
          </w:p>
        </w:tc>
        <w:tc>
          <w:tcPr>
            <w:tcW w:w="2421" w:type="dxa"/>
          </w:tcPr>
          <w:p w14:paraId="621F83CC" w14:textId="77777777" w:rsidR="00C80056" w:rsidRDefault="00C80056" w:rsidP="00C37096">
            <w:pPr>
              <w:pStyle w:val="BodyText1"/>
              <w:ind w:left="0"/>
            </w:pPr>
            <w:r>
              <w:t>Increment 4 Deliverable</w:t>
            </w:r>
          </w:p>
        </w:tc>
      </w:tr>
    </w:tbl>
    <w:p w14:paraId="7861E988" w14:textId="77777777" w:rsidR="00C80056" w:rsidRDefault="00C80056" w:rsidP="00C80056">
      <w:pPr>
        <w:pStyle w:val="BodyText1"/>
      </w:pPr>
    </w:p>
    <w:p w14:paraId="5F48FA52" w14:textId="77777777" w:rsidR="00C80056" w:rsidRDefault="00C80056" w:rsidP="00C80056">
      <w:pPr>
        <w:pStyle w:val="Heading1"/>
      </w:pPr>
      <w:bookmarkStart w:id="35" w:name="_Toc462791981"/>
      <w:bookmarkStart w:id="36" w:name="_Toc20261277"/>
      <w:r>
        <w:lastRenderedPageBreak/>
        <w:t>8.  Stakeholder Approval Form</w:t>
      </w:r>
      <w:bookmarkEnd w:id="35"/>
      <w:bookmarkEnd w:id="36"/>
    </w:p>
    <w:p w14:paraId="0DB7F5A2"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1777"/>
        <w:gridCol w:w="2903"/>
      </w:tblGrid>
      <w:tr w:rsidR="00C80056" w14:paraId="7D7A970D" w14:textId="77777777" w:rsidTr="001763DD">
        <w:tc>
          <w:tcPr>
            <w:tcW w:w="2250" w:type="dxa"/>
            <w:shd w:val="clear" w:color="auto" w:fill="CCFFFF"/>
          </w:tcPr>
          <w:p w14:paraId="6556F328" w14:textId="77777777" w:rsidR="00C80056" w:rsidRDefault="00C80056" w:rsidP="00C37096">
            <w:pPr>
              <w:pStyle w:val="BodyText1"/>
              <w:ind w:left="0"/>
              <w:jc w:val="center"/>
            </w:pPr>
            <w:r>
              <w:t>Stakeholder Name</w:t>
            </w:r>
          </w:p>
        </w:tc>
        <w:tc>
          <w:tcPr>
            <w:tcW w:w="1890" w:type="dxa"/>
            <w:shd w:val="clear" w:color="auto" w:fill="CCFFFF"/>
          </w:tcPr>
          <w:p w14:paraId="53BB4548" w14:textId="77777777" w:rsidR="00C80056" w:rsidRDefault="00C80056" w:rsidP="00C37096">
            <w:pPr>
              <w:pStyle w:val="BodyText1"/>
              <w:ind w:left="0"/>
              <w:jc w:val="center"/>
            </w:pPr>
            <w:r>
              <w:t>Stakeholder Role</w:t>
            </w:r>
          </w:p>
        </w:tc>
        <w:tc>
          <w:tcPr>
            <w:tcW w:w="1777" w:type="dxa"/>
            <w:shd w:val="clear" w:color="auto" w:fill="CCFFFF"/>
          </w:tcPr>
          <w:p w14:paraId="525DCFBE" w14:textId="77777777" w:rsidR="00C80056" w:rsidRDefault="00C80056" w:rsidP="00C37096">
            <w:pPr>
              <w:pStyle w:val="BodyText1"/>
              <w:ind w:left="0"/>
              <w:jc w:val="center"/>
            </w:pPr>
            <w:r>
              <w:t>Stakeholder Comments</w:t>
            </w:r>
          </w:p>
        </w:tc>
        <w:tc>
          <w:tcPr>
            <w:tcW w:w="2903" w:type="dxa"/>
            <w:shd w:val="clear" w:color="auto" w:fill="CCFFFF"/>
          </w:tcPr>
          <w:p w14:paraId="73F79E23" w14:textId="77777777" w:rsidR="00C80056" w:rsidRDefault="00C80056" w:rsidP="00C37096">
            <w:pPr>
              <w:pStyle w:val="BodyText1"/>
              <w:ind w:left="0"/>
              <w:jc w:val="center"/>
            </w:pPr>
            <w:r>
              <w:t>Stakeholder Approval Signature and Date</w:t>
            </w:r>
          </w:p>
        </w:tc>
      </w:tr>
      <w:tr w:rsidR="00C80056" w14:paraId="2A5193CE" w14:textId="77777777" w:rsidTr="001763DD">
        <w:tc>
          <w:tcPr>
            <w:tcW w:w="2250" w:type="dxa"/>
          </w:tcPr>
          <w:p w14:paraId="6301D51E" w14:textId="77777777" w:rsidR="00C80056" w:rsidRDefault="00C80056" w:rsidP="00C37096">
            <w:pPr>
              <w:pStyle w:val="BodyText1"/>
              <w:ind w:left="0"/>
            </w:pPr>
            <w:smartTag w:uri="urn:schemas-microsoft-com:office:smarttags" w:element="PersonName">
              <w:r>
                <w:t>Bahram Khalili</w:t>
              </w:r>
            </w:smartTag>
          </w:p>
          <w:p w14:paraId="5859C26E" w14:textId="77777777" w:rsidR="00C80056" w:rsidRDefault="00C80056" w:rsidP="00C37096">
            <w:pPr>
              <w:pStyle w:val="BodyText1"/>
              <w:ind w:left="0"/>
            </w:pPr>
          </w:p>
        </w:tc>
        <w:tc>
          <w:tcPr>
            <w:tcW w:w="1890" w:type="dxa"/>
          </w:tcPr>
          <w:p w14:paraId="0684CA56" w14:textId="77777777" w:rsidR="00C80056" w:rsidRDefault="00C80056" w:rsidP="00C37096">
            <w:pPr>
              <w:pStyle w:val="BodyText1"/>
              <w:ind w:left="0"/>
            </w:pPr>
            <w:r>
              <w:t>Development Mgr</w:t>
            </w:r>
          </w:p>
        </w:tc>
        <w:tc>
          <w:tcPr>
            <w:tcW w:w="1777" w:type="dxa"/>
          </w:tcPr>
          <w:p w14:paraId="2F52E696" w14:textId="77777777" w:rsidR="00C80056" w:rsidRDefault="00C80056" w:rsidP="00C37096">
            <w:pPr>
              <w:pStyle w:val="BodyText1"/>
              <w:ind w:left="0"/>
            </w:pPr>
          </w:p>
        </w:tc>
        <w:tc>
          <w:tcPr>
            <w:tcW w:w="2903" w:type="dxa"/>
          </w:tcPr>
          <w:p w14:paraId="1A64DBD1" w14:textId="77777777" w:rsidR="00C80056" w:rsidRDefault="00C80056" w:rsidP="00C37096">
            <w:pPr>
              <w:pStyle w:val="BodyText1"/>
              <w:ind w:left="0"/>
            </w:pPr>
          </w:p>
        </w:tc>
      </w:tr>
      <w:tr w:rsidR="00C80056" w14:paraId="6B3E14F0" w14:textId="77777777" w:rsidTr="001763DD">
        <w:tc>
          <w:tcPr>
            <w:tcW w:w="2250" w:type="dxa"/>
          </w:tcPr>
          <w:p w14:paraId="16A00621" w14:textId="77777777" w:rsidR="00C80056" w:rsidRDefault="00C80056" w:rsidP="00C37096">
            <w:pPr>
              <w:pStyle w:val="BodyText1"/>
              <w:ind w:left="0"/>
            </w:pPr>
            <w:r>
              <w:t>Akshit Singhal</w:t>
            </w:r>
          </w:p>
          <w:p w14:paraId="1417CD9F" w14:textId="77777777" w:rsidR="00C80056" w:rsidRDefault="00C80056" w:rsidP="00C37096">
            <w:pPr>
              <w:pStyle w:val="BodyText1"/>
              <w:ind w:left="0"/>
            </w:pPr>
          </w:p>
        </w:tc>
        <w:tc>
          <w:tcPr>
            <w:tcW w:w="1890" w:type="dxa"/>
          </w:tcPr>
          <w:p w14:paraId="703817FD" w14:textId="77777777" w:rsidR="00C80056" w:rsidRDefault="00C80056" w:rsidP="00C37096">
            <w:pPr>
              <w:pStyle w:val="BodyText1"/>
              <w:ind w:left="0"/>
            </w:pPr>
            <w:r>
              <w:t>Project Assistant</w:t>
            </w:r>
          </w:p>
        </w:tc>
        <w:tc>
          <w:tcPr>
            <w:tcW w:w="1777" w:type="dxa"/>
          </w:tcPr>
          <w:p w14:paraId="32FD2CD6" w14:textId="77777777" w:rsidR="00C80056" w:rsidRDefault="00C80056" w:rsidP="00C37096">
            <w:pPr>
              <w:pStyle w:val="BodyText1"/>
              <w:ind w:left="0"/>
            </w:pPr>
          </w:p>
        </w:tc>
        <w:tc>
          <w:tcPr>
            <w:tcW w:w="2903" w:type="dxa"/>
          </w:tcPr>
          <w:p w14:paraId="35ADE52F" w14:textId="77777777" w:rsidR="00C80056" w:rsidRDefault="00C80056" w:rsidP="00C37096">
            <w:pPr>
              <w:pStyle w:val="BodyText1"/>
              <w:ind w:left="0"/>
            </w:pPr>
          </w:p>
        </w:tc>
      </w:tr>
      <w:tr w:rsidR="00C80056" w14:paraId="37D66176" w14:textId="77777777" w:rsidTr="001763DD">
        <w:tc>
          <w:tcPr>
            <w:tcW w:w="2250" w:type="dxa"/>
          </w:tcPr>
          <w:p w14:paraId="31C42319" w14:textId="63483F0F" w:rsidR="00C80056" w:rsidRDefault="001763DD" w:rsidP="001763DD">
            <w:pPr>
              <w:pStyle w:val="BodyText1"/>
              <w:ind w:left="0"/>
            </w:pPr>
            <w:r>
              <w:t xml:space="preserve">Carolyn Johnson </w:t>
            </w:r>
          </w:p>
        </w:tc>
        <w:tc>
          <w:tcPr>
            <w:tcW w:w="1890" w:type="dxa"/>
          </w:tcPr>
          <w:p w14:paraId="4C834668" w14:textId="77777777" w:rsidR="00C80056" w:rsidRDefault="00C80056" w:rsidP="00C37096">
            <w:pPr>
              <w:pStyle w:val="BodyText1"/>
              <w:ind w:left="0"/>
            </w:pPr>
            <w:r>
              <w:t>Developer</w:t>
            </w:r>
          </w:p>
        </w:tc>
        <w:tc>
          <w:tcPr>
            <w:tcW w:w="1777" w:type="dxa"/>
          </w:tcPr>
          <w:p w14:paraId="6330D2D4" w14:textId="77777777" w:rsidR="00C80056" w:rsidRDefault="00C80056" w:rsidP="00C37096">
            <w:pPr>
              <w:pStyle w:val="BodyText1"/>
              <w:ind w:left="0"/>
            </w:pPr>
          </w:p>
        </w:tc>
        <w:tc>
          <w:tcPr>
            <w:tcW w:w="2903" w:type="dxa"/>
          </w:tcPr>
          <w:p w14:paraId="6315010E" w14:textId="77777777" w:rsidR="00C80056" w:rsidRDefault="00C80056" w:rsidP="00C37096">
            <w:pPr>
              <w:pStyle w:val="BodyText1"/>
              <w:ind w:left="0"/>
            </w:pPr>
          </w:p>
        </w:tc>
      </w:tr>
      <w:tr w:rsidR="00C80056" w14:paraId="0056DE52" w14:textId="77777777" w:rsidTr="001763DD">
        <w:tc>
          <w:tcPr>
            <w:tcW w:w="2250" w:type="dxa"/>
          </w:tcPr>
          <w:p w14:paraId="3665AA82" w14:textId="62F378B3" w:rsidR="00C80056" w:rsidRDefault="001763DD" w:rsidP="00C37096">
            <w:pPr>
              <w:pStyle w:val="BodyText1"/>
              <w:ind w:left="0"/>
            </w:pPr>
            <w:r>
              <w:t>Tuyen Vo</w:t>
            </w:r>
          </w:p>
          <w:p w14:paraId="754B115E" w14:textId="77777777" w:rsidR="00C80056" w:rsidRDefault="00C80056" w:rsidP="00C37096">
            <w:pPr>
              <w:pStyle w:val="BodyText1"/>
              <w:ind w:left="0"/>
            </w:pPr>
          </w:p>
        </w:tc>
        <w:tc>
          <w:tcPr>
            <w:tcW w:w="1890" w:type="dxa"/>
          </w:tcPr>
          <w:p w14:paraId="5BE642AD" w14:textId="77777777" w:rsidR="00C80056" w:rsidRDefault="00C80056" w:rsidP="00C37096">
            <w:pPr>
              <w:pStyle w:val="BodyText1"/>
              <w:ind w:left="0"/>
            </w:pPr>
            <w:r>
              <w:t>Developer</w:t>
            </w:r>
          </w:p>
        </w:tc>
        <w:tc>
          <w:tcPr>
            <w:tcW w:w="1777" w:type="dxa"/>
          </w:tcPr>
          <w:p w14:paraId="2B98C6AF" w14:textId="77777777" w:rsidR="00C80056" w:rsidRDefault="00C80056" w:rsidP="00C37096">
            <w:pPr>
              <w:pStyle w:val="BodyText1"/>
              <w:ind w:left="0"/>
            </w:pPr>
          </w:p>
        </w:tc>
        <w:tc>
          <w:tcPr>
            <w:tcW w:w="2903" w:type="dxa"/>
          </w:tcPr>
          <w:p w14:paraId="1F0AE744" w14:textId="77777777" w:rsidR="00C80056" w:rsidRDefault="00C80056" w:rsidP="00C37096">
            <w:pPr>
              <w:pStyle w:val="BodyText1"/>
              <w:ind w:left="0"/>
            </w:pPr>
          </w:p>
        </w:tc>
      </w:tr>
      <w:tr w:rsidR="00C80056" w14:paraId="1F2469DF" w14:textId="77777777" w:rsidTr="001763DD">
        <w:tc>
          <w:tcPr>
            <w:tcW w:w="2250" w:type="dxa"/>
          </w:tcPr>
          <w:p w14:paraId="1F9B8F43" w14:textId="4D383814" w:rsidR="00C80056" w:rsidRDefault="001763DD" w:rsidP="00C37096">
            <w:pPr>
              <w:pStyle w:val="BodyText1"/>
              <w:ind w:left="0"/>
            </w:pPr>
            <w:r>
              <w:t>Brandon Zimlich-Vining</w:t>
            </w:r>
          </w:p>
          <w:p w14:paraId="2DD3BBE8" w14:textId="77777777" w:rsidR="00C80056" w:rsidRDefault="00C80056" w:rsidP="00C37096">
            <w:pPr>
              <w:pStyle w:val="BodyText1"/>
              <w:ind w:left="0"/>
            </w:pPr>
          </w:p>
        </w:tc>
        <w:tc>
          <w:tcPr>
            <w:tcW w:w="1890" w:type="dxa"/>
          </w:tcPr>
          <w:p w14:paraId="2EDC8ED8" w14:textId="77777777" w:rsidR="00C80056" w:rsidRDefault="00C80056" w:rsidP="00C37096">
            <w:pPr>
              <w:pStyle w:val="BodyText1"/>
              <w:ind w:left="0"/>
            </w:pPr>
            <w:r>
              <w:t>Developer</w:t>
            </w:r>
          </w:p>
        </w:tc>
        <w:tc>
          <w:tcPr>
            <w:tcW w:w="1777" w:type="dxa"/>
          </w:tcPr>
          <w:p w14:paraId="5E60CCF5" w14:textId="77777777" w:rsidR="00C80056" w:rsidRDefault="00C80056" w:rsidP="00C37096">
            <w:pPr>
              <w:pStyle w:val="BodyText1"/>
              <w:ind w:left="0"/>
            </w:pPr>
          </w:p>
        </w:tc>
        <w:tc>
          <w:tcPr>
            <w:tcW w:w="2903" w:type="dxa"/>
          </w:tcPr>
          <w:p w14:paraId="42A3C0B3" w14:textId="77777777" w:rsidR="00C80056" w:rsidRDefault="00C80056" w:rsidP="00C37096">
            <w:pPr>
              <w:pStyle w:val="BodyText1"/>
              <w:ind w:left="0"/>
            </w:pPr>
          </w:p>
        </w:tc>
      </w:tr>
      <w:tr w:rsidR="00C80056" w14:paraId="0E602010" w14:textId="77777777" w:rsidTr="001763DD">
        <w:tc>
          <w:tcPr>
            <w:tcW w:w="2250" w:type="dxa"/>
          </w:tcPr>
          <w:p w14:paraId="52FE577E" w14:textId="1D0E8C86" w:rsidR="00C80056" w:rsidRDefault="001763DD" w:rsidP="00C37096">
            <w:pPr>
              <w:pStyle w:val="BodyText1"/>
              <w:ind w:left="0"/>
            </w:pPr>
            <w:r>
              <w:t>Mapu Pham</w:t>
            </w:r>
          </w:p>
          <w:p w14:paraId="026F618E" w14:textId="77777777" w:rsidR="00C80056" w:rsidRDefault="00C80056" w:rsidP="00C37096">
            <w:pPr>
              <w:pStyle w:val="BodyText1"/>
              <w:ind w:left="0"/>
            </w:pPr>
          </w:p>
        </w:tc>
        <w:tc>
          <w:tcPr>
            <w:tcW w:w="1890" w:type="dxa"/>
          </w:tcPr>
          <w:p w14:paraId="05FE43D4" w14:textId="77777777" w:rsidR="00C80056" w:rsidRDefault="00C80056" w:rsidP="00C37096">
            <w:pPr>
              <w:pStyle w:val="BodyText1"/>
              <w:ind w:left="0"/>
            </w:pPr>
            <w:r>
              <w:t>Developer</w:t>
            </w:r>
          </w:p>
        </w:tc>
        <w:tc>
          <w:tcPr>
            <w:tcW w:w="1777" w:type="dxa"/>
          </w:tcPr>
          <w:p w14:paraId="067CDB30" w14:textId="77777777" w:rsidR="00C80056" w:rsidRDefault="00C80056" w:rsidP="00C37096">
            <w:pPr>
              <w:pStyle w:val="BodyText1"/>
              <w:ind w:left="0"/>
            </w:pPr>
          </w:p>
        </w:tc>
        <w:tc>
          <w:tcPr>
            <w:tcW w:w="2903" w:type="dxa"/>
          </w:tcPr>
          <w:p w14:paraId="7EF16943" w14:textId="77777777" w:rsidR="00C80056" w:rsidRDefault="00C80056" w:rsidP="00C37096">
            <w:pPr>
              <w:pStyle w:val="BodyText1"/>
              <w:ind w:left="0"/>
            </w:pPr>
          </w:p>
        </w:tc>
      </w:tr>
      <w:tr w:rsidR="001763DD" w14:paraId="175A7CE8" w14:textId="77777777" w:rsidTr="001763DD">
        <w:tc>
          <w:tcPr>
            <w:tcW w:w="2250" w:type="dxa"/>
          </w:tcPr>
          <w:p w14:paraId="19B84EB1" w14:textId="37CBA2DF" w:rsidR="001763DD" w:rsidRDefault="001763DD" w:rsidP="00C37096">
            <w:pPr>
              <w:pStyle w:val="BodyText1"/>
              <w:ind w:left="0"/>
            </w:pPr>
            <w:r>
              <w:t>Garret Goldsmith</w:t>
            </w:r>
          </w:p>
        </w:tc>
        <w:tc>
          <w:tcPr>
            <w:tcW w:w="1890" w:type="dxa"/>
          </w:tcPr>
          <w:p w14:paraId="4EAFAB46" w14:textId="7CE23E1A" w:rsidR="001763DD" w:rsidRDefault="001763DD" w:rsidP="00C37096">
            <w:pPr>
              <w:pStyle w:val="BodyText1"/>
              <w:ind w:left="0"/>
            </w:pPr>
            <w:r>
              <w:t>Head Artist and Graphics Designer</w:t>
            </w:r>
          </w:p>
        </w:tc>
        <w:tc>
          <w:tcPr>
            <w:tcW w:w="1777" w:type="dxa"/>
          </w:tcPr>
          <w:p w14:paraId="444A8781" w14:textId="77777777" w:rsidR="001763DD" w:rsidRDefault="001763DD" w:rsidP="00C37096">
            <w:pPr>
              <w:pStyle w:val="BodyText1"/>
              <w:ind w:left="0"/>
            </w:pPr>
          </w:p>
        </w:tc>
        <w:tc>
          <w:tcPr>
            <w:tcW w:w="2903" w:type="dxa"/>
          </w:tcPr>
          <w:p w14:paraId="7A3D28FD" w14:textId="77777777" w:rsidR="001763DD" w:rsidRDefault="001763DD" w:rsidP="00C37096">
            <w:pPr>
              <w:pStyle w:val="BodyText1"/>
              <w:ind w:left="0"/>
            </w:pPr>
          </w:p>
        </w:tc>
      </w:tr>
    </w:tbl>
    <w:p w14:paraId="18BAC7FA" w14:textId="77777777" w:rsidR="00C80056" w:rsidRDefault="00C80056" w:rsidP="00C80056">
      <w:pPr>
        <w:pStyle w:val="BodyText1"/>
      </w:pPr>
    </w:p>
    <w:p w14:paraId="50968435" w14:textId="77777777" w:rsidR="00797251" w:rsidRDefault="00797251">
      <w:pPr>
        <w:pStyle w:val="BodyText2"/>
      </w:pPr>
    </w:p>
    <w:p w14:paraId="395ABC8C" w14:textId="77777777" w:rsidR="00797251" w:rsidRDefault="00FD2A36">
      <w:pPr>
        <w:pStyle w:val="Heading1"/>
      </w:pPr>
      <w:bookmarkStart w:id="37" w:name="_Toc20261278"/>
      <w:r>
        <w:lastRenderedPageBreak/>
        <w:t>Appendix</w:t>
      </w:r>
      <w:r w:rsidR="00797251">
        <w:t>:</w:t>
      </w:r>
      <w:bookmarkEnd w:id="37"/>
    </w:p>
    <w:p w14:paraId="690011C9" w14:textId="77777777" w:rsidR="00797251" w:rsidRDefault="00797251">
      <w:pPr>
        <w:pStyle w:val="heading1underline"/>
        <w:rPr>
          <w:u w:val="none"/>
        </w:rPr>
      </w:pPr>
    </w:p>
    <w:p w14:paraId="42B73E6F" w14:textId="7B46C232" w:rsidR="00797251" w:rsidRPr="00FD2A36" w:rsidRDefault="00C37096" w:rsidP="00FD2A36">
      <w:pPr>
        <w:pStyle w:val="heading1underline"/>
        <w:rPr>
          <w:u w:val="none"/>
        </w:rPr>
      </w:pPr>
      <w:r>
        <w:rPr>
          <w:u w:val="none"/>
        </w:rPr>
        <w:t>NONE</w:t>
      </w:r>
    </w:p>
    <w:sectPr w:rsidR="00797251" w:rsidRPr="00FD2A36">
      <w:headerReference w:type="default" r:id="rId18"/>
      <w:pgSz w:w="12240" w:h="15840"/>
      <w:pgMar w:top="720" w:right="1800" w:bottom="72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345253" w14:textId="77777777" w:rsidR="00E96859" w:rsidRDefault="00E96859">
      <w:r>
        <w:separator/>
      </w:r>
    </w:p>
  </w:endnote>
  <w:endnote w:type="continuationSeparator" w:id="0">
    <w:p w14:paraId="02CE805B" w14:textId="77777777" w:rsidR="00E96859" w:rsidRDefault="00E96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NewCenturySchlbk">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6182E" w14:textId="77777777" w:rsidR="009D3D99" w:rsidRDefault="009D3D99">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p w14:paraId="5A1A9379" w14:textId="77777777" w:rsidR="009D3D99" w:rsidRDefault="009D3D99">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06461" w14:textId="77777777" w:rsidR="009D3D99" w:rsidRDefault="009D3D99">
    <w:pPr>
      <w:pStyle w:val="Footer"/>
      <w:jc w:val="cen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68F3F" w14:textId="77777777" w:rsidR="009D3D99" w:rsidRDefault="009D3D99">
    <w:pPr>
      <w:pStyle w:val="Footer"/>
      <w:jc w:val="cen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E85842" w14:textId="77777777" w:rsidR="00E96859" w:rsidRDefault="00E96859">
      <w:r>
        <w:separator/>
      </w:r>
    </w:p>
  </w:footnote>
  <w:footnote w:type="continuationSeparator" w:id="0">
    <w:p w14:paraId="52DBF958" w14:textId="77777777" w:rsidR="00E96859" w:rsidRDefault="00E968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5E7A4" w14:textId="77777777" w:rsidR="009D3D99" w:rsidRDefault="009D3D99">
    <w:pPr>
      <w:pStyle w:val="Header"/>
      <w:rPr>
        <w:rFonts w:ascii="NewCenturySchlbk" w:hAnsi="NewCenturySchlbk"/>
        <w:b/>
        <w:sz w:val="22"/>
      </w:rPr>
    </w:pPr>
  </w:p>
  <w:p w14:paraId="71D4264A" w14:textId="77777777" w:rsidR="009D3D99" w:rsidRDefault="009D3D99">
    <w:pPr>
      <w:pStyle w:val="Header"/>
      <w:rPr>
        <w:rFonts w:ascii="NewCenturySchlbk" w:hAnsi="NewCenturySchlbk"/>
        <w:b/>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6A3A11"/>
    <w:multiLevelType w:val="hybridMultilevel"/>
    <w:tmpl w:val="2F9A7EFE"/>
    <w:lvl w:ilvl="0" w:tplc="4C140F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F529F"/>
    <w:multiLevelType w:val="singleLevel"/>
    <w:tmpl w:val="E9B4417A"/>
    <w:lvl w:ilvl="0">
      <w:start w:val="1"/>
      <w:numFmt w:val="decimal"/>
      <w:lvlText w:val="%1."/>
      <w:legacy w:legacy="1" w:legacySpace="0" w:legacyIndent="360"/>
      <w:lvlJc w:val="left"/>
      <w:pPr>
        <w:ind w:left="1440" w:hanging="360"/>
      </w:pPr>
    </w:lvl>
  </w:abstractNum>
  <w:abstractNum w:abstractNumId="3" w15:restartNumberingAfterBreak="0">
    <w:nsid w:val="0B725008"/>
    <w:multiLevelType w:val="hybridMultilevel"/>
    <w:tmpl w:val="C0C4BAFE"/>
    <w:lvl w:ilvl="0" w:tplc="4E381B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075B9"/>
    <w:multiLevelType w:val="multilevel"/>
    <w:tmpl w:val="258A93D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C1DD5"/>
    <w:multiLevelType w:val="singleLevel"/>
    <w:tmpl w:val="3C0C06B8"/>
    <w:lvl w:ilvl="0">
      <w:start w:val="1"/>
      <w:numFmt w:val="decimal"/>
      <w:lvlText w:val="%1."/>
      <w:lvlJc w:val="left"/>
      <w:pPr>
        <w:tabs>
          <w:tab w:val="num" w:pos="360"/>
        </w:tabs>
        <w:ind w:left="360" w:hanging="360"/>
      </w:pPr>
    </w:lvl>
  </w:abstractNum>
  <w:abstractNum w:abstractNumId="6" w15:restartNumberingAfterBreak="0">
    <w:nsid w:val="11575FD1"/>
    <w:multiLevelType w:val="multilevel"/>
    <w:tmpl w:val="4D6E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73027C"/>
    <w:multiLevelType w:val="hybridMultilevel"/>
    <w:tmpl w:val="5BAC4B4C"/>
    <w:lvl w:ilvl="0" w:tplc="733651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655AD"/>
    <w:multiLevelType w:val="singleLevel"/>
    <w:tmpl w:val="1AC6A202"/>
    <w:lvl w:ilvl="0">
      <w:start w:val="1"/>
      <w:numFmt w:val="decimal"/>
      <w:lvlText w:val="%1."/>
      <w:legacy w:legacy="1" w:legacySpace="0" w:legacyIndent="360"/>
      <w:lvlJc w:val="left"/>
      <w:pPr>
        <w:ind w:left="720" w:hanging="360"/>
      </w:pPr>
    </w:lvl>
  </w:abstractNum>
  <w:abstractNum w:abstractNumId="9" w15:restartNumberingAfterBreak="0">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1" w15:restartNumberingAfterBreak="0">
    <w:nsid w:val="26694A0F"/>
    <w:multiLevelType w:val="singleLevel"/>
    <w:tmpl w:val="B4BAFA46"/>
    <w:lvl w:ilvl="0">
      <w:start w:val="5"/>
      <w:numFmt w:val="decimal"/>
      <w:lvlText w:val="%1."/>
      <w:lvlJc w:val="left"/>
      <w:pPr>
        <w:tabs>
          <w:tab w:val="num" w:pos="360"/>
        </w:tabs>
        <w:ind w:left="360" w:hanging="360"/>
      </w:pPr>
    </w:lvl>
  </w:abstractNum>
  <w:abstractNum w:abstractNumId="12" w15:restartNumberingAfterBreak="0">
    <w:nsid w:val="2ED15748"/>
    <w:multiLevelType w:val="singleLevel"/>
    <w:tmpl w:val="6F9882EA"/>
    <w:lvl w:ilvl="0">
      <w:start w:val="1"/>
      <w:numFmt w:val="decimal"/>
      <w:lvlText w:val="%1."/>
      <w:legacy w:legacy="1" w:legacySpace="0" w:legacyIndent="360"/>
      <w:lvlJc w:val="left"/>
      <w:pPr>
        <w:ind w:left="1440" w:hanging="360"/>
      </w:pPr>
    </w:lvl>
  </w:abstractNum>
  <w:abstractNum w:abstractNumId="13" w15:restartNumberingAfterBreak="0">
    <w:nsid w:val="37B72497"/>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A296F13"/>
    <w:multiLevelType w:val="multilevel"/>
    <w:tmpl w:val="1B109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2D5ABC"/>
    <w:multiLevelType w:val="multilevel"/>
    <w:tmpl w:val="655630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A1F1560"/>
    <w:multiLevelType w:val="hybridMultilevel"/>
    <w:tmpl w:val="F2424CD8"/>
    <w:lvl w:ilvl="0" w:tplc="67BCFB9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C67F75"/>
    <w:multiLevelType w:val="multilevel"/>
    <w:tmpl w:val="08FCF1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15:restartNumberingAfterBreak="0">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0" w15:restartNumberingAfterBreak="0">
    <w:nsid w:val="6C0A0051"/>
    <w:multiLevelType w:val="multilevel"/>
    <w:tmpl w:val="B2982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ADD3B11"/>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7E9D2C09"/>
    <w:multiLevelType w:val="multilevel"/>
    <w:tmpl w:val="1994AA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8"/>
  </w:num>
  <w:num w:numId="3">
    <w:abstractNumId w:val="19"/>
  </w:num>
  <w:num w:numId="4">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19"/>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10"/>
  </w:num>
  <w:num w:numId="11">
    <w:abstractNumId w:val="13"/>
  </w:num>
  <w:num w:numId="12">
    <w:abstractNumId w:val="5"/>
  </w:num>
  <w:num w:numId="13">
    <w:abstractNumId w:val="11"/>
  </w:num>
  <w:num w:numId="14">
    <w:abstractNumId w:val="2"/>
  </w:num>
  <w:num w:numId="15">
    <w:abstractNumId w:val="2"/>
    <w:lvlOverride w:ilvl="0">
      <w:lvl w:ilvl="0">
        <w:start w:val="1"/>
        <w:numFmt w:val="decimal"/>
        <w:lvlText w:val="%1."/>
        <w:legacy w:legacy="1" w:legacySpace="0" w:legacyIndent="360"/>
        <w:lvlJc w:val="left"/>
        <w:pPr>
          <w:ind w:left="1440" w:hanging="360"/>
        </w:pPr>
      </w:lvl>
    </w:lvlOverride>
  </w:num>
  <w:num w:numId="16">
    <w:abstractNumId w:val="12"/>
  </w:num>
  <w:num w:numId="17">
    <w:abstractNumId w:val="21"/>
  </w:num>
  <w:num w:numId="18">
    <w:abstractNumId w:val="16"/>
  </w:num>
  <w:num w:numId="19">
    <w:abstractNumId w:val="9"/>
  </w:num>
  <w:num w:numId="20">
    <w:abstractNumId w:val="20"/>
  </w:num>
  <w:num w:numId="21">
    <w:abstractNumId w:val="18"/>
  </w:num>
  <w:num w:numId="22">
    <w:abstractNumId w:val="22"/>
  </w:num>
  <w:num w:numId="23">
    <w:abstractNumId w:val="6"/>
  </w:num>
  <w:num w:numId="24">
    <w:abstractNumId w:val="15"/>
    <w:lvlOverride w:ilvl="1">
      <w:lvl w:ilvl="1">
        <w:numFmt w:val="lowerLetter"/>
        <w:lvlText w:val="%2."/>
        <w:lvlJc w:val="left"/>
      </w:lvl>
    </w:lvlOverride>
  </w:num>
  <w:num w:numId="25">
    <w:abstractNumId w:val="4"/>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17"/>
  </w:num>
  <w:num w:numId="28">
    <w:abstractNumId w:val="7"/>
  </w:num>
  <w:num w:numId="29">
    <w:abstractNumId w:val="1"/>
  </w:num>
  <w:num w:numId="30">
    <w:abstractNumId w:val="3"/>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391"/>
    <w:rsid w:val="00000AD3"/>
    <w:rsid w:val="0000755F"/>
    <w:rsid w:val="000568BB"/>
    <w:rsid w:val="000747F3"/>
    <w:rsid w:val="000B1873"/>
    <w:rsid w:val="000C17D7"/>
    <w:rsid w:val="000C5717"/>
    <w:rsid w:val="0011503B"/>
    <w:rsid w:val="00120D22"/>
    <w:rsid w:val="00124435"/>
    <w:rsid w:val="00154E02"/>
    <w:rsid w:val="001763DD"/>
    <w:rsid w:val="001A7FC8"/>
    <w:rsid w:val="001E6259"/>
    <w:rsid w:val="00203AC0"/>
    <w:rsid w:val="0024056F"/>
    <w:rsid w:val="0025630C"/>
    <w:rsid w:val="00266EBC"/>
    <w:rsid w:val="002958F7"/>
    <w:rsid w:val="002F043E"/>
    <w:rsid w:val="00365C1B"/>
    <w:rsid w:val="003D2684"/>
    <w:rsid w:val="003F5743"/>
    <w:rsid w:val="00493E71"/>
    <w:rsid w:val="004D5BF3"/>
    <w:rsid w:val="00505FA2"/>
    <w:rsid w:val="00547B2B"/>
    <w:rsid w:val="00557371"/>
    <w:rsid w:val="005A3FD2"/>
    <w:rsid w:val="005D0065"/>
    <w:rsid w:val="00621BF4"/>
    <w:rsid w:val="00624262"/>
    <w:rsid w:val="00652E82"/>
    <w:rsid w:val="006F61C6"/>
    <w:rsid w:val="0071378C"/>
    <w:rsid w:val="00733330"/>
    <w:rsid w:val="007361A4"/>
    <w:rsid w:val="00764DA2"/>
    <w:rsid w:val="00773733"/>
    <w:rsid w:val="00797251"/>
    <w:rsid w:val="007E6E4B"/>
    <w:rsid w:val="00807194"/>
    <w:rsid w:val="00810279"/>
    <w:rsid w:val="008835C5"/>
    <w:rsid w:val="00890100"/>
    <w:rsid w:val="008A2009"/>
    <w:rsid w:val="00920E35"/>
    <w:rsid w:val="009238A9"/>
    <w:rsid w:val="0095037E"/>
    <w:rsid w:val="00981425"/>
    <w:rsid w:val="0098408D"/>
    <w:rsid w:val="009A5BAF"/>
    <w:rsid w:val="009D0296"/>
    <w:rsid w:val="009D3D99"/>
    <w:rsid w:val="009D4FA2"/>
    <w:rsid w:val="00A04E7B"/>
    <w:rsid w:val="00B03094"/>
    <w:rsid w:val="00BA30AF"/>
    <w:rsid w:val="00BB43F9"/>
    <w:rsid w:val="00BE64B2"/>
    <w:rsid w:val="00C37096"/>
    <w:rsid w:val="00C4009D"/>
    <w:rsid w:val="00C80056"/>
    <w:rsid w:val="00CB2F7E"/>
    <w:rsid w:val="00CF74D9"/>
    <w:rsid w:val="00D068E4"/>
    <w:rsid w:val="00D076BE"/>
    <w:rsid w:val="00D1764A"/>
    <w:rsid w:val="00DE1669"/>
    <w:rsid w:val="00DE31E0"/>
    <w:rsid w:val="00E12721"/>
    <w:rsid w:val="00E21391"/>
    <w:rsid w:val="00E23F2A"/>
    <w:rsid w:val="00E800A7"/>
    <w:rsid w:val="00E9653F"/>
    <w:rsid w:val="00E96859"/>
    <w:rsid w:val="00EA279C"/>
    <w:rsid w:val="00EB4534"/>
    <w:rsid w:val="00F83761"/>
    <w:rsid w:val="00FD2A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B75B61F"/>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character" w:customStyle="1" w:styleId="CommentTextChar">
    <w:name w:val="Comment Text Char"/>
    <w:basedOn w:val="DefaultParagraphFont"/>
    <w:link w:val="CommentText"/>
    <w:semiHidden/>
    <w:rsid w:val="009D3D99"/>
    <w:rPr>
      <w:rFonts w:ascii="Arial" w:hAnsi="Arial"/>
      <w:sz w:val="24"/>
    </w:r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paragraph" w:styleId="NormalWeb">
    <w:name w:val="Normal (Web)"/>
    <w:basedOn w:val="Normal"/>
    <w:uiPriority w:val="99"/>
    <w:unhideWhenUsed/>
    <w:rsid w:val="0071378C"/>
    <w:pPr>
      <w:spacing w:before="100" w:beforeAutospacing="1" w:after="100" w:afterAutospacing="1"/>
    </w:pPr>
    <w:rPr>
      <w:rFonts w:ascii="Times New Roman" w:hAnsi="Times New Roman"/>
      <w:szCs w:val="24"/>
    </w:rPr>
  </w:style>
  <w:style w:type="character" w:customStyle="1" w:styleId="CommentSubjectChar">
    <w:name w:val="Comment Subject Char"/>
    <w:basedOn w:val="CommentTextChar"/>
    <w:link w:val="CommentSubject"/>
    <w:semiHidden/>
    <w:rsid w:val="009D3D99"/>
    <w:rPr>
      <w:rFonts w:ascii="Arial" w:hAnsi="Arial"/>
      <w:b/>
      <w:bCs/>
      <w:sz w:val="24"/>
    </w:rPr>
  </w:style>
  <w:style w:type="paragraph" w:styleId="CommentSubject">
    <w:name w:val="annotation subject"/>
    <w:basedOn w:val="CommentText"/>
    <w:next w:val="CommentText"/>
    <w:link w:val="CommentSubjectChar"/>
    <w:semiHidden/>
    <w:rsid w:val="009D3D99"/>
    <w:pPr>
      <w:tabs>
        <w:tab w:val="clear" w:pos="187"/>
      </w:tabs>
      <w:spacing w:after="0" w:line="240" w:lineRule="auto"/>
      <w:ind w:left="0" w:firstLine="0"/>
    </w:pPr>
    <w:rPr>
      <w:rFonts w:ascii="Times New Roman" w:hAnsi="Times New Roman"/>
      <w:b/>
      <w:bCs/>
      <w:sz w:val="20"/>
    </w:rPr>
  </w:style>
  <w:style w:type="character" w:customStyle="1" w:styleId="apple-tab-span">
    <w:name w:val="apple-tab-span"/>
    <w:basedOn w:val="DefaultParagraphFont"/>
    <w:rsid w:val="009D3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368821">
      <w:bodyDiv w:val="1"/>
      <w:marLeft w:val="0"/>
      <w:marRight w:val="0"/>
      <w:marTop w:val="0"/>
      <w:marBottom w:val="0"/>
      <w:divBdr>
        <w:top w:val="none" w:sz="0" w:space="0" w:color="auto"/>
        <w:left w:val="none" w:sz="0" w:space="0" w:color="auto"/>
        <w:bottom w:val="none" w:sz="0" w:space="0" w:color="auto"/>
        <w:right w:val="none" w:sz="0" w:space="0" w:color="auto"/>
      </w:divBdr>
    </w:div>
    <w:div w:id="769281282">
      <w:bodyDiv w:val="1"/>
      <w:marLeft w:val="0"/>
      <w:marRight w:val="0"/>
      <w:marTop w:val="0"/>
      <w:marBottom w:val="0"/>
      <w:divBdr>
        <w:top w:val="none" w:sz="0" w:space="0" w:color="auto"/>
        <w:left w:val="none" w:sz="0" w:space="0" w:color="auto"/>
        <w:bottom w:val="none" w:sz="0" w:space="0" w:color="auto"/>
        <w:right w:val="none" w:sz="0" w:space="0" w:color="auto"/>
      </w:divBdr>
    </w:div>
    <w:div w:id="806315052">
      <w:bodyDiv w:val="1"/>
      <w:marLeft w:val="0"/>
      <w:marRight w:val="0"/>
      <w:marTop w:val="0"/>
      <w:marBottom w:val="0"/>
      <w:divBdr>
        <w:top w:val="none" w:sz="0" w:space="0" w:color="auto"/>
        <w:left w:val="none" w:sz="0" w:space="0" w:color="auto"/>
        <w:bottom w:val="none" w:sz="0" w:space="0" w:color="auto"/>
        <w:right w:val="none" w:sz="0" w:space="0" w:color="auto"/>
      </w:divBdr>
    </w:div>
    <w:div w:id="1865358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FIDELITY</Template>
  <TotalTime>74</TotalTime>
  <Pages>42</Pages>
  <Words>3102</Words>
  <Characters>17683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20744</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De’Aun Johnson</cp:lastModifiedBy>
  <cp:revision>11</cp:revision>
  <cp:lastPrinted>2019-10-29T18:38:00Z</cp:lastPrinted>
  <dcterms:created xsi:type="dcterms:W3CDTF">2019-10-24T17:48:00Z</dcterms:created>
  <dcterms:modified xsi:type="dcterms:W3CDTF">2019-10-29T18:41:00Z</dcterms:modified>
</cp:coreProperties>
</file>